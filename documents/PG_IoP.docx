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016DE" w:rsidP="29A01A3B" w:rsidRDefault="00760784" w14:paraId="672A6659" wp14:textId="77777777" wp14:noSpellErr="1">
      <w:pPr>
        <w:pStyle w:val="Tekstpodstawowy"/>
        <w:ind w:firstLine="708"/>
        <w:rPr>
          <w:noProof w:val="0"/>
          <w:lang w:val="pl-PL"/>
        </w:rPr>
      </w:pPr>
      <w:bookmarkStart w:name="_Hlk108005742" w:id="0"/>
      <w:r w:rsidR="00760784">
        <w:drawing>
          <wp:inline xmlns:wp14="http://schemas.microsoft.com/office/word/2010/wordprocessingDrawing" wp14:editId="578D6CF3" wp14:anchorId="1443EC5E">
            <wp:extent cx="3762375" cy="609600"/>
            <wp:effectExtent l="0" t="0" r="0" b="0"/>
            <wp:docPr id="1" name="Obraz 1" descr="Wydział_ETI_deskt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7c70d871dc7a44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17FFE" w:rsidP="29A01A3B" w:rsidRDefault="00B17FFE" w14:paraId="0A37501D" wp14:textId="77777777" wp14:noSpellErr="1">
      <w:pPr>
        <w:pStyle w:val="Tytudokumentacja"/>
        <w:rPr>
          <w:noProof w:val="0"/>
          <w:lang w:val="pl-PL"/>
        </w:rPr>
      </w:pPr>
      <w:bookmarkStart w:name="_Hlk108006387" w:id="1"/>
    </w:p>
    <w:p xmlns:wp14="http://schemas.microsoft.com/office/word/2010/wordml" w:rsidRPr="000C04BE" w:rsidR="00ED2CCE" w:rsidP="29A01A3B" w:rsidRDefault="00ED2CCE" w14:paraId="3B95C2C4" wp14:textId="77777777">
      <w:pPr>
        <w:pStyle w:val="Tytudokumentacja"/>
        <w:spacing w:before="60" w:after="60"/>
        <w:rPr>
          <w:i w:val="0"/>
          <w:iCs w:val="0"/>
          <w:noProof w:val="0"/>
          <w:lang w:val="pl-PL"/>
        </w:rPr>
      </w:pPr>
      <w:r w:rsidRPr="29A01A3B" w:rsidR="00ED2CCE">
        <w:rPr>
          <w:i w:val="0"/>
          <w:iCs w:val="0"/>
          <w:noProof w:val="0"/>
          <w:lang w:val="pl-PL"/>
        </w:rPr>
        <w:t>Dokumentacja Projektu grupowego</w:t>
      </w:r>
    </w:p>
    <w:p xmlns:wp14="http://schemas.microsoft.com/office/word/2010/wordml" w:rsidRPr="000C04BE" w:rsidR="00F67033" w:rsidP="29A01A3B" w:rsidRDefault="00F67033" w14:paraId="3047DBED" wp14:textId="77777777">
      <w:pPr>
        <w:pStyle w:val="TytuWydzia"/>
        <w:rPr>
          <w:i w:val="0"/>
          <w:iCs w:val="0"/>
          <w:noProof w:val="0"/>
          <w:sz w:val="36"/>
          <w:szCs w:val="36"/>
          <w:lang w:val="pl-PL"/>
        </w:rPr>
      </w:pPr>
      <w:r w:rsidRPr="29A01A3B" w:rsidR="00F67033">
        <w:rPr>
          <w:i w:val="0"/>
          <w:iCs w:val="0"/>
          <w:noProof w:val="0"/>
          <w:sz w:val="36"/>
          <w:szCs w:val="36"/>
          <w:lang w:val="pl-PL"/>
        </w:rPr>
        <w:t>Informacje o projekcie</w:t>
      </w:r>
    </w:p>
    <w:p xmlns:wp14="http://schemas.microsoft.com/office/word/2010/wordml" w:rsidRPr="000C04BE" w:rsidR="00ED2CCE" w:rsidP="29A01A3B" w:rsidRDefault="00ED2CCE" w14:paraId="775E5E77" wp14:textId="77777777">
      <w:pPr>
        <w:pStyle w:val="TytuWydzia"/>
        <w:rPr>
          <w:i w:val="0"/>
          <w:iCs w:val="0"/>
          <w:noProof w:val="0"/>
          <w:lang w:val="pl-PL"/>
        </w:rPr>
      </w:pPr>
      <w:r w:rsidRPr="29A01A3B" w:rsidR="00ED2CCE">
        <w:rPr>
          <w:i w:val="0"/>
          <w:iCs w:val="0"/>
          <w:noProof w:val="0"/>
          <w:lang w:val="pl-PL"/>
        </w:rPr>
        <w:t>Wydział Elektroniki, Telekomunikacji i Informatyki</w:t>
      </w:r>
    </w:p>
    <w:p xmlns:wp14="http://schemas.microsoft.com/office/word/2010/wordml" w:rsidRPr="000C04BE" w:rsidR="00ED2CCE" w:rsidP="29A01A3B" w:rsidRDefault="00ED2CCE" w14:paraId="617D2521" wp14:textId="77777777">
      <w:pPr>
        <w:pStyle w:val="TytuWydzia"/>
        <w:rPr>
          <w:i w:val="0"/>
          <w:iCs w:val="0"/>
          <w:noProof w:val="0"/>
          <w:lang w:val="pl-PL"/>
        </w:rPr>
      </w:pPr>
      <w:r w:rsidRPr="29A01A3B" w:rsidR="00ED2CCE">
        <w:rPr>
          <w:i w:val="0"/>
          <w:iCs w:val="0"/>
          <w:noProof w:val="0"/>
          <w:lang w:val="pl-PL"/>
        </w:rPr>
        <w:t>Politechnika Gdańska</w:t>
      </w:r>
      <w:bookmarkEnd w:id="1"/>
    </w:p>
    <w:p xmlns:wp14="http://schemas.microsoft.com/office/word/2010/wordml" w:rsidR="00E666FF" w:rsidP="29A01A3B" w:rsidRDefault="00E666FF" w14:paraId="5DAB6C7B" wp14:textId="77777777" wp14:noSpellErr="1">
      <w:pPr>
        <w:pStyle w:val="TytuWydzia"/>
        <w:rPr>
          <w:noProof w:val="0"/>
          <w:lang w:val="pl-PL"/>
        </w:rPr>
      </w:pPr>
    </w:p>
    <w:p xmlns:wp14="http://schemas.microsoft.com/office/word/2010/wordml" w:rsidR="0081757D" w:rsidP="29A01A3B" w:rsidRDefault="0081757D" w14:paraId="2AF666DF" wp14:textId="77777777">
      <w:pPr>
        <w:pStyle w:val="Tekstpodstawowy"/>
        <w:jc w:val="center"/>
        <w:rPr>
          <w:noProof w:val="0"/>
          <w:sz w:val="22"/>
          <w:szCs w:val="22"/>
          <w:lang w:val="pl-PL"/>
        </w:rPr>
      </w:pPr>
      <w:r w:rsidRPr="29A01A3B" w:rsidR="0081757D">
        <w:rPr>
          <w:noProof w:val="0"/>
          <w:sz w:val="22"/>
          <w:szCs w:val="22"/>
          <w:lang w:val="pl-PL"/>
        </w:rPr>
        <w:t>{wersja dokumentu wzorcowego: wersja 2/2023}</w:t>
      </w:r>
    </w:p>
    <w:p xmlns:wp14="http://schemas.microsoft.com/office/word/2010/wordml" w:rsidR="00E666FF" w:rsidP="29A01A3B" w:rsidRDefault="00E666FF" w14:paraId="02EB378F" wp14:textId="77777777" wp14:noSpellErr="1">
      <w:pPr>
        <w:pStyle w:val="TytuWydzia"/>
        <w:rPr>
          <w:noProof w:val="0"/>
          <w:lang w:val="pl-PL"/>
        </w:rPr>
      </w:pPr>
    </w:p>
    <w:p xmlns:wp14="http://schemas.microsoft.com/office/word/2010/wordml" w:rsidRPr="000E13F6" w:rsidR="00E666FF" w:rsidP="29A01A3B" w:rsidRDefault="00E666FF" w14:paraId="6A05A809" wp14:textId="77777777" wp14:noSpellErr="1">
      <w:pPr>
        <w:pStyle w:val="TytuWydzia"/>
        <w:rPr>
          <w:noProof w:val="0"/>
          <w:lang w:val="pl-PL"/>
        </w:rPr>
      </w:pPr>
    </w:p>
    <w:p xmlns:wp14="http://schemas.microsoft.com/office/word/2010/wordml" w:rsidR="00ED2CCE" w:rsidP="29A01A3B" w:rsidRDefault="00ED2CCE" w14:paraId="5A39BBE3" wp14:textId="77777777" wp14:noSpellErr="1">
      <w:pPr>
        <w:pStyle w:val="Tekstpodstawowy"/>
        <w:rPr>
          <w:noProof w:val="0"/>
          <w:lang w:val="pl-PL"/>
        </w:rPr>
      </w:pPr>
    </w:p>
    <w:tbl>
      <w:tblPr>
        <w:tblpPr w:leftFromText="180" w:rightFromText="180" w:vertAnchor="text" w:horzAnchor="margin" w:tblpY="69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xmlns:wp14="http://schemas.microsoft.com/office/word/2010/wordml" w:rsidRPr="006D1A39" w:rsidR="00ED2CCE" w:rsidTr="29A01A3B" w14:paraId="4BE7A3F0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bookmarkEnd w:id="0"/>
          <w:p w:rsidR="00ED2CCE" w:rsidP="29A01A3B" w:rsidRDefault="00ED2CCE" w14:paraId="14DF8052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Nazwa i akronim projektu:</w:t>
            </w:r>
          </w:p>
          <w:p w:rsidRPr="00F55385" w:rsidR="00ED2CCE" w:rsidP="29A01A3B" w:rsidRDefault="00ED2CCE" w14:paraId="41C8F396" wp14:textId="06A7F149">
            <w:pPr>
              <w:pStyle w:val="komentarz"/>
              <w:rPr>
                <w:noProof w:val="0"/>
                <w:lang w:val="pl-PL"/>
              </w:rPr>
            </w:pPr>
            <w:r w:rsidRPr="29A01A3B" w:rsidR="3BB126AF">
              <w:rPr>
                <w:noProof w:val="0"/>
                <w:lang w:val="pl-PL"/>
              </w:rPr>
              <w:t>Aplikacja</w:t>
            </w:r>
            <w:r w:rsidRPr="29A01A3B" w:rsidR="3BB126AF">
              <w:rPr>
                <w:noProof w:val="0"/>
                <w:lang w:val="pl-PL"/>
              </w:rPr>
              <w:t xml:space="preserve"> do </w:t>
            </w:r>
            <w:r w:rsidRPr="29A01A3B" w:rsidR="3BB126AF">
              <w:rPr>
                <w:noProof w:val="0"/>
                <w:lang w:val="pl-PL"/>
              </w:rPr>
              <w:t>pomiaru</w:t>
            </w:r>
            <w:r w:rsidRPr="29A01A3B" w:rsidR="3BB126AF">
              <w:rPr>
                <w:noProof w:val="0"/>
                <w:lang w:val="pl-PL"/>
              </w:rPr>
              <w:t xml:space="preserve"> </w:t>
            </w:r>
            <w:r w:rsidRPr="29A01A3B" w:rsidR="3BB126AF">
              <w:rPr>
                <w:noProof w:val="0"/>
                <w:lang w:val="pl-PL"/>
              </w:rPr>
              <w:t>objętości</w:t>
            </w:r>
            <w:r w:rsidRPr="29A01A3B" w:rsidR="3BB126AF">
              <w:rPr>
                <w:noProof w:val="0"/>
                <w:lang w:val="pl-PL"/>
              </w:rPr>
              <w:t xml:space="preserve"> </w:t>
            </w:r>
            <w:r w:rsidRPr="29A01A3B" w:rsidR="3BB126AF">
              <w:rPr>
                <w:noProof w:val="0"/>
                <w:lang w:val="pl-PL"/>
              </w:rPr>
              <w:t>drewna</w:t>
            </w:r>
            <w:r w:rsidRPr="29A01A3B" w:rsidR="3BB126AF">
              <w:rPr>
                <w:noProof w:val="0"/>
                <w:lang w:val="pl-PL"/>
              </w:rPr>
              <w:t xml:space="preserve"> w </w:t>
            </w:r>
            <w:r w:rsidRPr="29A01A3B" w:rsidR="3BB126AF">
              <w:rPr>
                <w:noProof w:val="0"/>
                <w:lang w:val="pl-PL"/>
              </w:rPr>
              <w:t>stosie</w:t>
            </w:r>
            <w:r w:rsidRPr="29A01A3B" w:rsidR="67B4B3F0">
              <w:rPr>
                <w:noProof w:val="0"/>
                <w:lang w:val="pl-PL"/>
              </w:rPr>
              <w:t>.</w:t>
            </w:r>
          </w:p>
        </w:tc>
        <w:tc>
          <w:tcPr>
            <w:tcW w:w="4743" w:type="dxa"/>
            <w:gridSpan w:val="4"/>
            <w:tcMar/>
          </w:tcPr>
          <w:p w:rsidRPr="00765218" w:rsidR="00ED2CCE" w:rsidP="29A01A3B" w:rsidRDefault="00ED2CCE" w14:paraId="46828FC7" wp14:textId="5E48472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Zleceniodawca:</w:t>
            </w:r>
          </w:p>
          <w:p w:rsidRPr="00E770C2" w:rsidR="00ED2CCE" w:rsidP="29A01A3B" w:rsidRDefault="00ED2CCE" w14:paraId="72A3D3EC" wp14:textId="5A77A1BF">
            <w:pPr>
              <w:pStyle w:val="komentarz"/>
              <w:rPr>
                <w:noProof w:val="0"/>
                <w:lang w:val="pl-PL"/>
              </w:rPr>
            </w:pPr>
            <w:r w:rsidRPr="29A01A3B" w:rsidR="5846BB03">
              <w:rPr>
                <w:noProof w:val="0"/>
                <w:lang w:val="pl-PL"/>
              </w:rPr>
              <w:t>dr</w:t>
            </w:r>
            <w:r w:rsidRPr="29A01A3B" w:rsidR="5846BB03">
              <w:rPr>
                <w:noProof w:val="0"/>
                <w:lang w:val="pl-PL"/>
              </w:rPr>
              <w:t xml:space="preserve"> </w:t>
            </w:r>
            <w:r w:rsidRPr="29A01A3B" w:rsidR="5846BB03">
              <w:rPr>
                <w:noProof w:val="0"/>
                <w:lang w:val="pl-PL"/>
              </w:rPr>
              <w:t>inż</w:t>
            </w:r>
            <w:r w:rsidRPr="29A01A3B" w:rsidR="5846BB03">
              <w:rPr>
                <w:noProof w:val="0"/>
                <w:lang w:val="pl-PL"/>
              </w:rPr>
              <w:t xml:space="preserve">. Jacek </w:t>
            </w:r>
            <w:r w:rsidRPr="29A01A3B" w:rsidR="5846BB03">
              <w:rPr>
                <w:noProof w:val="0"/>
                <w:lang w:val="pl-PL"/>
              </w:rPr>
              <w:t>Lebiedź</w:t>
            </w:r>
            <w:r w:rsidRPr="29A01A3B" w:rsidR="5846BB03">
              <w:rPr>
                <w:noProof w:val="0"/>
                <w:lang w:val="pl-PL"/>
              </w:rPr>
              <w:t xml:space="preserve"> prof. PG</w:t>
            </w:r>
          </w:p>
        </w:tc>
      </w:tr>
      <w:tr xmlns:wp14="http://schemas.microsoft.com/office/word/2010/wordml" w:rsidRPr="006D1A39" w:rsidR="00ED2CCE" w:rsidTr="29A01A3B" w14:paraId="592FF672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ED2CCE" w:rsidP="29A01A3B" w:rsidRDefault="00ED2CCE" w14:paraId="0E070BAE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Numer zlecenia: </w:t>
            </w:r>
          </w:p>
          <w:p w:rsidR="78F4486A" w:rsidP="29A01A3B" w:rsidRDefault="78F4486A" w14:paraId="6E492342" w14:textId="6FEFCE53">
            <w:pPr>
              <w:pStyle w:val="komentarz"/>
              <w:rPr>
                <w:noProof w:val="0"/>
                <w:lang w:val="pl-PL"/>
              </w:rPr>
            </w:pPr>
            <w:r w:rsidRPr="29A01A3B" w:rsidR="78F4486A">
              <w:rPr>
                <w:noProof w:val="0"/>
                <w:lang w:val="pl-PL"/>
              </w:rPr>
              <w:t>15@KISI'2023/24</w:t>
            </w:r>
          </w:p>
          <w:p w:rsidRPr="00F55385" w:rsidR="00ED2CCE" w:rsidP="29A01A3B" w:rsidRDefault="00ED2CCE" w14:paraId="0D0B940D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  <w:tc>
          <w:tcPr>
            <w:tcW w:w="2333" w:type="dxa"/>
            <w:gridSpan w:val="2"/>
            <w:tcMar/>
          </w:tcPr>
          <w:p w:rsidRPr="00765218" w:rsidR="00ED2CCE" w:rsidP="29A01A3B" w:rsidRDefault="00ED2CCE" w14:paraId="4FDAA7B2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Kierownik projektu:</w:t>
            </w:r>
          </w:p>
          <w:p w:rsidR="3587C6E5" w:rsidP="29A01A3B" w:rsidRDefault="3587C6E5" w14:paraId="4BF17426" w14:textId="4DF2495F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pl-PL"/>
              </w:rPr>
            </w:pPr>
            <w:r w:rsidRPr="29A01A3B" w:rsidR="3587C6E5">
              <w:rPr>
                <w:noProof w:val="0"/>
                <w:lang w:val="pl-PL"/>
              </w:rPr>
              <w:t>Radosław Gajewski</w:t>
            </w:r>
          </w:p>
          <w:p w:rsidR="00ED2CCE" w:rsidP="29A01A3B" w:rsidRDefault="00ED2CCE" w14:paraId="0E27B00A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  <w:p w:rsidRPr="00E770C2" w:rsidR="00CF2E65" w:rsidP="29A01A3B" w:rsidRDefault="00CF2E65" w14:paraId="60061E4C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  <w:tc>
          <w:tcPr>
            <w:tcW w:w="2410" w:type="dxa"/>
            <w:gridSpan w:val="2"/>
            <w:tcMar/>
          </w:tcPr>
          <w:p w:rsidRPr="00765218" w:rsidR="00ED2CCE" w:rsidP="29A01A3B" w:rsidRDefault="00ED2CCE" w14:paraId="16F00371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Opiekun </w:t>
            </w:r>
            <w:r w:rsidRPr="29A01A3B" w:rsidR="00ED2CCE">
              <w:rPr>
                <w:noProof w:val="0"/>
                <w:lang w:val="pl-PL"/>
              </w:rPr>
              <w:t>projektu:</w:t>
            </w:r>
          </w:p>
          <w:p w:rsidR="6A29881D" w:rsidP="29A01A3B" w:rsidRDefault="6A29881D" w14:paraId="148FD402" w14:textId="2E93C1FC">
            <w:pPr>
              <w:pStyle w:val="komentarz"/>
              <w:rPr>
                <w:noProof w:val="0"/>
                <w:lang w:val="pl-PL"/>
              </w:rPr>
            </w:pPr>
            <w:r w:rsidRPr="29A01A3B" w:rsidR="6A29881D">
              <w:rPr>
                <w:noProof w:val="0"/>
                <w:lang w:val="pl-PL"/>
              </w:rPr>
              <w:t>dr</w:t>
            </w:r>
            <w:r w:rsidRPr="29A01A3B" w:rsidR="6A29881D">
              <w:rPr>
                <w:noProof w:val="0"/>
                <w:lang w:val="pl-PL"/>
              </w:rPr>
              <w:t xml:space="preserve"> </w:t>
            </w:r>
            <w:r w:rsidRPr="29A01A3B" w:rsidR="6A29881D">
              <w:rPr>
                <w:noProof w:val="0"/>
                <w:lang w:val="pl-PL"/>
              </w:rPr>
              <w:t>inż</w:t>
            </w:r>
            <w:r w:rsidRPr="29A01A3B" w:rsidR="6A29881D">
              <w:rPr>
                <w:noProof w:val="0"/>
                <w:lang w:val="pl-PL"/>
              </w:rPr>
              <w:t xml:space="preserve">. Jacek </w:t>
            </w:r>
            <w:r w:rsidRPr="29A01A3B" w:rsidR="6A29881D">
              <w:rPr>
                <w:noProof w:val="0"/>
                <w:lang w:val="pl-PL"/>
              </w:rPr>
              <w:t>Lebiedź</w:t>
            </w:r>
            <w:r w:rsidRPr="29A01A3B" w:rsidR="6A29881D">
              <w:rPr>
                <w:noProof w:val="0"/>
                <w:lang w:val="pl-PL"/>
              </w:rPr>
              <w:t xml:space="preserve"> prof. PG</w:t>
            </w:r>
          </w:p>
          <w:p w:rsidRPr="00E770C2" w:rsidR="00ED2CCE" w:rsidP="29A01A3B" w:rsidRDefault="00ED2CCE" w14:paraId="44EAFD9C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="00ED2CCE" w:rsidTr="29A01A3B" w14:paraId="4B94D5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</w:tcPr>
          <w:p w:rsidR="00ED2CCE" w:rsidP="29A01A3B" w:rsidRDefault="00ED2CCE" w14:paraId="3DEEC669" wp14:textId="77777777" wp14:noSpellErr="1">
            <w:pPr>
              <w:pStyle w:val="wpiswtabelicentr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F55385" w:rsidR="00ED2CCE" w:rsidTr="29A01A3B" w14:paraId="686E53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1" w:type="dxa"/>
            <w:gridSpan w:val="2"/>
            <w:tcMar/>
          </w:tcPr>
          <w:p w:rsidR="00ED2CCE" w:rsidP="29A01A3B" w:rsidRDefault="00ED2CCE" w14:paraId="70001A1B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Nazwa dokumentu/akronim:</w:t>
            </w:r>
          </w:p>
          <w:p w:rsidRPr="00F55385" w:rsidR="00ED2CCE" w:rsidP="29A01A3B" w:rsidRDefault="0068211E" w14:paraId="4063A3AB" wp14:textId="77777777">
            <w:pPr>
              <w:pStyle w:val="tekstwtabeli"/>
              <w:rPr>
                <w:noProof w:val="0"/>
                <w:lang w:val="pl-PL"/>
              </w:rPr>
            </w:pPr>
            <w:r w:rsidRPr="29A01A3B" w:rsidR="0068211E">
              <w:rPr>
                <w:noProof w:val="0"/>
                <w:lang w:val="pl-PL"/>
              </w:rPr>
              <w:t>Informacje o projekcie</w:t>
            </w:r>
            <w:r w:rsidRPr="29A01A3B" w:rsidR="00ED2CCE">
              <w:rPr>
                <w:noProof w:val="0"/>
                <w:lang w:val="pl-PL"/>
              </w:rPr>
              <w:t xml:space="preserve"> – </w:t>
            </w:r>
            <w:r w:rsidRPr="29A01A3B" w:rsidR="0068211E">
              <w:rPr>
                <w:noProof w:val="0"/>
                <w:lang w:val="pl-PL"/>
              </w:rPr>
              <w:t>IoP</w:t>
            </w:r>
          </w:p>
        </w:tc>
        <w:tc>
          <w:tcPr>
            <w:tcW w:w="4743" w:type="dxa"/>
            <w:gridSpan w:val="4"/>
            <w:tcMar/>
          </w:tcPr>
          <w:p w:rsidR="00ED2CCE" w:rsidP="29A01A3B" w:rsidRDefault="00ED2CCE" w14:paraId="798DBC67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Nr wersji: </w:t>
            </w:r>
          </w:p>
          <w:p w:rsidR="399E90EA" w:rsidP="29A01A3B" w:rsidRDefault="399E90EA" w14:paraId="40B50746" w14:textId="491A3B97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399E90EA">
              <w:rPr>
                <w:noProof w:val="0"/>
                <w:lang w:val="pl-PL"/>
              </w:rPr>
              <w:t>1.0</w:t>
            </w:r>
          </w:p>
          <w:p w:rsidRPr="00F55385" w:rsidR="00ED2CCE" w:rsidP="29A01A3B" w:rsidRDefault="00ED2CCE" w14:paraId="3656B9AB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F55385" w:rsidR="001A043F" w:rsidTr="29A01A3B" w14:paraId="4789398D" wp14:textId="77777777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471" w:type="dxa"/>
            <w:gridSpan w:val="2"/>
            <w:vMerge w:val="restart"/>
            <w:tcMar/>
          </w:tcPr>
          <w:p w:rsidR="001A043F" w:rsidP="29A01A3B" w:rsidRDefault="001A043F" w14:paraId="6DE7F7B5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1A043F">
              <w:rPr>
                <w:noProof w:val="0"/>
                <w:lang w:val="pl-PL"/>
              </w:rPr>
              <w:t>Odpowiedzialny za dokument:</w:t>
            </w:r>
          </w:p>
          <w:p w:rsidR="101FA331" w:rsidP="29A01A3B" w:rsidRDefault="101FA331" w14:paraId="11B265EB" w14:textId="1670C5A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101FA331">
              <w:rPr>
                <w:noProof w:val="0"/>
                <w:lang w:val="pl-PL"/>
              </w:rPr>
              <w:t>Radosław Gajewski</w:t>
            </w:r>
            <w:r w:rsidRPr="29A01A3B" w:rsidR="6FD04C0B">
              <w:rPr>
                <w:noProof w:val="0"/>
                <w:lang w:val="pl-PL"/>
              </w:rPr>
              <w:t>,</w:t>
            </w:r>
          </w:p>
          <w:p w:rsidR="6FD04C0B" w:rsidP="29A01A3B" w:rsidRDefault="6FD04C0B" w14:paraId="2C9724C0" w14:textId="0A3CFE37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6FD04C0B">
              <w:rPr>
                <w:noProof w:val="0"/>
                <w:lang w:val="pl-PL"/>
              </w:rPr>
              <w:t>Jan Barczewski,</w:t>
            </w:r>
          </w:p>
          <w:p w:rsidR="6FD04C0B" w:rsidP="29A01A3B" w:rsidRDefault="6FD04C0B" w14:paraId="15A3401E" w14:textId="08DD400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6FD04C0B">
              <w:rPr>
                <w:noProof w:val="0"/>
                <w:lang w:val="pl-PL"/>
              </w:rPr>
              <w:t xml:space="preserve">Maciej </w:t>
            </w:r>
            <w:r w:rsidRPr="29A01A3B" w:rsidR="6FD04C0B">
              <w:rPr>
                <w:noProof w:val="0"/>
                <w:lang w:val="pl-PL"/>
              </w:rPr>
              <w:t>Sik</w:t>
            </w:r>
            <w:r w:rsidRPr="29A01A3B" w:rsidR="6FD04C0B">
              <w:rPr>
                <w:noProof w:val="0"/>
                <w:lang w:val="pl-PL"/>
              </w:rPr>
              <w:t>ora</w:t>
            </w:r>
          </w:p>
          <w:p w:rsidRPr="00F55385" w:rsidR="001A043F" w:rsidP="29A01A3B" w:rsidRDefault="001A043F" w14:paraId="45FB0818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  <w:tc>
          <w:tcPr>
            <w:tcW w:w="4743" w:type="dxa"/>
            <w:gridSpan w:val="4"/>
            <w:tcMar/>
          </w:tcPr>
          <w:p w:rsidR="001A043F" w:rsidP="29A01A3B" w:rsidRDefault="001A043F" w14:paraId="5A1AD33A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1A043F">
              <w:rPr>
                <w:noProof w:val="0"/>
                <w:lang w:val="pl-PL"/>
              </w:rPr>
              <w:t xml:space="preserve">Data pierwszego sporządzenia: </w:t>
            </w:r>
          </w:p>
          <w:p w:rsidR="28AF059D" w:rsidP="29A01A3B" w:rsidRDefault="28AF059D" w14:paraId="46ED2557" w14:textId="56AD28F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28AF059D">
              <w:rPr>
                <w:noProof w:val="0"/>
                <w:lang w:val="pl-PL"/>
              </w:rPr>
              <w:t>06.12.2023</w:t>
            </w:r>
          </w:p>
          <w:p w:rsidRPr="00F55385" w:rsidR="001A043F" w:rsidP="29A01A3B" w:rsidRDefault="001A043F" w14:paraId="049F31CB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F55385" w:rsidR="001A043F" w:rsidTr="29A01A3B" w14:paraId="1A02F202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F55385" w:rsidR="001A043F" w:rsidP="00ED2CCE" w:rsidRDefault="001A043F" w14:paraId="53128261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29A01A3B" w:rsidRDefault="001A043F" w14:paraId="5696225A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1A043F">
              <w:rPr>
                <w:noProof w:val="0"/>
                <w:lang w:val="pl-PL"/>
              </w:rPr>
              <w:t xml:space="preserve">Data ostatniej aktualizacji: </w:t>
            </w:r>
          </w:p>
          <w:p w:rsidR="45233CB3" w:rsidP="29A01A3B" w:rsidRDefault="45233CB3" w14:paraId="5D1BF52B" w14:textId="02D199FE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45233CB3">
              <w:rPr>
                <w:noProof w:val="0"/>
                <w:lang w:val="pl-PL"/>
              </w:rPr>
              <w:t>06.12.2023</w:t>
            </w:r>
          </w:p>
          <w:p w:rsidRPr="00F55385" w:rsidR="001A043F" w:rsidP="29A01A3B" w:rsidRDefault="001A043F" w14:paraId="62486C05" wp14:textId="77777777" wp14:noSpellErr="1">
            <w:pPr>
              <w:pStyle w:val="tekstwtabeli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F55385" w:rsidR="001A043F" w:rsidTr="29A01A3B" w14:paraId="7F722E5B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F55385" w:rsidR="001A043F" w:rsidP="00ED2CCE" w:rsidRDefault="001A043F" w14:paraId="4101652C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29A01A3B" w:rsidRDefault="001A043F" w14:paraId="3677BCF4" wp14:textId="77777777">
            <w:pPr>
              <w:pStyle w:val="wpiswtabeli"/>
              <w:rPr>
                <w:noProof w:val="0"/>
                <w:lang w:val="pl-PL"/>
              </w:rPr>
            </w:pPr>
            <w:r w:rsidRPr="29A01A3B" w:rsidR="001A043F">
              <w:rPr>
                <w:noProof w:val="0"/>
                <w:lang w:val="pl-PL"/>
              </w:rPr>
              <w:t>Studia I stopnia, inżynierskie</w:t>
            </w:r>
          </w:p>
        </w:tc>
      </w:tr>
      <w:tr xmlns:wp14="http://schemas.microsoft.com/office/word/2010/wordml" w:rsidRPr="00F55385" w:rsidR="001A043F" w:rsidTr="29A01A3B" w14:paraId="675AB3F7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Borders/>
            <w:tcMar/>
          </w:tcPr>
          <w:p w:rsidRPr="00F55385" w:rsidR="001A043F" w:rsidP="00ED2CCE" w:rsidRDefault="001A043F" w14:paraId="4B99056E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29A01A3B" w:rsidRDefault="001A043F" w14:paraId="2FA65021" wp14:textId="77777777">
            <w:pPr>
              <w:pStyle w:val="wpiswtabeli"/>
              <w:rPr>
                <w:rStyle w:val="komentarzZnak"/>
                <w:b w:val="0"/>
                <w:bCs w:val="0"/>
                <w:noProof w:val="0"/>
                <w:lang w:val="pl-PL"/>
              </w:rPr>
            </w:pPr>
            <w:r w:rsidRPr="29A01A3B" w:rsidR="001A043F">
              <w:rPr>
                <w:noProof w:val="0"/>
                <w:lang w:val="pl-PL"/>
              </w:rPr>
              <w:t xml:space="preserve">Semestr realizacji Projektu grupowego: 1 </w:t>
            </w:r>
            <w:r w:rsidRPr="29A01A3B" w:rsidR="001A043F">
              <w:rPr>
                <w:rStyle w:val="komentarzZnak"/>
                <w:b w:val="0"/>
                <w:bCs w:val="0"/>
                <w:noProof w:val="0"/>
                <w:lang w:val="pl-PL"/>
              </w:rPr>
              <w:t>{nie zmieniać}</w:t>
            </w:r>
          </w:p>
        </w:tc>
      </w:tr>
      <w:tr xmlns:wp14="http://schemas.microsoft.com/office/word/2010/wordml" w:rsidRPr="00F55385" w:rsidR="00ED2CCE" w:rsidTr="29A01A3B" w14:paraId="6FDAC23F" wp14:textId="7777777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  <w:vAlign w:val="bottom"/>
          </w:tcPr>
          <w:p w:rsidRPr="00F55385" w:rsidR="00ED2CCE" w:rsidP="29A01A3B" w:rsidRDefault="00ED2CCE" w14:paraId="7E964123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Historia </w:t>
            </w:r>
            <w:r w:rsidRPr="29A01A3B" w:rsidR="00ED2CCE">
              <w:rPr>
                <w:noProof w:val="0"/>
                <w:lang w:val="pl-PL"/>
              </w:rPr>
              <w:t>zmian</w:t>
            </w:r>
          </w:p>
        </w:tc>
      </w:tr>
      <w:tr xmlns:wp14="http://schemas.microsoft.com/office/word/2010/wordml" w:rsidRPr="00F55385" w:rsidR="00ED2CCE" w:rsidTr="29A01A3B" w14:paraId="6BC73A7D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  <w:vAlign w:val="center"/>
          </w:tcPr>
          <w:p w:rsidRPr="00F55385" w:rsidR="00ED2CCE" w:rsidP="29A01A3B" w:rsidRDefault="00ED2CCE" w14:paraId="5F543AD6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Wersja</w:t>
            </w:r>
          </w:p>
        </w:tc>
        <w:tc>
          <w:tcPr>
            <w:tcW w:w="3539" w:type="dxa"/>
            <w:tcMar/>
            <w:vAlign w:val="center"/>
          </w:tcPr>
          <w:p w:rsidRPr="00F55385" w:rsidR="00ED2CCE" w:rsidP="29A01A3B" w:rsidRDefault="00ED2CCE" w14:paraId="60A3DB32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Opis modyfikacji</w:t>
            </w:r>
          </w:p>
        </w:tc>
        <w:tc>
          <w:tcPr>
            <w:tcW w:w="1618" w:type="dxa"/>
            <w:tcMar/>
            <w:vAlign w:val="center"/>
          </w:tcPr>
          <w:p w:rsidRPr="00F55385" w:rsidR="00ED2CCE" w:rsidP="29A01A3B" w:rsidRDefault="00ED2CCE" w14:paraId="3EA65F2D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Rozdział / strona</w:t>
            </w:r>
          </w:p>
        </w:tc>
        <w:tc>
          <w:tcPr>
            <w:tcW w:w="1912" w:type="dxa"/>
            <w:gridSpan w:val="2"/>
            <w:tcMar/>
            <w:vAlign w:val="center"/>
          </w:tcPr>
          <w:p w:rsidRPr="00F55385" w:rsidR="00ED2CCE" w:rsidP="29A01A3B" w:rsidRDefault="00ED2CCE" w14:paraId="1D3B54F0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Autor modyfikacji</w:t>
            </w:r>
          </w:p>
        </w:tc>
        <w:tc>
          <w:tcPr>
            <w:tcW w:w="1213" w:type="dxa"/>
            <w:tcMar/>
            <w:vAlign w:val="center"/>
          </w:tcPr>
          <w:p w:rsidRPr="00F55385" w:rsidR="00ED2CCE" w:rsidP="29A01A3B" w:rsidRDefault="00ED2CCE" w14:paraId="51A59785" wp14:textId="77777777">
            <w:pPr>
              <w:pStyle w:val="wpiswtabelicentr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Data</w:t>
            </w:r>
          </w:p>
        </w:tc>
      </w:tr>
      <w:tr xmlns:wp14="http://schemas.microsoft.com/office/word/2010/wordml" w:rsidRPr="00F55385" w:rsidR="00ED2CCE" w:rsidTr="29A01A3B" w14:paraId="52801A5A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487539" w:rsidR="00ED2CCE" w:rsidP="29A01A3B" w:rsidRDefault="00487539" w14:paraId="27B99E8C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487539">
              <w:rPr>
                <w:noProof w:val="0"/>
                <w:lang w:val="pl-PL"/>
              </w:rPr>
              <w:t>1.00</w:t>
            </w:r>
          </w:p>
          <w:p w:rsidRPr="00F55385" w:rsidR="00ED2CCE" w:rsidP="29A01A3B" w:rsidRDefault="00ED2CCE" w14:paraId="1299C43A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3539" w:type="dxa"/>
            <w:tcMar/>
          </w:tcPr>
          <w:p w:rsidR="00ED2CCE" w:rsidP="29A01A3B" w:rsidRDefault="00ED2CCE" w14:paraId="107CC894" wp14:textId="2A5637DA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wstępna</w:t>
            </w:r>
            <w:r w:rsidRPr="29A01A3B" w:rsidR="00ED2CCE">
              <w:rPr>
                <w:noProof w:val="0"/>
                <w:lang w:val="pl-PL"/>
              </w:rPr>
              <w:t xml:space="preserve"> </w:t>
            </w:r>
            <w:r w:rsidRPr="29A01A3B" w:rsidR="00ED2CCE">
              <w:rPr>
                <w:noProof w:val="0"/>
                <w:lang w:val="pl-PL"/>
              </w:rPr>
              <w:t>wersja</w:t>
            </w:r>
            <w:r>
              <w:tab/>
            </w:r>
          </w:p>
          <w:p w:rsidRPr="00F55385" w:rsidR="00ED2CCE" w:rsidP="29A01A3B" w:rsidRDefault="00ED2CCE" w14:paraId="4DDBEF00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1618" w:type="dxa"/>
            <w:tcMar/>
          </w:tcPr>
          <w:p w:rsidR="00ED2CCE" w:rsidP="29A01A3B" w:rsidRDefault="00ED2CCE" w14:paraId="262E619E" wp14:textId="4F8C6D1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całoś</w:t>
            </w:r>
            <w:r w:rsidRPr="29A01A3B" w:rsidR="00ED2CCE">
              <w:rPr>
                <w:noProof w:val="0"/>
                <w:lang w:val="pl-PL"/>
              </w:rPr>
              <w:t>ć</w:t>
            </w:r>
          </w:p>
          <w:p w:rsidRPr="00F55385" w:rsidR="00ED2CCE" w:rsidP="29A01A3B" w:rsidRDefault="00ED2CCE" w14:paraId="3461D779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1912" w:type="dxa"/>
            <w:gridSpan w:val="2"/>
            <w:tcMar/>
          </w:tcPr>
          <w:p w:rsidRPr="00F55385" w:rsidR="00ED2CCE" w:rsidP="29A01A3B" w:rsidRDefault="00ED2CCE" w14:paraId="50900E0D" wp14:textId="1670C5A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0E44A59A">
              <w:rPr>
                <w:noProof w:val="0"/>
                <w:lang w:val="pl-PL"/>
              </w:rPr>
              <w:t>Radosław Gajewski,</w:t>
            </w:r>
          </w:p>
          <w:p w:rsidRPr="00F55385" w:rsidR="00ED2CCE" w:rsidP="29A01A3B" w:rsidRDefault="00ED2CCE" w14:paraId="35F4AC4B" wp14:textId="0A3CFE37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0E44A59A">
              <w:rPr>
                <w:noProof w:val="0"/>
                <w:lang w:val="pl-PL"/>
              </w:rPr>
              <w:t>Jan Barczewski,</w:t>
            </w:r>
          </w:p>
          <w:p w:rsidRPr="00F55385" w:rsidR="00ED2CCE" w:rsidP="29A01A3B" w:rsidRDefault="00ED2CCE" w14:paraId="3CF2D8B6" wp14:textId="257EA2EE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0E44A59A">
              <w:rPr>
                <w:noProof w:val="0"/>
                <w:lang w:val="pl-PL"/>
              </w:rPr>
              <w:t>Maciej Sikora</w:t>
            </w:r>
          </w:p>
        </w:tc>
        <w:tc>
          <w:tcPr>
            <w:tcW w:w="1213" w:type="dxa"/>
            <w:tcMar/>
          </w:tcPr>
          <w:p w:rsidR="00ED2CCE" w:rsidP="29A01A3B" w:rsidRDefault="00ED2CCE" w14:paraId="108C1682" wp14:textId="095DBEA9">
            <w:pPr>
              <w:pStyle w:val="komentarz"/>
              <w:rPr>
                <w:noProof w:val="0"/>
                <w:lang w:val="pl-PL"/>
              </w:rPr>
            </w:pPr>
            <w:r w:rsidRPr="29A01A3B" w:rsidR="0E44A59A">
              <w:rPr>
                <w:noProof w:val="0"/>
                <w:lang w:val="pl-PL"/>
              </w:rPr>
              <w:t>06.12.2023</w:t>
            </w:r>
          </w:p>
          <w:p w:rsidRPr="00F55385" w:rsidR="00ED2CCE" w:rsidP="29A01A3B" w:rsidRDefault="00ED2CCE" w14:paraId="0FB78278" wp14:textId="77777777" wp14:noSpellErr="1">
            <w:pPr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F55385" w:rsidR="00ED2CCE" w:rsidTr="29A01A3B" w14:paraId="359AF4F6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="00ED2CCE" w:rsidP="29A01A3B" w:rsidRDefault="00ED2CCE" w14:paraId="71DAA7AF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{</w:t>
            </w:r>
            <w:r w:rsidRPr="29A01A3B" w:rsidR="00ED2CCE">
              <w:rPr>
                <w:noProof w:val="0"/>
                <w:lang w:val="pl-PL"/>
              </w:rPr>
              <w:t>wersja</w:t>
            </w:r>
            <w:r w:rsidRPr="29A01A3B" w:rsidR="00ED2CCE">
              <w:rPr>
                <w:noProof w:val="0"/>
                <w:lang w:val="pl-PL"/>
              </w:rPr>
              <w:t>}</w:t>
            </w:r>
          </w:p>
          <w:p w:rsidRPr="00F55385" w:rsidR="00ED2CCE" w:rsidP="29A01A3B" w:rsidRDefault="00ED2CCE" w14:paraId="1FC39945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3539" w:type="dxa"/>
            <w:tcMar/>
          </w:tcPr>
          <w:p w:rsidRPr="00E054D4" w:rsidR="00ED2CCE" w:rsidP="00D26B9B" w:rsidRDefault="00ED2CCE" w14:paraId="76B5EC32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{</w:t>
            </w:r>
            <w:r w:rsidRPr="29A01A3B" w:rsidR="00ED2CCE">
              <w:rPr>
                <w:noProof w:val="0"/>
                <w:lang w:val="pl-PL"/>
              </w:rPr>
              <w:t>opis</w:t>
            </w:r>
            <w:r w:rsidRPr="29A01A3B" w:rsidR="00ED2CCE">
              <w:rPr>
                <w:noProof w:val="0"/>
                <w:lang w:val="pl-PL"/>
              </w:rPr>
              <w:t xml:space="preserve"> np. </w:t>
            </w:r>
            <w:r w:rsidRPr="29A01A3B" w:rsidR="00ED2CCE">
              <w:rPr>
                <w:noProof w:val="0"/>
                <w:lang w:val="pl-PL"/>
              </w:rPr>
              <w:t>dodanie</w:t>
            </w:r>
            <w:r w:rsidRPr="29A01A3B" w:rsidR="00ED2CCE">
              <w:rPr>
                <w:noProof w:val="0"/>
                <w:lang w:val="pl-PL"/>
              </w:rPr>
              <w:t xml:space="preserve"> </w:t>
            </w:r>
            <w:r w:rsidRPr="29A01A3B" w:rsidR="00ED2CCE">
              <w:rPr>
                <w:noProof w:val="0"/>
                <w:lang w:val="pl-PL"/>
              </w:rPr>
              <w:t>etapu</w:t>
            </w:r>
            <w:r w:rsidRPr="29A01A3B" w:rsidR="00ED2CCE">
              <w:rPr>
                <w:noProof w:val="0"/>
                <w:lang w:val="pl-PL"/>
              </w:rPr>
              <w:t xml:space="preserve"> C}</w:t>
            </w:r>
          </w:p>
          <w:p w:rsidRPr="00F55385" w:rsidR="00ED2CCE" w:rsidP="29A01A3B" w:rsidRDefault="00ED2CCE" w14:paraId="0562CB0E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1618" w:type="dxa"/>
            <w:tcMar/>
          </w:tcPr>
          <w:p w:rsidR="00ED2CCE" w:rsidP="29A01A3B" w:rsidRDefault="00ED2CCE" w14:paraId="3AFE9789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{np. </w:t>
            </w:r>
            <w:r w:rsidRPr="29A01A3B" w:rsidR="00ED2CCE">
              <w:rPr>
                <w:noProof w:val="0"/>
                <w:lang w:val="pl-PL"/>
              </w:rPr>
              <w:t>pkt</w:t>
            </w:r>
            <w:r w:rsidRPr="29A01A3B" w:rsidR="00ED2CCE">
              <w:rPr>
                <w:noProof w:val="0"/>
                <w:lang w:val="pl-PL"/>
              </w:rPr>
              <w:t xml:space="preserve"> 2</w:t>
            </w:r>
            <w:r w:rsidRPr="29A01A3B" w:rsidR="00ED2CCE">
              <w:rPr>
                <w:noProof w:val="0"/>
                <w:lang w:val="pl-PL"/>
              </w:rPr>
              <w:t>, 2.3}</w:t>
            </w:r>
          </w:p>
          <w:p w:rsidRPr="00F55385" w:rsidR="00ED2CCE" w:rsidP="29A01A3B" w:rsidRDefault="00ED2CCE" w14:paraId="34CE0A41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1912" w:type="dxa"/>
            <w:gridSpan w:val="2"/>
            <w:tcMar/>
          </w:tcPr>
          <w:p w:rsidR="00ED2CCE" w:rsidP="29A01A3B" w:rsidRDefault="00ED2CCE" w14:paraId="0AFE81EC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>{</w:t>
            </w:r>
            <w:r w:rsidRPr="29A01A3B" w:rsidR="00ED2CCE">
              <w:rPr>
                <w:noProof w:val="0"/>
                <w:lang w:val="pl-PL"/>
              </w:rPr>
              <w:t>nazwisko</w:t>
            </w:r>
            <w:r w:rsidRPr="29A01A3B" w:rsidR="00ED2CCE">
              <w:rPr>
                <w:noProof w:val="0"/>
                <w:lang w:val="pl-PL"/>
              </w:rPr>
              <w:t xml:space="preserve">, </w:t>
            </w:r>
            <w:r w:rsidRPr="29A01A3B" w:rsidR="00ED2CCE">
              <w:rPr>
                <w:noProof w:val="0"/>
                <w:lang w:val="pl-PL"/>
              </w:rPr>
              <w:t>imię</w:t>
            </w:r>
            <w:r w:rsidRPr="29A01A3B" w:rsidR="00ED2CCE">
              <w:rPr>
                <w:noProof w:val="0"/>
                <w:lang w:val="pl-PL"/>
              </w:rPr>
              <w:t>}</w:t>
            </w:r>
          </w:p>
          <w:p w:rsidRPr="00F55385" w:rsidR="00ED2CCE" w:rsidP="29A01A3B" w:rsidRDefault="00ED2CCE" w14:paraId="62EBF3C5" wp14:textId="77777777" wp14:noSpellErr="1">
            <w:pPr>
              <w:rPr>
                <w:noProof w:val="0"/>
                <w:lang w:val="pl-PL"/>
              </w:rPr>
            </w:pPr>
          </w:p>
        </w:tc>
        <w:tc>
          <w:tcPr>
            <w:tcW w:w="1213" w:type="dxa"/>
            <w:tcMar/>
          </w:tcPr>
          <w:p w:rsidR="00ED2CCE" w:rsidP="29A01A3B" w:rsidRDefault="00ED2CCE" w14:paraId="698831B0" wp14:textId="77777777">
            <w:pPr>
              <w:pStyle w:val="komentarz"/>
              <w:rPr>
                <w:noProof w:val="0"/>
                <w:lang w:val="pl-PL"/>
              </w:rPr>
            </w:pPr>
            <w:r w:rsidRPr="29A01A3B" w:rsidR="00ED2CCE">
              <w:rPr>
                <w:noProof w:val="0"/>
                <w:lang w:val="pl-PL"/>
              </w:rPr>
              <w:t xml:space="preserve">{data </w:t>
            </w:r>
            <w:r w:rsidRPr="29A01A3B" w:rsidR="00ED2CCE">
              <w:rPr>
                <w:noProof w:val="0"/>
                <w:lang w:val="pl-PL"/>
              </w:rPr>
              <w:t>zmiany</w:t>
            </w:r>
            <w:r w:rsidRPr="29A01A3B" w:rsidR="00ED2CCE">
              <w:rPr>
                <w:noProof w:val="0"/>
                <w:lang w:val="pl-PL"/>
              </w:rPr>
              <w:t>}</w:t>
            </w:r>
          </w:p>
          <w:p w:rsidRPr="00F55385" w:rsidR="00ED2CCE" w:rsidP="29A01A3B" w:rsidRDefault="00ED2CCE" w14:paraId="6D98A12B" wp14:textId="77777777" wp14:noSpellErr="1">
            <w:pPr>
              <w:rPr>
                <w:noProof w:val="0"/>
                <w:lang w:val="pl-PL"/>
              </w:rPr>
            </w:pPr>
          </w:p>
        </w:tc>
      </w:tr>
    </w:tbl>
    <w:p xmlns:wp14="http://schemas.microsoft.com/office/word/2010/wordml" w:rsidR="00ED2CCE" w:rsidP="29A01A3B" w:rsidRDefault="00ED2CCE" w14:paraId="2946DB82" wp14:textId="77777777" wp14:noSpellErr="1">
      <w:pPr>
        <w:pStyle w:val="Nagwek2"/>
        <w:numPr>
          <w:numId w:val="0"/>
        </w:numPr>
        <w:ind w:left="578"/>
        <w:rPr>
          <w:noProof w:val="0"/>
          <w:lang w:val="pl-PL"/>
        </w:rPr>
      </w:pPr>
    </w:p>
    <w:p xmlns:wp14="http://schemas.microsoft.com/office/word/2010/wordml" w:rsidR="00701756" w:rsidP="29A01A3B" w:rsidRDefault="009A0572" w14:paraId="3EEC72CF" wp14:textId="77777777">
      <w:pPr>
        <w:pStyle w:val="Nagwekspisutreci"/>
        <w:numPr>
          <w:numId w:val="0"/>
        </w:numPr>
        <w:rPr>
          <w:rFonts w:ascii="Arial" w:hAnsi="Arial" w:cs="Arial"/>
          <w:b w:val="1"/>
          <w:bCs w:val="1"/>
          <w:noProof w:val="0"/>
          <w:color w:val="auto"/>
          <w:lang w:val="pl-PL"/>
        </w:rPr>
      </w:pPr>
      <w:bookmarkStart w:name="_Hlk108004338" w:id="2"/>
      <w:r w:rsidRPr="29A01A3B">
        <w:rPr>
          <w:rFonts w:ascii="Arial" w:hAnsi="Arial" w:cs="Arial"/>
          <w:b w:val="1"/>
          <w:bCs w:val="1"/>
          <w:noProof w:val="0"/>
          <w:color w:val="auto"/>
          <w:lang w:val="pl-PL"/>
        </w:rPr>
        <w:br w:type="page"/>
      </w:r>
      <w:r w:rsidRPr="29A01A3B" w:rsidR="00701756">
        <w:rPr>
          <w:rFonts w:ascii="Arial" w:hAnsi="Arial" w:cs="Arial"/>
          <w:b w:val="1"/>
          <w:bCs w:val="1"/>
          <w:noProof w:val="0"/>
          <w:color w:val="auto"/>
          <w:lang w:val="pl-PL"/>
        </w:rPr>
        <w:t xml:space="preserve">Spis </w:t>
      </w:r>
      <w:r w:rsidRPr="29A01A3B" w:rsidR="00701756">
        <w:rPr>
          <w:rFonts w:ascii="Arial" w:hAnsi="Arial" w:cs="Arial"/>
          <w:b w:val="1"/>
          <w:bCs w:val="1"/>
          <w:noProof w:val="0"/>
          <w:color w:val="auto"/>
          <w:lang w:val="pl-PL"/>
        </w:rPr>
        <w:t>treści</w:t>
      </w:r>
    </w:p>
    <w:p xmlns:wp14="http://schemas.microsoft.com/office/word/2010/wordml" w:rsidRPr="009A0572" w:rsidR="009A0572" w:rsidP="29A01A3B" w:rsidRDefault="009A0572" w14:paraId="5997CC1D" wp14:textId="77777777" wp14:noSpellErr="1">
      <w:pPr>
        <w:rPr>
          <w:noProof w:val="0"/>
          <w:lang w:val="pl-PL"/>
        </w:rPr>
      </w:pPr>
    </w:p>
    <w:p xmlns:wp14="http://schemas.microsoft.com/office/word/2010/wordml" w:rsidRPr="00BC6CE1" w:rsidR="00BC6CE1" w:rsidP="29A01A3B" w:rsidRDefault="00BC6CE1" w14:paraId="110FFD37" wp14:textId="77777777" wp14:noSpellErr="1">
      <w:pPr>
        <w:rPr>
          <w:noProof w:val="0"/>
          <w:lang w:val="pl-PL"/>
        </w:rPr>
      </w:pPr>
    </w:p>
    <w:p xmlns:wp14="http://schemas.microsoft.com/office/word/2010/wordml" w:rsidRPr="002A131A" w:rsidR="00F75DB2" w:rsidP="29A01A3B" w:rsidRDefault="00701756" w14:paraId="61BEDF06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r w:rsidRPr="002A131A">
        <w:rPr>
          <w:rFonts w:ascii="Arial" w:hAnsi="Arial"/>
          <w:b w:val="1"/>
          <w:bCs w:val="1"/>
        </w:rPr>
        <w:fldChar w:fldCharType="begin"/>
      </w:r>
      <w:r w:rsidRPr="002A131A">
        <w:rPr>
          <w:rFonts w:ascii="Arial" w:hAnsi="Arial"/>
          <w:b w:val="1"/>
          <w:bCs w:val="1"/>
        </w:rPr>
        <w:instrText xml:space="preserve"> TOC \o "1-3" \h \z \u </w:instrText>
      </w:r>
      <w:r w:rsidRPr="002A131A">
        <w:rPr>
          <w:rFonts w:ascii="Arial" w:hAnsi="Arial"/>
          <w:b w:val="1"/>
          <w:bCs w:val="1"/>
        </w:rPr>
        <w:fldChar w:fldCharType="separate"/>
      </w:r>
      <w:hyperlink w:history="1" w:anchor="_Toc114649494">
        <w:r w:rsidRPr="29A01A3B" w:rsidR="00F75DB2">
          <w:rPr>
            <w:rStyle w:val="Hipercze"/>
            <w:rFonts w:ascii="Arial" w:hAnsi="Arial"/>
            <w:noProof/>
          </w:rPr>
          <w:t>1</w:t>
        </w:r>
        <w:r w:rsidRPr="002A131A" w:rsidR="00F75DB2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Wprowadzenie - o dokumencie</w:t>
        </w:r>
        <w:r w:rsidRPr="002A131A" w:rsidR="00F75DB2">
          <w:rPr>
            <w:rFonts w:ascii="Arial" w:hAnsi="Arial"/>
            <w:noProof/>
            <w:webHidden/>
          </w:rPr>
          <w:tab/>
        </w:r>
        <w:r w:rsidRPr="002A131A" w:rsidR="00F75DB2">
          <w:rPr>
            <w:rFonts w:ascii="Arial" w:hAnsi="Arial"/>
            <w:noProof/>
            <w:webHidden/>
          </w:rPr>
          <w:fldChar w:fldCharType="begin"/>
        </w:r>
        <w:r w:rsidRPr="002A131A" w:rsidR="00F75DB2">
          <w:rPr>
            <w:rFonts w:ascii="Arial" w:hAnsi="Arial"/>
            <w:noProof/>
            <w:webHidden/>
          </w:rPr>
          <w:instrText xml:space="preserve"> PAGEREF _Toc114649494 \h </w:instrText>
        </w:r>
        <w:r w:rsidRPr="002A131A" w:rsidR="00F75DB2">
          <w:rPr>
            <w:rFonts w:ascii="Arial" w:hAnsi="Arial"/>
            <w:noProof/>
            <w:webHidden/>
          </w:rPr>
        </w:r>
        <w:r w:rsidRPr="002A131A" w:rsidR="00F75DB2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 w:rsidR="00F75DB2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12FD6096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5">
        <w:r w:rsidRPr="29A01A3B" w:rsidR="00F75DB2">
          <w:rPr>
            <w:rStyle w:val="Hipercze"/>
            <w:rFonts w:ascii="Arial" w:hAnsi="Arial"/>
            <w:noProof/>
          </w:rPr>
          <w:t>1.1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Cel dokumentu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_Toc114649495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70E9596D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6">
        <w:r w:rsidRPr="29A01A3B" w:rsidR="00F75DB2">
          <w:rPr>
            <w:rStyle w:val="Hipercze"/>
            <w:rFonts w:ascii="Arial" w:hAnsi="Arial"/>
            <w:noProof/>
          </w:rPr>
          <w:t>1.2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Odbiorcy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_Toc114649496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778E7550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7">
        <w:r w:rsidRPr="29A01A3B" w:rsidR="00F75DB2">
          <w:rPr>
            <w:rStyle w:val="Hipercze"/>
            <w:rFonts w:ascii="Arial" w:hAnsi="Arial"/>
            <w:noProof/>
          </w:rPr>
          <w:t>1.3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Terminologia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_Toc114649497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75483B6C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8">
        <w:r w:rsidRPr="29A01A3B" w:rsidR="00F75DB2">
          <w:rPr>
            <w:rStyle w:val="Hipercze"/>
            <w:rFonts w:ascii="Arial" w:hAnsi="Arial"/>
            <w:noProof/>
          </w:rPr>
          <w:t>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Cel i założenia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_Toc114649498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6BFB5D44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9">
        <w:r w:rsidRPr="29A01A3B" w:rsidR="00F75DB2">
          <w:rPr>
            <w:rStyle w:val="Hipercze"/>
            <w:rFonts w:ascii="Arial" w:hAnsi="Arial"/>
            <w:noProof/>
          </w:rPr>
          <w:t>2.1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Cel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_Toc114649499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2983E7F9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0">
        <w:r w:rsidRPr="29A01A3B" w:rsidR="00F75DB2">
          <w:rPr>
            <w:rStyle w:val="Hipercze"/>
            <w:rFonts w:ascii="Arial" w:hAnsi="Arial"/>
            <w:noProof/>
          </w:rPr>
          <w:t>2.2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Założenia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_Toc114649500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3350102E" wp14:textId="77777777" wp14:noSpellErr="1">
      <w:pPr>
        <w:pStyle w:val="Spistreci3"/>
        <w:tabs>
          <w:tab w:val="left" w:pos="11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1">
        <w:r w:rsidRPr="29A01A3B" w:rsidR="00F75DB2">
          <w:rPr>
            <w:rStyle w:val="Hipercze"/>
            <w:rFonts w:ascii="Arial" w:hAnsi="Arial"/>
            <w:noProof/>
          </w:rPr>
          <w:t>2.2.1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Tytuł podpunktu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_Toc114649501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150C166E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2">
        <w:r w:rsidRPr="29A01A3B" w:rsidR="00F75DB2">
          <w:rPr>
            <w:rStyle w:val="Hipercze"/>
            <w:rFonts w:ascii="Arial" w:hAnsi="Arial"/>
            <w:noProof/>
          </w:rPr>
          <w:t>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Organizacja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_Toc114649502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333171B9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3">
        <w:r w:rsidRPr="29A01A3B" w:rsidR="00F75DB2">
          <w:rPr>
            <w:rStyle w:val="Hipercze"/>
            <w:rFonts w:ascii="Arial" w:hAnsi="Arial"/>
            <w:noProof/>
          </w:rPr>
          <w:t>3.1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Zespół projektowy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_Toc114649503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4C97B6F5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4">
        <w:r w:rsidRPr="29A01A3B" w:rsidR="00F75DB2">
          <w:rPr>
            <w:rStyle w:val="Hipercze"/>
            <w:rFonts w:ascii="Arial" w:hAnsi="Arial"/>
            <w:noProof/>
          </w:rPr>
          <w:t>3.2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Nadzór nad projektem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_Toc114649504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6343D5B3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5">
        <w:r w:rsidRPr="29A01A3B" w:rsidR="00F75DB2">
          <w:rPr>
            <w:rStyle w:val="Hipercze"/>
            <w:rFonts w:ascii="Arial" w:hAnsi="Arial"/>
            <w:noProof/>
          </w:rPr>
          <w:t>3.3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Infrastruktura komunikacyjna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_Toc114649505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00A47210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6">
        <w:r w:rsidRPr="29A01A3B" w:rsidR="00F75DB2">
          <w:rPr>
            <w:rStyle w:val="Hipercze"/>
            <w:rFonts w:ascii="Arial" w:hAnsi="Arial"/>
            <w:noProof/>
          </w:rPr>
          <w:t>3.4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Zarządzanie jakością w projekcie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_Toc114649506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4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P="29A01A3B" w:rsidRDefault="00F75DB2" w14:paraId="3BCC1F1C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7">
        <w:r w:rsidRPr="29A01A3B" w:rsidR="00F75DB2">
          <w:rPr>
            <w:rStyle w:val="Hipercze"/>
            <w:rFonts w:ascii="Arial" w:hAnsi="Arial"/>
            <w:noProof/>
          </w:rPr>
          <w:t>4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29A01A3B" w:rsidR="00F75DB2">
          <w:rPr>
            <w:rStyle w:val="Hipercze"/>
            <w:rFonts w:ascii="Arial" w:hAnsi="Arial"/>
            <w:noProof/>
          </w:rPr>
          <w:t>Analiza ryzyka i zarządzanie ryzykiem w projekcie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_Toc114649507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29A01A3B" w:rsidR="00F75DB2">
          <w:rPr>
            <w:rFonts w:ascii="Arial" w:hAnsi="Arial"/>
            <w:noProof/>
            <w:webHidden/>
          </w:rPr>
          <w:t>4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="00701756" w:rsidP="29A01A3B" w:rsidRDefault="00701756" w14:paraId="6B699379" wp14:textId="77777777" wp14:noSpellErr="1">
      <w:pPr>
        <w:rPr>
          <w:noProof w:val="0"/>
          <w:lang w:val="pl-PL"/>
        </w:rPr>
      </w:pPr>
      <w:r w:rsidRPr="29A01A3B">
        <w:rPr>
          <w:rFonts w:ascii="Arial" w:hAnsi="Arial"/>
          <w:b w:val="1"/>
          <w:bCs w:val="1"/>
        </w:rPr>
        <w:fldChar w:fldCharType="end"/>
      </w:r>
      <w:bookmarkEnd w:id="2"/>
    </w:p>
    <w:p xmlns:wp14="http://schemas.microsoft.com/office/word/2010/wordml" w:rsidRPr="00701756" w:rsidR="00701756" w:rsidP="29A01A3B" w:rsidRDefault="00701756" w14:paraId="3FE9F23F" wp14:textId="77777777" wp14:noSpellErr="1">
      <w:pPr>
        <w:pStyle w:val="Tekstpodstawowy"/>
        <w:rPr>
          <w:noProof w:val="0"/>
          <w:lang w:val="pl-PL"/>
        </w:rPr>
      </w:pPr>
    </w:p>
    <w:p xmlns:wp14="http://schemas.microsoft.com/office/word/2010/wordml" w:rsidRPr="002234F7" w:rsidR="009B5CF8" w:rsidP="29A01A3B" w:rsidRDefault="00701756" w14:paraId="445FD790" wp14:textId="77777777">
      <w:pPr>
        <w:pStyle w:val="Nagwek1"/>
        <w:rPr>
          <w:rFonts w:ascii="Arial" w:hAnsi="Arial" w:cs="Arial"/>
          <w:noProof w:val="0"/>
          <w:lang w:val="pl-PL"/>
        </w:rPr>
      </w:pPr>
      <w:r w:rsidRPr="29A01A3B">
        <w:rPr>
          <w:noProof w:val="0"/>
          <w:lang w:val="pl-PL"/>
        </w:rPr>
        <w:br w:type="page"/>
      </w:r>
      <w:bookmarkStart w:name="_Toc114649494" w:id="3"/>
      <w:r w:rsidRPr="29A01A3B" w:rsidR="009B5CF8">
        <w:rPr>
          <w:rFonts w:ascii="Arial" w:hAnsi="Arial" w:cs="Arial"/>
          <w:noProof w:val="0"/>
          <w:lang w:val="pl-PL"/>
        </w:rPr>
        <w:t>Wprowadzenie - o dokumencie</w:t>
      </w:r>
      <w:bookmarkEnd w:id="3"/>
    </w:p>
    <w:p xmlns:wp14="http://schemas.microsoft.com/office/word/2010/wordml" w:rsidRPr="002234F7" w:rsidR="009B5CF8" w:rsidP="29A01A3B" w:rsidRDefault="009B5CF8" w14:paraId="099C1A4B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08004455" w:id="4"/>
      <w:bookmarkStart w:name="_Toc114649495" w:id="5"/>
      <w:r w:rsidRPr="29A01A3B" w:rsidR="009B5CF8">
        <w:rPr>
          <w:rFonts w:ascii="Arial" w:hAnsi="Arial" w:cs="Arial"/>
          <w:noProof w:val="0"/>
          <w:lang w:val="pl-PL"/>
        </w:rPr>
        <w:t>Cel dokumentu</w:t>
      </w:r>
      <w:bookmarkEnd w:id="4"/>
      <w:bookmarkEnd w:id="5"/>
    </w:p>
    <w:p xmlns:wp14="http://schemas.microsoft.com/office/word/2010/wordml" w:rsidRPr="002234F7" w:rsidR="009B5CF8" w:rsidP="00D26B9B" w:rsidRDefault="009B5CF8" w14:paraId="15318C1E" wp14:textId="77777777">
      <w:pPr>
        <w:pStyle w:val="komentarz"/>
        <w:rPr>
          <w:rFonts w:cs="Arial"/>
          <w:noProof w:val="0"/>
          <w:lang w:val="pl-PL"/>
        </w:rPr>
      </w:pPr>
      <w:r w:rsidRPr="29A01A3B" w:rsidR="009B5CF8">
        <w:rPr>
          <w:rFonts w:cs="Arial"/>
          <w:noProof w:val="0"/>
          <w:lang w:val="pl-PL"/>
        </w:rPr>
        <w:t>{</w:t>
      </w:r>
      <w:r w:rsidRPr="29A01A3B" w:rsidR="00457D42">
        <w:rPr>
          <w:rFonts w:cs="Arial"/>
          <w:noProof w:val="0"/>
          <w:lang w:val="pl-PL"/>
        </w:rPr>
        <w:t>n</w:t>
      </w:r>
      <w:r w:rsidRPr="29A01A3B" w:rsidR="00805909">
        <w:rPr>
          <w:rFonts w:cs="Arial"/>
          <w:noProof w:val="0"/>
          <w:lang w:val="pl-PL"/>
        </w:rPr>
        <w:t>ie</w:t>
      </w:r>
      <w:r w:rsidRPr="29A01A3B" w:rsidR="00805909">
        <w:rPr>
          <w:rFonts w:cs="Arial"/>
          <w:noProof w:val="0"/>
          <w:lang w:val="pl-PL"/>
        </w:rPr>
        <w:t xml:space="preserve"> </w:t>
      </w:r>
      <w:r w:rsidRPr="29A01A3B" w:rsidR="00805909">
        <w:rPr>
          <w:rFonts w:cs="Arial"/>
          <w:noProof w:val="0"/>
          <w:lang w:val="pl-PL"/>
        </w:rPr>
        <w:t>zmieniać</w:t>
      </w:r>
      <w:r w:rsidRPr="29A01A3B" w:rsidR="00805909">
        <w:rPr>
          <w:rFonts w:cs="Arial"/>
          <w:noProof w:val="0"/>
          <w:lang w:val="pl-PL"/>
        </w:rPr>
        <w:t xml:space="preserve"> </w:t>
      </w:r>
      <w:r w:rsidRPr="29A01A3B" w:rsidR="009B5CF8">
        <w:rPr>
          <w:rFonts w:cs="Arial"/>
          <w:noProof w:val="0"/>
          <w:lang w:val="pl-PL"/>
        </w:rPr>
        <w:t>}</w:t>
      </w:r>
    </w:p>
    <w:p xmlns:wp14="http://schemas.microsoft.com/office/word/2010/wordml" w:rsidRPr="002234F7" w:rsidR="00B74153" w:rsidP="29A01A3B" w:rsidRDefault="00805909" w14:paraId="3E7304DB" wp14:textId="77777777">
      <w:pPr>
        <w:ind w:firstLine="578"/>
        <w:jc w:val="both"/>
        <w:rPr>
          <w:rFonts w:ascii="Arial" w:hAnsi="Arial" w:cs="Arial"/>
          <w:noProof w:val="0"/>
          <w:lang w:val="pl-PL"/>
        </w:rPr>
      </w:pPr>
      <w:r w:rsidRPr="29A01A3B" w:rsidR="00805909">
        <w:rPr>
          <w:rFonts w:ascii="Arial" w:hAnsi="Arial" w:cs="Arial"/>
          <w:noProof w:val="0"/>
          <w:lang w:val="pl-PL"/>
        </w:rPr>
        <w:t xml:space="preserve">Celem dokumentu jest uporządkowanie podstawowych informacji o projekcie, wykonawcach, temacie, zakresie projektu, wstępnie planowanym zakresie prac, </w:t>
      </w:r>
      <w:r w:rsidRPr="29A01A3B" w:rsidR="007025EF">
        <w:rPr>
          <w:rFonts w:ascii="Arial" w:hAnsi="Arial" w:cs="Arial"/>
          <w:noProof w:val="0"/>
          <w:lang w:val="pl-PL"/>
        </w:rPr>
        <w:t xml:space="preserve">zarządzaniu jakością i wykonanie </w:t>
      </w:r>
      <w:r w:rsidRPr="29A01A3B" w:rsidR="00805909">
        <w:rPr>
          <w:rFonts w:ascii="Arial" w:hAnsi="Arial" w:cs="Arial"/>
          <w:noProof w:val="0"/>
          <w:lang w:val="pl-PL"/>
        </w:rPr>
        <w:t>uproszczon</w:t>
      </w:r>
      <w:r w:rsidRPr="29A01A3B" w:rsidR="007025EF">
        <w:rPr>
          <w:rFonts w:ascii="Arial" w:hAnsi="Arial" w:cs="Arial"/>
          <w:noProof w:val="0"/>
          <w:lang w:val="pl-PL"/>
        </w:rPr>
        <w:t>ej</w:t>
      </w:r>
      <w:r w:rsidRPr="29A01A3B" w:rsidR="00805909">
        <w:rPr>
          <w:rFonts w:ascii="Arial" w:hAnsi="Arial" w:cs="Arial"/>
          <w:noProof w:val="0"/>
          <w:lang w:val="pl-PL"/>
        </w:rPr>
        <w:t xml:space="preserve"> analiz</w:t>
      </w:r>
      <w:r w:rsidRPr="29A01A3B" w:rsidR="007025EF">
        <w:rPr>
          <w:rFonts w:ascii="Arial" w:hAnsi="Arial" w:cs="Arial"/>
          <w:noProof w:val="0"/>
          <w:lang w:val="pl-PL"/>
        </w:rPr>
        <w:t>y</w:t>
      </w:r>
      <w:r w:rsidRPr="29A01A3B" w:rsidR="00805909">
        <w:rPr>
          <w:rFonts w:ascii="Arial" w:hAnsi="Arial" w:cs="Arial"/>
          <w:noProof w:val="0"/>
          <w:lang w:val="pl-PL"/>
        </w:rPr>
        <w:t xml:space="preserve"> ryzyka. </w:t>
      </w:r>
    </w:p>
    <w:p xmlns:wp14="http://schemas.microsoft.com/office/word/2010/wordml" w:rsidRPr="002234F7" w:rsidR="00B74153" w:rsidP="29A01A3B" w:rsidRDefault="00B74153" w14:paraId="130D73E5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496" w:id="6"/>
      <w:r w:rsidRPr="29A01A3B" w:rsidR="00B74153">
        <w:rPr>
          <w:rFonts w:ascii="Arial" w:hAnsi="Arial" w:cs="Arial"/>
          <w:noProof w:val="0"/>
          <w:lang w:val="pl-PL"/>
        </w:rPr>
        <w:t>Odbiorcy</w:t>
      </w:r>
      <w:bookmarkEnd w:id="6"/>
    </w:p>
    <w:p xmlns:wp14="http://schemas.microsoft.com/office/word/2010/wordml" w:rsidRPr="002234F7" w:rsidR="00280583" w:rsidP="00D26B9B" w:rsidRDefault="00B74153" w14:paraId="1FDED229" wp14:textId="77777777">
      <w:pPr>
        <w:pStyle w:val="komentarz"/>
        <w:rPr>
          <w:rFonts w:cs="Arial"/>
          <w:noProof w:val="0"/>
          <w:lang w:val="pl-PL"/>
        </w:rPr>
      </w:pPr>
      <w:r w:rsidRPr="29A01A3B" w:rsidR="00B74153">
        <w:rPr>
          <w:rFonts w:cs="Arial"/>
          <w:noProof w:val="0"/>
          <w:lang w:val="pl-PL"/>
        </w:rPr>
        <w:t>{</w:t>
      </w:r>
      <w:r w:rsidRPr="29A01A3B" w:rsidR="00457D42">
        <w:rPr>
          <w:rFonts w:cs="Arial"/>
          <w:noProof w:val="0"/>
          <w:lang w:val="pl-PL"/>
        </w:rPr>
        <w:t>o</w:t>
      </w:r>
      <w:r w:rsidRPr="29A01A3B" w:rsidR="00B74153">
        <w:rPr>
          <w:rFonts w:cs="Arial"/>
          <w:noProof w:val="0"/>
          <w:lang w:val="pl-PL"/>
        </w:rPr>
        <w:t>kreślenie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adresatów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dokumentu</w:t>
      </w:r>
      <w:r w:rsidRPr="29A01A3B" w:rsidR="00B74153">
        <w:rPr>
          <w:rFonts w:cs="Arial"/>
          <w:noProof w:val="0"/>
          <w:lang w:val="pl-PL"/>
        </w:rPr>
        <w:t xml:space="preserve">, </w:t>
      </w:r>
      <w:r w:rsidRPr="29A01A3B" w:rsidR="00B74153">
        <w:rPr>
          <w:rFonts w:cs="Arial"/>
          <w:noProof w:val="0"/>
          <w:lang w:val="pl-PL"/>
        </w:rPr>
        <w:t>może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być</w:t>
      </w:r>
      <w:r w:rsidRPr="29A01A3B" w:rsidR="00B74153">
        <w:rPr>
          <w:rFonts w:cs="Arial"/>
          <w:noProof w:val="0"/>
          <w:lang w:val="pl-PL"/>
        </w:rPr>
        <w:t xml:space="preserve"> to </w:t>
      </w:r>
      <w:r w:rsidRPr="29A01A3B" w:rsidR="00B74153">
        <w:rPr>
          <w:rFonts w:cs="Arial"/>
          <w:noProof w:val="0"/>
          <w:lang w:val="pl-PL"/>
        </w:rPr>
        <w:t>typ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odbiorcy</w:t>
      </w:r>
      <w:r w:rsidRPr="29A01A3B" w:rsidR="00B74153">
        <w:rPr>
          <w:rFonts w:cs="Arial"/>
          <w:noProof w:val="0"/>
          <w:lang w:val="pl-PL"/>
        </w:rPr>
        <w:t xml:space="preserve">; </w:t>
      </w:r>
      <w:r w:rsidRPr="29A01A3B" w:rsidR="00B74153">
        <w:rPr>
          <w:rFonts w:cs="Arial"/>
          <w:noProof w:val="0"/>
          <w:lang w:val="pl-PL"/>
        </w:rPr>
        <w:t>tu</w:t>
      </w:r>
      <w:r w:rsidRPr="29A01A3B" w:rsidR="00B74153">
        <w:rPr>
          <w:rFonts w:cs="Arial"/>
          <w:noProof w:val="0"/>
          <w:lang w:val="pl-PL"/>
        </w:rPr>
        <w:t xml:space="preserve">: </w:t>
      </w:r>
      <w:r w:rsidRPr="29A01A3B" w:rsidR="00B74153">
        <w:rPr>
          <w:rFonts w:cs="Arial"/>
          <w:noProof w:val="0"/>
          <w:lang w:val="pl-PL"/>
        </w:rPr>
        <w:t>zleceniobiorca</w:t>
      </w:r>
      <w:r w:rsidRPr="29A01A3B" w:rsidR="00B74153">
        <w:rPr>
          <w:rFonts w:cs="Arial"/>
          <w:noProof w:val="0"/>
          <w:lang w:val="pl-PL"/>
        </w:rPr>
        <w:t xml:space="preserve"> (Katedra), </w:t>
      </w:r>
      <w:r w:rsidRPr="29A01A3B" w:rsidR="00B74153">
        <w:rPr>
          <w:rFonts w:cs="Arial"/>
          <w:noProof w:val="0"/>
          <w:lang w:val="pl-PL"/>
        </w:rPr>
        <w:t>członkowie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zespołu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projektowego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oraz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wymienione</w:t>
      </w:r>
      <w:r w:rsidRPr="29A01A3B" w:rsidR="00B74153">
        <w:rPr>
          <w:rFonts w:cs="Arial"/>
          <w:noProof w:val="0"/>
          <w:lang w:val="pl-PL"/>
        </w:rPr>
        <w:t xml:space="preserve"> z </w:t>
      </w:r>
      <w:r w:rsidRPr="29A01A3B" w:rsidR="00B74153">
        <w:rPr>
          <w:rFonts w:cs="Arial"/>
          <w:noProof w:val="0"/>
          <w:lang w:val="pl-PL"/>
        </w:rPr>
        <w:t>nazwiska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osoby</w:t>
      </w:r>
      <w:r w:rsidRPr="29A01A3B" w:rsidR="00B74153">
        <w:rPr>
          <w:rFonts w:cs="Arial"/>
          <w:noProof w:val="0"/>
          <w:lang w:val="pl-PL"/>
        </w:rPr>
        <w:t xml:space="preserve">, do </w:t>
      </w:r>
      <w:r w:rsidRPr="29A01A3B" w:rsidR="00B74153">
        <w:rPr>
          <w:rFonts w:cs="Arial"/>
          <w:noProof w:val="0"/>
          <w:lang w:val="pl-PL"/>
        </w:rPr>
        <w:t>których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dokument</w:t>
      </w:r>
      <w:r w:rsidRPr="29A01A3B" w:rsidR="00B74153">
        <w:rPr>
          <w:rFonts w:cs="Arial"/>
          <w:noProof w:val="0"/>
          <w:lang w:val="pl-PL"/>
        </w:rPr>
        <w:t xml:space="preserve"> ma </w:t>
      </w:r>
      <w:r w:rsidRPr="29A01A3B" w:rsidR="00B74153">
        <w:rPr>
          <w:rFonts w:cs="Arial"/>
          <w:noProof w:val="0"/>
          <w:lang w:val="pl-PL"/>
        </w:rPr>
        <w:t>dotrzeć</w:t>
      </w:r>
      <w:r w:rsidRPr="29A01A3B" w:rsidR="00B74153">
        <w:rPr>
          <w:rFonts w:cs="Arial"/>
          <w:noProof w:val="0"/>
          <w:lang w:val="pl-PL"/>
        </w:rPr>
        <w:t>}</w:t>
      </w:r>
    </w:p>
    <w:p w:rsidR="78367CED" w:rsidP="29A01A3B" w:rsidRDefault="78367CED" w14:paraId="2CAD719D" w14:textId="1E3A1A0E">
      <w:pPr>
        <w:pStyle w:val="komentarz"/>
        <w:rPr>
          <w:rFonts w:cs="Arial"/>
          <w:i w:val="0"/>
          <w:iCs w:val="0"/>
          <w:noProof w:val="0"/>
          <w:sz w:val="20"/>
          <w:szCs w:val="20"/>
          <w:lang w:val="pl-PL"/>
        </w:rPr>
      </w:pP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Głównymi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odbiorcami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dokumentu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są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: Katedra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Inteligen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tnych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Systemów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8367CED">
        <w:rPr>
          <w:rFonts w:cs="Arial"/>
          <w:i w:val="0"/>
          <w:iCs w:val="0"/>
          <w:noProof w:val="0"/>
          <w:sz w:val="20"/>
          <w:szCs w:val="20"/>
          <w:lang w:val="pl-PL"/>
        </w:rPr>
        <w:t>Interaktywnych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,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opiekun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projektu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i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zarazem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klient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dr.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inż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. Jacek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Lebiedź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prof. PG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oraz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członkowie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zespołu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odpowiedzial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nego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za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realizacje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projektu</w:t>
      </w:r>
      <w:r w:rsidRPr="29A01A3B" w:rsidR="2BC6045C">
        <w:rPr>
          <w:rFonts w:cs="Arial"/>
          <w:i w:val="0"/>
          <w:iCs w:val="0"/>
          <w:noProof w:val="0"/>
          <w:sz w:val="20"/>
          <w:szCs w:val="20"/>
          <w:lang w:val="pl-PL"/>
        </w:rPr>
        <w:t>.</w:t>
      </w:r>
    </w:p>
    <w:p xmlns:wp14="http://schemas.microsoft.com/office/word/2010/wordml" w:rsidRPr="002234F7" w:rsidR="00B74153" w:rsidP="29A01A3B" w:rsidRDefault="00B74153" w14:paraId="1F72F646" wp14:textId="77777777" wp14:noSpellErr="1">
      <w:pPr>
        <w:rPr>
          <w:rFonts w:ascii="Arial" w:hAnsi="Arial" w:cs="Arial"/>
          <w:noProof w:val="0"/>
          <w:lang w:val="pl-PL"/>
        </w:rPr>
      </w:pPr>
    </w:p>
    <w:p xmlns:wp14="http://schemas.microsoft.com/office/word/2010/wordml" w:rsidRPr="002234F7" w:rsidR="00B74153" w:rsidP="29A01A3B" w:rsidRDefault="00B74153" w14:paraId="3338CD5B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497" w:id="7"/>
      <w:r w:rsidRPr="29A01A3B" w:rsidR="00B74153">
        <w:rPr>
          <w:rFonts w:ascii="Arial" w:hAnsi="Arial" w:cs="Arial"/>
          <w:noProof w:val="0"/>
          <w:lang w:val="pl-PL"/>
        </w:rPr>
        <w:t>Terminologia</w:t>
      </w:r>
      <w:bookmarkEnd w:id="7"/>
    </w:p>
    <w:p w:rsidR="00B74153" w:rsidP="29A01A3B" w:rsidRDefault="00B74153" w14:paraId="417E3990" w14:textId="423DC00C">
      <w:pPr>
        <w:pStyle w:val="komentarz"/>
        <w:rPr>
          <w:rFonts w:cs="Arial"/>
          <w:noProof w:val="0"/>
          <w:lang w:val="pl-PL"/>
        </w:rPr>
      </w:pPr>
      <w:r w:rsidRPr="29A01A3B" w:rsidR="00B74153">
        <w:rPr>
          <w:rFonts w:cs="Arial"/>
          <w:noProof w:val="0"/>
          <w:lang w:val="pl-PL"/>
        </w:rPr>
        <w:t>{</w:t>
      </w:r>
      <w:r w:rsidRPr="29A01A3B" w:rsidR="00457D42">
        <w:rPr>
          <w:rFonts w:cs="Arial"/>
          <w:noProof w:val="0"/>
          <w:lang w:val="pl-PL"/>
        </w:rPr>
        <w:t>w</w:t>
      </w:r>
      <w:r w:rsidRPr="29A01A3B" w:rsidR="00B74153">
        <w:rPr>
          <w:rFonts w:cs="Arial"/>
          <w:noProof w:val="0"/>
          <w:lang w:val="pl-PL"/>
        </w:rPr>
        <w:t>yjaśnienie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używanych</w:t>
      </w:r>
      <w:r w:rsidRPr="29A01A3B" w:rsidR="00B74153">
        <w:rPr>
          <w:rFonts w:cs="Arial"/>
          <w:noProof w:val="0"/>
          <w:lang w:val="pl-PL"/>
        </w:rPr>
        <w:t xml:space="preserve"> w </w:t>
      </w:r>
      <w:r w:rsidRPr="29A01A3B" w:rsidR="00B74153">
        <w:rPr>
          <w:rFonts w:cs="Arial"/>
          <w:noProof w:val="0"/>
          <w:lang w:val="pl-PL"/>
        </w:rPr>
        <w:t>dokumencie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pojęć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i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skrótów</w:t>
      </w:r>
      <w:r w:rsidRPr="29A01A3B" w:rsidR="00B74153">
        <w:rPr>
          <w:rFonts w:cs="Arial"/>
          <w:noProof w:val="0"/>
          <w:lang w:val="pl-PL"/>
        </w:rPr>
        <w:t xml:space="preserve">, </w:t>
      </w:r>
      <w:r w:rsidRPr="29A01A3B" w:rsidR="00B74153">
        <w:rPr>
          <w:rFonts w:cs="Arial"/>
          <w:noProof w:val="0"/>
          <w:lang w:val="pl-PL"/>
        </w:rPr>
        <w:t>oznaczenia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używane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wewnątrz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dokumentu</w:t>
      </w:r>
      <w:r w:rsidRPr="29A01A3B" w:rsidR="00B74153">
        <w:rPr>
          <w:rFonts w:cs="Arial"/>
          <w:noProof w:val="0"/>
          <w:lang w:val="pl-PL"/>
        </w:rPr>
        <w:t xml:space="preserve"> np. </w:t>
      </w:r>
      <w:r w:rsidRPr="29A01A3B" w:rsidR="00B74153">
        <w:rPr>
          <w:rFonts w:cs="Arial"/>
          <w:noProof w:val="0"/>
          <w:lang w:val="pl-PL"/>
        </w:rPr>
        <w:t>oznaczenia</w:t>
      </w:r>
      <w:r w:rsidRPr="29A01A3B" w:rsidR="00B74153">
        <w:rPr>
          <w:rFonts w:cs="Arial"/>
          <w:noProof w:val="0"/>
          <w:lang w:val="pl-PL"/>
        </w:rPr>
        <w:t xml:space="preserve"> </w:t>
      </w:r>
      <w:r w:rsidRPr="29A01A3B" w:rsidR="00B74153">
        <w:rPr>
          <w:rFonts w:cs="Arial"/>
          <w:noProof w:val="0"/>
          <w:lang w:val="pl-PL"/>
        </w:rPr>
        <w:t>wymagań</w:t>
      </w:r>
      <w:r w:rsidRPr="29A01A3B" w:rsidR="00B74153">
        <w:rPr>
          <w:rFonts w:cs="Arial"/>
          <w:noProof w:val="0"/>
          <w:lang w:val="pl-PL"/>
        </w:rPr>
        <w:t>}</w:t>
      </w:r>
    </w:p>
    <w:p xmlns:wp14="http://schemas.microsoft.com/office/word/2010/wordml" w:rsidRPr="002234F7" w:rsidR="00B74153" w:rsidP="29A01A3B" w:rsidRDefault="00B74153" w14:paraId="08CE6F91" wp14:textId="77777777" wp14:noSpellErr="1">
      <w:pPr>
        <w:rPr>
          <w:rFonts w:ascii="Arial" w:hAnsi="Arial" w:cs="Arial"/>
          <w:noProof w:val="0"/>
          <w:lang w:val="pl-PL"/>
        </w:rPr>
      </w:pPr>
    </w:p>
    <w:p xmlns:wp14="http://schemas.microsoft.com/office/word/2010/wordml" w:rsidRPr="002234F7" w:rsidR="00F016DE" w:rsidP="29A01A3B" w:rsidRDefault="00E16E8F" w14:paraId="7C736D47" wp14:textId="77777777">
      <w:pPr>
        <w:pStyle w:val="Nagwek1"/>
        <w:ind w:left="0" w:firstLine="0"/>
        <w:rPr>
          <w:rFonts w:ascii="Arial" w:hAnsi="Arial" w:cs="Arial"/>
          <w:noProof w:val="0"/>
          <w:lang w:val="pl-PL"/>
        </w:rPr>
      </w:pPr>
      <w:bookmarkStart w:name="_Toc114649498" w:id="8"/>
      <w:r w:rsidRPr="29A01A3B" w:rsidR="00E16E8F">
        <w:rPr>
          <w:rFonts w:ascii="Arial" w:hAnsi="Arial" w:cs="Arial"/>
          <w:noProof w:val="0"/>
          <w:lang w:val="pl-PL"/>
        </w:rPr>
        <w:t>Cel i z</w:t>
      </w:r>
      <w:r w:rsidRPr="29A01A3B" w:rsidR="009B42DD">
        <w:rPr>
          <w:rFonts w:ascii="Arial" w:hAnsi="Arial" w:cs="Arial"/>
          <w:noProof w:val="0"/>
          <w:lang w:val="pl-PL"/>
        </w:rPr>
        <w:t>ałożenia projektu</w:t>
      </w:r>
      <w:bookmarkEnd w:id="8"/>
    </w:p>
    <w:p xmlns:wp14="http://schemas.microsoft.com/office/word/2010/wordml" w:rsidRPr="002234F7" w:rsidR="00F016DE" w:rsidP="00D26B9B" w:rsidRDefault="00F016DE" w14:paraId="2E642C94" wp14:textId="77777777">
      <w:pPr>
        <w:pStyle w:val="komentarz"/>
        <w:rPr>
          <w:rFonts w:cs="Arial"/>
          <w:noProof w:val="0"/>
          <w:lang w:val="pl-PL"/>
        </w:rPr>
      </w:pPr>
      <w:r w:rsidRPr="29A01A3B" w:rsidR="00F016DE">
        <w:rPr>
          <w:rFonts w:cs="Arial"/>
          <w:noProof w:val="0"/>
          <w:lang w:val="pl-PL"/>
        </w:rPr>
        <w:t>{</w:t>
      </w:r>
      <w:r w:rsidRPr="29A01A3B" w:rsidR="00457D42">
        <w:rPr>
          <w:rFonts w:cs="Arial"/>
          <w:noProof w:val="0"/>
          <w:lang w:val="pl-PL"/>
        </w:rPr>
        <w:t>z</w:t>
      </w:r>
      <w:r w:rsidRPr="29A01A3B" w:rsidR="009B42DD">
        <w:rPr>
          <w:rFonts w:cs="Arial"/>
          <w:noProof w:val="0"/>
          <w:lang w:val="pl-PL"/>
        </w:rPr>
        <w:t>akres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projektu</w:t>
      </w:r>
      <w:r w:rsidRPr="29A01A3B" w:rsidR="009B42DD">
        <w:rPr>
          <w:rFonts w:cs="Arial"/>
          <w:noProof w:val="0"/>
          <w:lang w:val="pl-PL"/>
        </w:rPr>
        <w:t xml:space="preserve">, </w:t>
      </w:r>
      <w:r w:rsidRPr="29A01A3B" w:rsidR="009B42DD">
        <w:rPr>
          <w:rFonts w:cs="Arial"/>
          <w:noProof w:val="0"/>
          <w:lang w:val="pl-PL"/>
        </w:rPr>
        <w:t>główne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założenia</w:t>
      </w:r>
      <w:r w:rsidRPr="29A01A3B" w:rsidR="009B42DD">
        <w:rPr>
          <w:rFonts w:cs="Arial"/>
          <w:noProof w:val="0"/>
          <w:lang w:val="pl-PL"/>
        </w:rPr>
        <w:t xml:space="preserve">, </w:t>
      </w:r>
      <w:r w:rsidRPr="29A01A3B" w:rsidR="009B42DD">
        <w:rPr>
          <w:rFonts w:cs="Arial"/>
          <w:noProof w:val="0"/>
          <w:lang w:val="pl-PL"/>
        </w:rPr>
        <w:t>główne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wymagania</w:t>
      </w:r>
      <w:r w:rsidRPr="29A01A3B" w:rsidR="009B42DD">
        <w:rPr>
          <w:rFonts w:cs="Arial"/>
          <w:noProof w:val="0"/>
          <w:lang w:val="pl-PL"/>
        </w:rPr>
        <w:t xml:space="preserve">, </w:t>
      </w:r>
      <w:r w:rsidRPr="29A01A3B" w:rsidR="009B42DD">
        <w:rPr>
          <w:rFonts w:cs="Arial"/>
          <w:noProof w:val="0"/>
          <w:lang w:val="pl-PL"/>
        </w:rPr>
        <w:t>elementy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składowe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produktu</w:t>
      </w:r>
      <w:r w:rsidRPr="29A01A3B" w:rsidR="009B42DD">
        <w:rPr>
          <w:rFonts w:cs="Arial"/>
          <w:noProof w:val="0"/>
          <w:lang w:val="pl-PL"/>
        </w:rPr>
        <w:t xml:space="preserve">, </w:t>
      </w:r>
      <w:r w:rsidRPr="29A01A3B" w:rsidR="009B42DD">
        <w:rPr>
          <w:rFonts w:cs="Arial"/>
          <w:noProof w:val="0"/>
          <w:lang w:val="pl-PL"/>
        </w:rPr>
        <w:t>wstępnie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planowany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zakres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prac</w:t>
      </w:r>
      <w:r w:rsidRPr="29A01A3B" w:rsidR="009B42DD">
        <w:rPr>
          <w:rFonts w:cs="Arial"/>
          <w:noProof w:val="0"/>
          <w:lang w:val="pl-PL"/>
        </w:rPr>
        <w:t xml:space="preserve">, </w:t>
      </w:r>
      <w:r w:rsidRPr="29A01A3B" w:rsidR="009B42DD">
        <w:rPr>
          <w:rFonts w:cs="Arial"/>
          <w:noProof w:val="0"/>
          <w:lang w:val="pl-PL"/>
        </w:rPr>
        <w:t>inne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wg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uznania</w:t>
      </w:r>
      <w:r w:rsidRPr="29A01A3B" w:rsidR="009B42DD">
        <w:rPr>
          <w:rFonts w:cs="Arial"/>
          <w:noProof w:val="0"/>
          <w:lang w:val="pl-PL"/>
        </w:rPr>
        <w:t xml:space="preserve"> </w:t>
      </w:r>
      <w:r w:rsidRPr="29A01A3B" w:rsidR="009B42DD">
        <w:rPr>
          <w:rFonts w:cs="Arial"/>
          <w:noProof w:val="0"/>
          <w:lang w:val="pl-PL"/>
        </w:rPr>
        <w:t>opiekuna</w:t>
      </w:r>
      <w:r w:rsidRPr="29A01A3B" w:rsidR="00F016DE">
        <w:rPr>
          <w:rFonts w:cs="Arial"/>
          <w:noProof w:val="0"/>
          <w:lang w:val="pl-PL"/>
        </w:rPr>
        <w:t>)</w:t>
      </w:r>
    </w:p>
    <w:p xmlns:wp14="http://schemas.microsoft.com/office/word/2010/wordml" w:rsidRPr="002234F7" w:rsidR="00F016DE" w:rsidP="29A01A3B" w:rsidRDefault="00F016DE" w14:paraId="61CDCEAD" wp14:textId="77777777" wp14:noSpellErr="1">
      <w:pPr>
        <w:rPr>
          <w:rFonts w:ascii="Arial" w:hAnsi="Arial" w:cs="Arial"/>
          <w:noProof w:val="0"/>
          <w:lang w:val="pl-PL"/>
        </w:rPr>
      </w:pPr>
    </w:p>
    <w:p xmlns:wp14="http://schemas.microsoft.com/office/word/2010/wordml" w:rsidRPr="002234F7" w:rsidR="00B74153" w:rsidP="29A01A3B" w:rsidRDefault="00E16E8F" w14:paraId="347DE46C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499" w:id="9"/>
      <w:r w:rsidRPr="29A01A3B" w:rsidR="00E16E8F">
        <w:rPr>
          <w:rFonts w:ascii="Arial" w:hAnsi="Arial" w:cs="Arial"/>
          <w:noProof w:val="0"/>
          <w:lang w:val="pl-PL"/>
        </w:rPr>
        <w:t>Cel projektu</w:t>
      </w:r>
      <w:bookmarkEnd w:id="9"/>
      <w:r w:rsidRPr="29A01A3B" w:rsidR="009B42DD">
        <w:rPr>
          <w:rFonts w:ascii="Arial" w:hAnsi="Arial" w:cs="Arial"/>
          <w:noProof w:val="0"/>
          <w:lang w:val="pl-PL"/>
        </w:rPr>
        <w:t xml:space="preserve"> </w:t>
      </w:r>
    </w:p>
    <w:p xmlns:wp14="http://schemas.microsoft.com/office/word/2010/wordml" w:rsidRPr="002234F7" w:rsidR="00F016DE" w:rsidP="29A01A3B" w:rsidRDefault="00F016DE" w14:paraId="6BB9E253" wp14:textId="4794E3C5">
      <w:pPr>
        <w:pStyle w:val="komentarz"/>
        <w:ind w:firstLine="578"/>
        <w:rPr>
          <w:rFonts w:cs="Arial"/>
          <w:noProof w:val="0"/>
          <w:lang w:val="pl-PL"/>
        </w:rPr>
      </w:pP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Celem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projektu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jest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wykonanie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aplikacji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mobilnej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na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116E942">
        <w:rPr>
          <w:rFonts w:cs="Arial"/>
          <w:i w:val="0"/>
          <w:iCs w:val="0"/>
          <w:noProof w:val="0"/>
          <w:sz w:val="20"/>
          <w:szCs w:val="20"/>
          <w:lang w:val="pl-PL"/>
        </w:rPr>
        <w:t>smartfony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służącej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do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szacowania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objętości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stosu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drewna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na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podstawie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fotografii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jego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przekroju</w:t>
      </w:r>
      <w:r w:rsidRPr="29A01A3B" w:rsidR="02CBEAF9">
        <w:rPr>
          <w:rFonts w:cs="Arial"/>
          <w:i w:val="0"/>
          <w:iCs w:val="0"/>
          <w:noProof w:val="0"/>
          <w:sz w:val="20"/>
          <w:szCs w:val="20"/>
          <w:lang w:val="pl-PL"/>
        </w:rPr>
        <w:t>.</w:t>
      </w:r>
      <w:r w:rsidRPr="29A01A3B" w:rsidR="52E36A37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</w:p>
    <w:p xmlns:wp14="http://schemas.microsoft.com/office/word/2010/wordml" w:rsidRPr="002234F7" w:rsidR="00B74153" w:rsidP="29A01A3B" w:rsidRDefault="00B74153" w14:paraId="23DE523C" wp14:textId="77777777" wp14:noSpellErr="1">
      <w:pPr>
        <w:rPr>
          <w:rFonts w:ascii="Arial" w:hAnsi="Arial" w:cs="Arial"/>
          <w:noProof w:val="0"/>
          <w:lang w:val="pl-PL"/>
        </w:rPr>
      </w:pPr>
    </w:p>
    <w:p w:rsidR="005C4328" w:rsidP="29A01A3B" w:rsidRDefault="005C4328" w14:paraId="1F7E4BBC" w14:textId="0FCA0031">
      <w:pPr>
        <w:pStyle w:val="Nagwek2"/>
        <w:rPr>
          <w:rFonts w:ascii="Arial" w:hAnsi="Arial" w:cs="Arial"/>
          <w:noProof w:val="0"/>
          <w:lang w:val="pl-PL"/>
        </w:rPr>
      </w:pPr>
      <w:bookmarkStart w:name="_Toc114649500" w:id="10"/>
      <w:r w:rsidRPr="29A01A3B" w:rsidR="005C4328">
        <w:rPr>
          <w:rFonts w:ascii="Arial" w:hAnsi="Arial" w:cs="Arial"/>
          <w:noProof w:val="0"/>
          <w:lang w:val="pl-PL"/>
        </w:rPr>
        <w:t>Założenia projektu</w:t>
      </w:r>
      <w:bookmarkEnd w:id="10"/>
      <w:r w:rsidRPr="29A01A3B" w:rsidR="00E16E8F">
        <w:rPr>
          <w:rFonts w:ascii="Arial" w:hAnsi="Arial" w:cs="Arial"/>
          <w:noProof w:val="0"/>
          <w:lang w:val="pl-PL"/>
        </w:rPr>
        <w:t xml:space="preserve"> </w:t>
      </w:r>
    </w:p>
    <w:p xmlns:wp14="http://schemas.microsoft.com/office/word/2010/wordml" w:rsidRPr="002234F7" w:rsidR="00E16E8F" w:rsidP="29A01A3B" w:rsidRDefault="00E16E8F" w14:paraId="443E510C" wp14:textId="27C7A66C">
      <w:pPr>
        <w:pStyle w:val="Nagwek3"/>
        <w:rPr>
          <w:rFonts w:ascii="Arial" w:hAnsi="Arial" w:cs="Arial"/>
          <w:noProof w:val="0"/>
          <w:lang w:val="pl-PL"/>
        </w:rPr>
      </w:pPr>
      <w:r w:rsidRPr="29A01A3B" w:rsidR="3AE3E027">
        <w:rPr>
          <w:rFonts w:ascii="Arial" w:hAnsi="Arial" w:cs="Arial"/>
          <w:noProof w:val="0"/>
          <w:lang w:val="pl-PL"/>
        </w:rPr>
        <w:t>Kompatybilność</w:t>
      </w:r>
    </w:p>
    <w:p w:rsidR="3AE3E027" w:rsidP="29A01A3B" w:rsidRDefault="3AE3E027" w14:paraId="0D57A083" w14:textId="46F8AC84">
      <w:pPr>
        <w:pStyle w:val="komentarz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i w:val="0"/>
          <w:iCs w:val="0"/>
          <w:noProof w:val="0"/>
          <w:sz w:val="20"/>
          <w:szCs w:val="20"/>
          <w:lang w:val="pl-PL"/>
        </w:rPr>
      </w:pP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Aplikacje 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>będzie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>kompatybilna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z 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>urządzeniam</w:t>
      </w:r>
      <w:r w:rsidRPr="29A01A3B" w:rsidR="3400205D">
        <w:rPr>
          <w:rFonts w:cs="Arial"/>
          <w:i w:val="0"/>
          <w:iCs w:val="0"/>
          <w:noProof w:val="0"/>
          <w:sz w:val="20"/>
          <w:szCs w:val="20"/>
          <w:lang w:val="pl-PL"/>
        </w:rPr>
        <w:t>i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>pracującymi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w 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>oparciu</w:t>
      </w:r>
      <w:r w:rsidRPr="29A01A3B" w:rsidR="7BBAC8D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o system Android.</w:t>
      </w:r>
    </w:p>
    <w:p w:rsidR="029027E2" w:rsidP="29A01A3B" w:rsidRDefault="029027E2" w14:paraId="1A222835" w14:textId="052CC508">
      <w:pPr>
        <w:pStyle w:val="Nagwek3"/>
        <w:suppressLineNumbers w:val="0"/>
        <w:bidi w:val="0"/>
        <w:spacing w:before="60" w:beforeAutospacing="off" w:after="0" w:afterAutospacing="off" w:line="259" w:lineRule="auto"/>
        <w:ind w:left="720" w:right="0" w:hanging="720"/>
        <w:jc w:val="left"/>
        <w:rPr>
          <w:rFonts w:ascii="Arial" w:hAnsi="Arial" w:cs="Arial"/>
          <w:noProof w:val="0"/>
          <w:lang w:val="pl-PL"/>
        </w:rPr>
      </w:pPr>
      <w:r w:rsidRPr="29A01A3B" w:rsidR="029027E2">
        <w:rPr>
          <w:rFonts w:ascii="Arial" w:hAnsi="Arial" w:cs="Arial"/>
          <w:noProof w:val="0"/>
          <w:lang w:val="pl-PL"/>
        </w:rPr>
        <w:t>Dane wejściowe</w:t>
      </w:r>
    </w:p>
    <w:p w:rsidR="029027E2" w:rsidP="29A01A3B" w:rsidRDefault="029027E2" w14:paraId="3AAC98CC" w14:textId="1780D994">
      <w:pPr>
        <w:pStyle w:val="Normalny"/>
        <w:bidi w:val="0"/>
        <w:jc w:val="left"/>
        <w:rPr>
          <w:rFonts w:ascii="Arial" w:hAnsi="Arial" w:eastAsia="Arial" w:cs="Arial"/>
          <w:noProof w:val="0"/>
          <w:lang w:val="pl-PL"/>
        </w:rPr>
      </w:pPr>
      <w:r w:rsidRPr="29A01A3B" w:rsidR="029027E2">
        <w:rPr>
          <w:rFonts w:ascii="Arial" w:hAnsi="Arial" w:eastAsia="Arial" w:cs="Arial"/>
          <w:noProof w:val="0"/>
          <w:lang w:val="pl-PL"/>
        </w:rPr>
        <w:t>Zakładamy, że znan</w:t>
      </w:r>
      <w:r w:rsidRPr="29A01A3B" w:rsidR="29FC6BBE">
        <w:rPr>
          <w:rFonts w:ascii="Arial" w:hAnsi="Arial" w:eastAsia="Arial" w:cs="Arial"/>
          <w:noProof w:val="0"/>
          <w:lang w:val="pl-PL"/>
        </w:rPr>
        <w:t xml:space="preserve">a jest długość stosu drewna oraz posiadamy zdjęcie jego </w:t>
      </w:r>
      <w:r w:rsidRPr="29A01A3B" w:rsidR="29FC6BBE">
        <w:rPr>
          <w:rFonts w:ascii="Arial" w:hAnsi="Arial" w:eastAsia="Arial" w:cs="Arial"/>
          <w:noProof w:val="0"/>
          <w:lang w:val="pl-PL"/>
        </w:rPr>
        <w:t>przekro</w:t>
      </w:r>
      <w:r w:rsidRPr="29A01A3B" w:rsidR="29FC6BBE">
        <w:rPr>
          <w:rFonts w:ascii="Arial" w:hAnsi="Arial" w:eastAsia="Arial" w:cs="Arial"/>
          <w:noProof w:val="0"/>
          <w:lang w:val="pl-PL"/>
        </w:rPr>
        <w:t>ju</w:t>
      </w:r>
      <w:r w:rsidRPr="29A01A3B" w:rsidR="1FA2BDFA">
        <w:rPr>
          <w:rFonts w:ascii="Arial" w:hAnsi="Arial" w:eastAsia="Arial" w:cs="Arial"/>
          <w:noProof w:val="0"/>
          <w:lang w:val="pl-PL"/>
        </w:rPr>
        <w:t xml:space="preserve">, </w:t>
      </w:r>
      <w:r w:rsidRPr="29A01A3B" w:rsidR="5B1B7486">
        <w:rPr>
          <w:rFonts w:ascii="Arial" w:hAnsi="Arial" w:eastAsia="Arial" w:cs="Arial"/>
          <w:noProof w:val="0"/>
          <w:lang w:val="pl-PL"/>
        </w:rPr>
        <w:t xml:space="preserve">wraz </w:t>
      </w:r>
      <w:r w:rsidRPr="29A01A3B" w:rsidR="5B1B7486">
        <w:rPr>
          <w:rFonts w:ascii="Arial" w:hAnsi="Arial" w:eastAsia="Arial" w:cs="Arial"/>
          <w:noProof w:val="0"/>
          <w:lang w:val="pl-PL"/>
        </w:rPr>
        <w:t>z</w:t>
      </w:r>
      <w:r w:rsidRPr="29A01A3B" w:rsidR="5B1B7486">
        <w:rPr>
          <w:rFonts w:ascii="Arial" w:hAnsi="Arial" w:eastAsia="Arial" w:cs="Arial"/>
          <w:noProof w:val="0"/>
          <w:lang w:val="pl-PL"/>
        </w:rPr>
        <w:t xml:space="preserve"> </w:t>
      </w:r>
      <w:r>
        <w:tab/>
      </w:r>
      <w:r>
        <w:tab/>
      </w:r>
      <w:r w:rsidRPr="29A01A3B" w:rsidR="1FA2BDFA">
        <w:rPr>
          <w:rFonts w:ascii="Arial" w:hAnsi="Arial" w:eastAsia="Arial" w:cs="Arial"/>
          <w:noProof w:val="0"/>
          <w:lang w:val="pl-PL"/>
        </w:rPr>
        <w:t>widocznym znacznikiem leśnictwa.</w:t>
      </w:r>
    </w:p>
    <w:p w:rsidR="035FAA13" w:rsidP="29A01A3B" w:rsidRDefault="035FAA13" w14:paraId="1C7C5F3F" w14:textId="194D945A">
      <w:pPr>
        <w:pStyle w:val="komentarz"/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</w:pPr>
      <w:r w:rsidRPr="29A01A3B" w:rsidR="035FAA13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>2.2.3</w:t>
      </w:r>
      <w:r>
        <w:tab/>
      </w:r>
      <w:r w:rsidRPr="29A01A3B" w:rsidR="035FAA13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 xml:space="preserve">Zastosowana </w:t>
      </w:r>
      <w:r w:rsidRPr="29A01A3B" w:rsidR="035FAA13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>metoda</w:t>
      </w:r>
      <w:r w:rsidRPr="29A01A3B" w:rsidR="5DD02924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02924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>analizy</w:t>
      </w:r>
      <w:r w:rsidRPr="29A01A3B" w:rsidR="5DD02924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02924">
        <w:rPr>
          <w:rFonts w:cs="Arial"/>
          <w:b w:val="1"/>
          <w:bCs w:val="1"/>
          <w:i w:val="0"/>
          <w:iCs w:val="0"/>
          <w:noProof w:val="0"/>
          <w:sz w:val="20"/>
          <w:szCs w:val="20"/>
          <w:lang w:val="pl-PL"/>
        </w:rPr>
        <w:t>obrazu</w:t>
      </w:r>
    </w:p>
    <w:p w:rsidR="5B060B0E" w:rsidP="29A01A3B" w:rsidRDefault="5B060B0E" w14:paraId="1365AF75" w14:textId="73C69FA9">
      <w:pPr>
        <w:pStyle w:val="komentarz"/>
        <w:rPr>
          <w:rFonts w:cs="Arial"/>
          <w:i w:val="0"/>
          <w:iCs w:val="0"/>
          <w:noProof w:val="0"/>
          <w:sz w:val="20"/>
          <w:szCs w:val="20"/>
          <w:lang w:val="pl-PL"/>
        </w:rPr>
      </w:pP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Aplikacja 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>będzie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>wykorzystywać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>metody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B060B0E">
        <w:rPr>
          <w:rFonts w:cs="Arial"/>
          <w:i w:val="0"/>
          <w:iCs w:val="0"/>
          <w:noProof w:val="0"/>
          <w:sz w:val="20"/>
          <w:szCs w:val="20"/>
          <w:lang w:val="pl-PL"/>
        </w:rPr>
        <w:t>przetwarzania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i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analizy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obrazów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w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celu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wyznaczenia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>
        <w:tab/>
      </w:r>
      <w:r>
        <w:tab/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pola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przekroju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stosu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3332F10A">
        <w:rPr>
          <w:rFonts w:cs="Arial"/>
          <w:i w:val="0"/>
          <w:iCs w:val="0"/>
          <w:noProof w:val="0"/>
          <w:sz w:val="20"/>
          <w:szCs w:val="20"/>
          <w:lang w:val="pl-PL"/>
        </w:rPr>
        <w:t>na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podstawie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zdjęcia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z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widocznym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znacznikie</w:t>
      </w:r>
      <w:r w:rsidRPr="29A01A3B" w:rsidR="3A6FAC96">
        <w:rPr>
          <w:rFonts w:cs="Arial"/>
          <w:i w:val="0"/>
          <w:iCs w:val="0"/>
          <w:noProof w:val="0"/>
          <w:sz w:val="20"/>
          <w:szCs w:val="20"/>
          <w:lang w:val="pl-PL"/>
        </w:rPr>
        <w:t>m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l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eśnictwa</w:t>
      </w:r>
      <w:r w:rsidRPr="29A01A3B" w:rsidR="567818F3">
        <w:rPr>
          <w:rFonts w:cs="Arial"/>
          <w:i w:val="0"/>
          <w:iCs w:val="0"/>
          <w:noProof w:val="0"/>
          <w:sz w:val="20"/>
          <w:szCs w:val="20"/>
          <w:lang w:val="pl-PL"/>
        </w:rPr>
        <w:t>,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kt</w:t>
      </w:r>
      <w:r w:rsidRPr="29A01A3B" w:rsidR="5391D57B">
        <w:rPr>
          <w:rFonts w:cs="Arial"/>
          <w:i w:val="0"/>
          <w:iCs w:val="0"/>
          <w:noProof w:val="0"/>
          <w:sz w:val="20"/>
          <w:szCs w:val="20"/>
          <w:lang w:val="pl-PL"/>
        </w:rPr>
        <w:t>ó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rego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>
        <w:tab/>
      </w:r>
      <w:r w:rsidRPr="29A01A3B" w:rsidR="2C3C41E9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>
        <w:tab/>
      </w:r>
      <w:r>
        <w:tab/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r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ozmiary</w:t>
      </w:r>
      <w:r w:rsidRPr="29A01A3B" w:rsidR="51ED06BF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s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ą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z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nane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i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 xml:space="preserve"> 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s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tałe</w:t>
      </w:r>
      <w:r w:rsidRPr="29A01A3B" w:rsidR="5DD1AA23">
        <w:rPr>
          <w:rFonts w:cs="Arial"/>
          <w:i w:val="0"/>
          <w:iCs w:val="0"/>
          <w:noProof w:val="0"/>
          <w:sz w:val="20"/>
          <w:szCs w:val="20"/>
          <w:lang w:val="pl-PL"/>
        </w:rPr>
        <w:t>.</w:t>
      </w:r>
    </w:p>
    <w:p w:rsidR="5DD02924" w:rsidP="29A01A3B" w:rsidRDefault="5DD02924" w14:paraId="3DC71407" w14:textId="6361D3A7">
      <w:pPr>
        <w:pStyle w:val="komentarz"/>
        <w:rPr>
          <w:rFonts w:cs="Arial"/>
          <w:i w:val="0"/>
          <w:iCs w:val="0"/>
          <w:noProof w:val="0"/>
          <w:sz w:val="20"/>
          <w:szCs w:val="20"/>
          <w:lang w:val="pl-PL"/>
        </w:rPr>
      </w:pPr>
    </w:p>
    <w:p xmlns:wp14="http://schemas.microsoft.com/office/word/2010/wordml" w:rsidRPr="002234F7" w:rsidR="00B74153" w:rsidP="29A01A3B" w:rsidRDefault="00B74153" w14:paraId="48E51C12" wp14:textId="3814AFC6">
      <w:pPr>
        <w:pStyle w:val="Nagwek1"/>
        <w:rPr>
          <w:rFonts w:ascii="Arial" w:hAnsi="Arial" w:cs="Arial"/>
          <w:noProof w:val="0"/>
          <w:lang w:val="pl-PL"/>
        </w:rPr>
      </w:pPr>
      <w:bookmarkStart w:name="_Toc114649502" w:id="12"/>
      <w:r w:rsidRPr="29A01A3B" w:rsidR="00B74153">
        <w:rPr>
          <w:rFonts w:ascii="Arial" w:hAnsi="Arial" w:cs="Arial"/>
          <w:noProof w:val="0"/>
          <w:lang w:val="pl-PL"/>
        </w:rPr>
        <w:t>Organizacja projektu</w:t>
      </w:r>
      <w:bookmarkEnd w:id="12"/>
    </w:p>
    <w:p xmlns:wp14="http://schemas.microsoft.com/office/word/2010/wordml" w:rsidRPr="002234F7" w:rsidR="00EE54F7" w:rsidP="29A01A3B" w:rsidRDefault="00B74153" w14:paraId="13924470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503" w:id="13"/>
      <w:r w:rsidRPr="29A01A3B" w:rsidR="00B74153">
        <w:rPr>
          <w:rFonts w:ascii="Arial" w:hAnsi="Arial" w:cs="Arial"/>
          <w:noProof w:val="0"/>
          <w:lang w:val="pl-PL"/>
        </w:rPr>
        <w:t>Zespół projektowy</w:t>
      </w:r>
      <w:bookmarkEnd w:id="13"/>
    </w:p>
    <w:p xmlns:wp14="http://schemas.microsoft.com/office/word/2010/wordml" w:rsidRPr="002234F7" w:rsidR="00732C02" w:rsidP="29A01A3B" w:rsidRDefault="00732C02" w14:paraId="2AF1D1C5" wp14:textId="77777777">
      <w:pPr>
        <w:pStyle w:val="Tekstpodstawowy"/>
        <w:rPr>
          <w:noProof w:val="0"/>
          <w:lang w:val="pl-PL"/>
        </w:rPr>
      </w:pPr>
      <w:r w:rsidRPr="29A01A3B" w:rsidR="00732C02">
        <w:rPr>
          <w:noProof w:val="0"/>
          <w:lang w:val="pl-PL"/>
        </w:rPr>
        <w:t>{</w:t>
      </w:r>
      <w:r w:rsidRPr="29A01A3B" w:rsidR="00457D42">
        <w:rPr>
          <w:noProof w:val="0"/>
          <w:lang w:val="pl-PL"/>
        </w:rPr>
        <w:t>w</w:t>
      </w:r>
      <w:r w:rsidRPr="29A01A3B" w:rsidR="00732C02">
        <w:rPr>
          <w:noProof w:val="0"/>
          <w:lang w:val="pl-PL"/>
        </w:rPr>
        <w:t xml:space="preserve"> tym punkcie należy wypełnić tabelkę określającą role poszczególnych osób w realizacji projektu oraz podać kontaktowy adres e-mailowy do każdej z osób}</w:t>
      </w:r>
    </w:p>
    <w:p xmlns:wp14="http://schemas.microsoft.com/office/word/2010/wordml" w:rsidRPr="002234F7" w:rsidR="00732C02" w:rsidP="29A01A3B" w:rsidRDefault="00E054D4" w14:paraId="20B10456" wp14:textId="77777777">
      <w:pPr>
        <w:pStyle w:val="Tekstpodstawowy"/>
        <w:rPr>
          <w:noProof w:val="0"/>
          <w:lang w:val="pl-PL"/>
        </w:rPr>
      </w:pPr>
      <w:r w:rsidRPr="29A01A3B" w:rsidR="00E054D4">
        <w:rPr>
          <w:noProof w:val="0"/>
          <w:lang w:val="pl-PL"/>
        </w:rPr>
        <w:t>Tabela 3.1. Członkowie zespołu projektowego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80"/>
        <w:gridCol w:w="2835"/>
        <w:gridCol w:w="1908"/>
        <w:gridCol w:w="3350"/>
      </w:tblGrid>
      <w:tr xmlns:wp14="http://schemas.microsoft.com/office/word/2010/wordml" w:rsidRPr="002234F7" w:rsidR="00732C02" w:rsidTr="29A01A3B" w14:paraId="3673B2AF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4840D583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732C02">
              <w:rPr>
                <w:noProof w:val="0"/>
                <w:lang w:val="pl-PL"/>
              </w:rPr>
              <w:t>Lp.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60053897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732C02">
              <w:rPr>
                <w:noProof w:val="0"/>
                <w:lang w:val="pl-PL"/>
              </w:rPr>
              <w:t>Imię i nazwisko członka zespołu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1EC93C0D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732C02">
              <w:rPr>
                <w:noProof w:val="0"/>
                <w:lang w:val="pl-PL"/>
              </w:rPr>
              <w:t>Rola w projekcie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6EFB11F7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732C02">
              <w:rPr>
                <w:noProof w:val="0"/>
                <w:lang w:val="pl-PL"/>
              </w:rPr>
              <w:t>E-mail kontaktowy</w:t>
            </w:r>
          </w:p>
        </w:tc>
      </w:tr>
      <w:tr xmlns:wp14="http://schemas.microsoft.com/office/word/2010/wordml" w:rsidRPr="002234F7" w:rsidR="00732C02" w:rsidTr="29A01A3B" w14:paraId="5043CB0F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07459315" wp14:textId="5B81510C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1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6537F28F" wp14:textId="42AABA83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Jan Barczewski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6DFB9E20" wp14:textId="0241542C">
            <w:pPr>
              <w:pStyle w:val="Tekstpodstawowy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2402F821">
              <w:rPr>
                <w:noProof w:val="0"/>
                <w:lang w:val="pl-PL"/>
              </w:rPr>
              <w:t>Imple</w:t>
            </w:r>
            <w:r w:rsidRPr="29A01A3B" w:rsidR="6433010C">
              <w:rPr>
                <w:noProof w:val="0"/>
                <w:lang w:val="pl-PL"/>
              </w:rPr>
              <w:t>mentacja algorytmu</w:t>
            </w:r>
            <w:r w:rsidRPr="29A01A3B" w:rsidR="63CFC3E4">
              <w:rPr>
                <w:noProof w:val="0"/>
                <w:lang w:val="pl-PL"/>
              </w:rPr>
              <w:t xml:space="preserve"> analizy obrazu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70DF9E56" wp14:textId="11EC8364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s188679@student.pg.edu.pl</w:t>
            </w:r>
          </w:p>
        </w:tc>
      </w:tr>
      <w:tr xmlns:wp14="http://schemas.microsoft.com/office/word/2010/wordml" w:rsidRPr="002234F7" w:rsidR="00732C02" w:rsidTr="29A01A3B" w14:paraId="44E871BC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144A5D23" wp14:textId="6B09EE71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2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738610EB" wp14:textId="4A8F5EAF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 xml:space="preserve">Radosław </w:t>
            </w:r>
            <w:r w:rsidRPr="29A01A3B" w:rsidR="6A6AE98D">
              <w:rPr>
                <w:noProof w:val="0"/>
                <w:lang w:val="pl-PL"/>
              </w:rPr>
              <w:t>Gajewski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637805D2" wp14:textId="0CCD4A44">
            <w:pPr>
              <w:pStyle w:val="Tekstpodstawowy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both"/>
            </w:pPr>
            <w:r w:rsidRPr="29A01A3B" w:rsidR="2D939E50">
              <w:rPr>
                <w:noProof w:val="0"/>
                <w:lang w:val="pl-PL"/>
              </w:rPr>
              <w:t>Kierownik, implementacja interfesju użytkownika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463F29E8" wp14:textId="36E9D7D1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s188687@student.pg.edu.pl</w:t>
            </w:r>
          </w:p>
        </w:tc>
      </w:tr>
      <w:tr xmlns:wp14="http://schemas.microsoft.com/office/word/2010/wordml" w:rsidRPr="002234F7" w:rsidR="00732C02" w:rsidTr="29A01A3B" w14:paraId="3B7B4B86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3A0FF5F2" wp14:textId="03598976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3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5630AD66" wp14:textId="68081390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Maciej Sikora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61829076" wp14:textId="2A5EE116">
            <w:pPr>
              <w:pStyle w:val="Tekstpodstawowy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29A01A3B" w:rsidR="0511C810">
              <w:rPr>
                <w:noProof w:val="0"/>
                <w:lang w:val="pl-PL"/>
              </w:rPr>
              <w:t>Implementacja algorytmu</w:t>
            </w:r>
            <w:r w:rsidRPr="29A01A3B" w:rsidR="5D9F5176">
              <w:rPr>
                <w:noProof w:val="0"/>
                <w:lang w:val="pl-PL"/>
              </w:rPr>
              <w:t xml:space="preserve"> analizy obrazu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2BA226A1" wp14:textId="2A37F50E">
            <w:pPr>
              <w:pStyle w:val="Tekstpodstawowy"/>
              <w:rPr>
                <w:noProof w:val="0"/>
                <w:lang w:val="pl-PL"/>
              </w:rPr>
            </w:pPr>
            <w:r w:rsidRPr="29A01A3B" w:rsidR="6A6AE98D">
              <w:rPr>
                <w:noProof w:val="0"/>
                <w:lang w:val="pl-PL"/>
              </w:rPr>
              <w:t>s188680@student.pg.edu.pl</w:t>
            </w:r>
          </w:p>
        </w:tc>
      </w:tr>
      <w:tr xmlns:wp14="http://schemas.microsoft.com/office/word/2010/wordml" w:rsidRPr="002234F7" w:rsidR="00732C02" w:rsidTr="29A01A3B" w14:paraId="17AD93B2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0DE4B5B7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66204FF1" wp14:textId="3D54132E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2DBF0D7D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6B62F1B3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RPr="002234F7" w:rsidR="00732C02" w:rsidTr="29A01A3B" w14:paraId="02F2C34E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29A01A3B" w:rsidRDefault="00732C02" w14:paraId="680A4E5D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29A01A3B" w:rsidRDefault="00732C02" w14:paraId="19219836" wp14:textId="7A88E5C6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29A01A3B" w:rsidRDefault="00732C02" w14:paraId="296FEF7D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29A01A3B" w:rsidRDefault="00732C02" w14:paraId="7194DBDC" wp14:textId="77777777" wp14:noSpellErr="1">
            <w:pPr>
              <w:pStyle w:val="Tekstpodstawowy"/>
              <w:rPr>
                <w:noProof w:val="0"/>
                <w:lang w:val="pl-PL"/>
              </w:rPr>
            </w:pPr>
          </w:p>
        </w:tc>
      </w:tr>
    </w:tbl>
    <w:p xmlns:wp14="http://schemas.microsoft.com/office/word/2010/wordml" w:rsidRPr="002234F7" w:rsidR="00E16E8F" w:rsidP="29A01A3B" w:rsidRDefault="00E16E8F" w14:paraId="769D0D3C" wp14:textId="77777777" wp14:noSpellErr="1">
      <w:pPr>
        <w:pStyle w:val="Nagwek2"/>
        <w:numPr>
          <w:numId w:val="0"/>
        </w:numPr>
        <w:rPr>
          <w:rFonts w:ascii="Arial" w:hAnsi="Arial" w:cs="Arial"/>
          <w:noProof w:val="0"/>
          <w:lang w:val="pl-PL"/>
        </w:rPr>
      </w:pPr>
    </w:p>
    <w:p xmlns:wp14="http://schemas.microsoft.com/office/word/2010/wordml" w:rsidRPr="002234F7" w:rsidR="00EE54F7" w:rsidP="29A01A3B" w:rsidRDefault="00EE54F7" w14:paraId="15C605A9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504" w:id="14"/>
      <w:r w:rsidRPr="29A01A3B" w:rsidR="00EE54F7">
        <w:rPr>
          <w:rFonts w:ascii="Arial" w:hAnsi="Arial" w:cs="Arial"/>
          <w:noProof w:val="0"/>
          <w:lang w:val="pl-PL"/>
        </w:rPr>
        <w:t>Nadzór nad projektem</w:t>
      </w:r>
      <w:bookmarkEnd w:id="14"/>
    </w:p>
    <w:p xmlns:wp14="http://schemas.microsoft.com/office/word/2010/wordml" w:rsidRPr="002234F7" w:rsidR="00EE54F7" w:rsidP="29A01A3B" w:rsidRDefault="00EE54F7" w14:paraId="54CD245A" wp14:textId="77777777" wp14:noSpellErr="1">
      <w:pPr>
        <w:pStyle w:val="komentarz"/>
        <w:rPr>
          <w:rFonts w:cs="Arial"/>
          <w:noProof w:val="0"/>
          <w:highlight w:val="yellow"/>
          <w:lang w:val="pl-PL"/>
        </w:rPr>
      </w:pPr>
    </w:p>
    <w:p xmlns:wp14="http://schemas.microsoft.com/office/word/2010/wordml" w:rsidRPr="002234F7" w:rsidR="00E054D4" w:rsidP="29A01A3B" w:rsidRDefault="00E054D4" w14:paraId="555D03B1" wp14:textId="77777777">
      <w:pPr>
        <w:pStyle w:val="Tekstpodstawowy"/>
        <w:rPr>
          <w:noProof w:val="0"/>
          <w:lang w:val="pl-PL"/>
        </w:rPr>
      </w:pPr>
      <w:r w:rsidRPr="29A01A3B" w:rsidR="00E054D4">
        <w:rPr>
          <w:noProof w:val="0"/>
          <w:lang w:val="pl-PL"/>
        </w:rPr>
        <w:t>Tabela 3.2. Osoby pełniące nadzór nad projektem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73"/>
        <w:gridCol w:w="6132"/>
      </w:tblGrid>
      <w:tr xmlns:wp14="http://schemas.microsoft.com/office/word/2010/wordml" w:rsidRPr="002234F7" w:rsidR="005A1F58" w:rsidTr="29A01A3B" w14:paraId="2C4FD12B" wp14:textId="77777777">
        <w:tc>
          <w:tcPr>
            <w:tcW w:w="3143" w:type="dxa"/>
            <w:shd w:val="clear" w:color="auto" w:fill="auto"/>
            <w:tcMar/>
          </w:tcPr>
          <w:p w:rsidRPr="002234F7" w:rsidR="005A1F58" w:rsidP="29A01A3B" w:rsidRDefault="005A1F58" w14:paraId="199011D9" wp14:textId="77777777">
            <w:pPr>
              <w:pStyle w:val="komentarz"/>
              <w:rPr>
                <w:rFonts w:cs="Arial"/>
                <w:b w:val="1"/>
                <w:bCs w:val="1"/>
                <w:i w:val="0"/>
                <w:iCs w:val="0"/>
                <w:noProof w:val="0"/>
                <w:lang w:val="pl-PL"/>
              </w:rPr>
            </w:pPr>
            <w:r w:rsidRPr="29A01A3B" w:rsidR="642A076D">
              <w:rPr>
                <w:rFonts w:cs="Arial"/>
                <w:b w:val="1"/>
                <w:bCs w:val="1"/>
                <w:i w:val="0"/>
                <w:iCs w:val="0"/>
                <w:noProof w:val="0"/>
                <w:lang w:val="pl-PL"/>
              </w:rPr>
              <w:t>Nazwa</w:t>
            </w:r>
            <w:r w:rsidRPr="29A01A3B" w:rsidR="642A076D">
              <w:rPr>
                <w:rFonts w:cs="Arial"/>
                <w:b w:val="1"/>
                <w:bCs w:val="1"/>
                <w:i w:val="0"/>
                <w:iCs w:val="0"/>
                <w:noProof w:val="0"/>
                <w:lang w:val="pl-PL"/>
              </w:rPr>
              <w:t xml:space="preserve"> </w:t>
            </w:r>
            <w:r w:rsidRPr="29A01A3B" w:rsidR="642A076D">
              <w:rPr>
                <w:rFonts w:cs="Arial"/>
                <w:b w:val="1"/>
                <w:bCs w:val="1"/>
                <w:i w:val="0"/>
                <w:iCs w:val="0"/>
                <w:noProof w:val="0"/>
                <w:lang w:val="pl-PL"/>
              </w:rPr>
              <w:t>katedry</w:t>
            </w:r>
          </w:p>
        </w:tc>
        <w:tc>
          <w:tcPr>
            <w:tcW w:w="6288" w:type="dxa"/>
            <w:shd w:val="clear" w:color="auto" w:fill="auto"/>
            <w:tcMar/>
          </w:tcPr>
          <w:p w:rsidRPr="002234F7" w:rsidR="005A1F58" w:rsidP="29A01A3B" w:rsidRDefault="005A1F58" w14:paraId="10EADEE9" wp14:textId="2BC6B938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29A01A3B" w:rsidR="36478D50">
              <w:rPr>
                <w:rFonts w:cs="Arial"/>
                <w:noProof w:val="0"/>
                <w:lang w:val="pl-PL"/>
              </w:rPr>
              <w:t>Katedra Inteligentnych Systemów Interaktywnych</w:t>
            </w:r>
          </w:p>
        </w:tc>
      </w:tr>
    </w:tbl>
    <w:p xmlns:wp14="http://schemas.microsoft.com/office/word/2010/wordml" w:rsidRPr="002234F7" w:rsidR="005F21AD" w:rsidP="29A01A3B" w:rsidRDefault="005F21AD" w14:paraId="1231BE67" wp14:textId="77777777" wp14:noSpellErr="1">
      <w:pPr>
        <w:rPr>
          <w:rFonts w:ascii="Arial" w:hAnsi="Arial" w:cs="Arial"/>
          <w:noProof w:val="0"/>
          <w:lang w:val="pl-P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51"/>
        <w:gridCol w:w="3041"/>
        <w:gridCol w:w="3113"/>
      </w:tblGrid>
      <w:tr xmlns:wp14="http://schemas.microsoft.com/office/word/2010/wordml" w:rsidRPr="002234F7" w:rsidR="00487539" w:rsidTr="29A01A3B" w14:paraId="4D923036" wp14:textId="77777777">
        <w:tc>
          <w:tcPr>
            <w:tcW w:w="3143" w:type="dxa"/>
            <w:shd w:val="clear" w:color="auto" w:fill="auto"/>
            <w:tcMar/>
          </w:tcPr>
          <w:p w:rsidRPr="002234F7" w:rsidR="005A1F58" w:rsidP="29A01A3B" w:rsidRDefault="005A1F58" w14:paraId="7C705DF9" wp14:textId="77777777">
            <w:pPr>
              <w:rPr>
                <w:rFonts w:ascii="Arial" w:hAnsi="Arial" w:cs="Arial"/>
                <w:noProof w:val="0"/>
                <w:sz w:val="16"/>
                <w:szCs w:val="16"/>
                <w:lang w:val="pl-PL"/>
              </w:rPr>
            </w:pPr>
            <w:r w:rsidRPr="29A01A3B" w:rsidR="642A076D">
              <w:rPr>
                <w:rFonts w:ascii="Arial" w:hAnsi="Arial" w:cs="Arial"/>
                <w:b w:val="1"/>
                <w:bCs w:val="1"/>
                <w:noProof w:val="0"/>
                <w:sz w:val="16"/>
                <w:szCs w:val="16"/>
                <w:lang w:val="pl-PL"/>
              </w:rPr>
              <w:t>Opiekun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738E1B6B" wp14:textId="5DBF6C84">
            <w:pPr>
              <w:pStyle w:val="komentarz"/>
              <w:rPr>
                <w:noProof w:val="0"/>
                <w:lang w:val="pl-PL"/>
              </w:rPr>
            </w:pPr>
            <w:r w:rsidRPr="29A01A3B" w:rsidR="045A6B6F">
              <w:rPr>
                <w:noProof w:val="0"/>
                <w:lang w:val="pl-PL"/>
              </w:rPr>
              <w:t>d</w:t>
            </w:r>
            <w:r w:rsidRPr="29A01A3B" w:rsidR="1A162765">
              <w:rPr>
                <w:noProof w:val="0"/>
                <w:lang w:val="pl-PL"/>
              </w:rPr>
              <w:t xml:space="preserve">r. </w:t>
            </w:r>
            <w:r w:rsidRPr="29A01A3B" w:rsidR="5B0D69E1">
              <w:rPr>
                <w:noProof w:val="0"/>
                <w:lang w:val="pl-PL"/>
              </w:rPr>
              <w:t>i</w:t>
            </w:r>
            <w:r w:rsidRPr="29A01A3B" w:rsidR="1A162765">
              <w:rPr>
                <w:noProof w:val="0"/>
                <w:lang w:val="pl-PL"/>
              </w:rPr>
              <w:t xml:space="preserve">nż. </w:t>
            </w:r>
            <w:r w:rsidRPr="29A01A3B" w:rsidR="68FAECFD">
              <w:rPr>
                <w:noProof w:val="0"/>
                <w:lang w:val="pl-PL"/>
              </w:rPr>
              <w:t xml:space="preserve">Jacek </w:t>
            </w:r>
            <w:r w:rsidRPr="29A01A3B" w:rsidR="68FAECFD">
              <w:rPr>
                <w:noProof w:val="0"/>
                <w:lang w:val="pl-PL"/>
              </w:rPr>
              <w:t>Lebiedź</w:t>
            </w:r>
            <w:r w:rsidRPr="29A01A3B" w:rsidR="6874B5A5">
              <w:rPr>
                <w:noProof w:val="0"/>
                <w:lang w:val="pl-PL"/>
              </w:rPr>
              <w:t xml:space="preserve"> prof. PG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45B3A717" wp14:textId="5A1C6D36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642A076D">
              <w:rPr>
                <w:rFonts w:cs="Arial"/>
                <w:i w:val="1"/>
                <w:iCs w:val="1"/>
                <w:noProof w:val="0"/>
                <w:lang w:val="pl-PL"/>
              </w:rPr>
              <w:t>e-mail:</w:t>
            </w:r>
            <w:r w:rsidRPr="29A01A3B" w:rsidR="11E3862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274057"/>
                <w:sz w:val="24"/>
                <w:szCs w:val="24"/>
                <w:lang w:val="pl-PL"/>
              </w:rPr>
              <w:t xml:space="preserve"> </w:t>
            </w:r>
          </w:p>
          <w:p w:rsidRPr="002234F7" w:rsidR="005A1F58" w:rsidP="29A01A3B" w:rsidRDefault="005A1F58" w14:paraId="46CD1744" wp14:textId="055F7EC2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11E3862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jacek.lebiedz@pg.edu.pl</w:t>
            </w:r>
          </w:p>
        </w:tc>
      </w:tr>
      <w:tr xmlns:wp14="http://schemas.microsoft.com/office/word/2010/wordml" w:rsidRPr="002234F7" w:rsidR="00487539" w:rsidTr="29A01A3B" w14:paraId="7DE2116E" wp14:textId="77777777">
        <w:tc>
          <w:tcPr>
            <w:tcW w:w="3143" w:type="dxa"/>
            <w:shd w:val="clear" w:color="auto" w:fill="auto"/>
            <w:tcMar/>
          </w:tcPr>
          <w:p w:rsidRPr="002234F7" w:rsidR="005A1F58" w:rsidP="29A01A3B" w:rsidRDefault="005A1F58" w14:paraId="7EEBE257" wp14:textId="77777777">
            <w:pPr>
              <w:rPr>
                <w:rFonts w:ascii="Arial" w:hAnsi="Arial" w:cs="Arial"/>
                <w:noProof w:val="0"/>
                <w:sz w:val="16"/>
                <w:szCs w:val="16"/>
                <w:lang w:val="pl-PL"/>
              </w:rPr>
            </w:pPr>
            <w:r w:rsidRPr="29A01A3B" w:rsidR="642A076D">
              <w:rPr>
                <w:rFonts w:ascii="Arial" w:hAnsi="Arial" w:cs="Arial"/>
                <w:b w:val="1"/>
                <w:bCs w:val="1"/>
                <w:noProof w:val="0"/>
                <w:sz w:val="16"/>
                <w:szCs w:val="16"/>
                <w:lang w:val="pl-PL"/>
              </w:rPr>
              <w:t>Klient (osoba reprezentująca klienta)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61987BED" wp14:textId="42EF27D9">
            <w:pPr>
              <w:pStyle w:val="komentarz"/>
              <w:rPr>
                <w:noProof w:val="0"/>
                <w:lang w:val="pl-PL"/>
              </w:rPr>
            </w:pPr>
            <w:r w:rsidRPr="29A01A3B" w:rsidR="77A2A81E">
              <w:rPr>
                <w:noProof w:val="0"/>
                <w:lang w:val="pl-PL"/>
              </w:rPr>
              <w:t xml:space="preserve">dr. </w:t>
            </w:r>
            <w:r w:rsidRPr="29A01A3B" w:rsidR="7BB9C982">
              <w:rPr>
                <w:noProof w:val="0"/>
                <w:lang w:val="pl-PL"/>
              </w:rPr>
              <w:t>i</w:t>
            </w:r>
            <w:r w:rsidRPr="29A01A3B" w:rsidR="77A2A81E">
              <w:rPr>
                <w:noProof w:val="0"/>
                <w:lang w:val="pl-PL"/>
              </w:rPr>
              <w:t>nż. Jacek Lebiedź prof. PG</w:t>
            </w:r>
          </w:p>
          <w:p w:rsidRPr="002234F7" w:rsidR="005A1F58" w:rsidP="29A01A3B" w:rsidRDefault="005A1F58" w14:paraId="6AE7DF66" wp14:textId="4271C76A">
            <w:pPr>
              <w:pStyle w:val="komentarz"/>
              <w:rPr>
                <w:noProof w:val="0"/>
                <w:lang w:val="pl-PL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7E6CA03E" wp14:textId="498E35E6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642A076D">
              <w:rPr>
                <w:rFonts w:cs="Arial"/>
                <w:noProof w:val="0"/>
                <w:lang w:val="pl-PL"/>
              </w:rPr>
              <w:t>e-mail:</w:t>
            </w:r>
            <w:r w:rsidRPr="29A01A3B" w:rsidR="77F5A83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</w:t>
            </w:r>
          </w:p>
          <w:p w:rsidRPr="002234F7" w:rsidR="005A1F58" w:rsidP="29A01A3B" w:rsidRDefault="005A1F58" w14:paraId="3D70B1BD" wp14:textId="44A343C6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77F5A83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jacek.lebiedz@pg.edu.pl</w:t>
            </w:r>
          </w:p>
        </w:tc>
      </w:tr>
      <w:tr xmlns:wp14="http://schemas.microsoft.com/office/word/2010/wordml" w:rsidRPr="002234F7" w:rsidR="00487539" w:rsidTr="29A01A3B" w14:paraId="27A15AA2" wp14:textId="77777777">
        <w:tc>
          <w:tcPr>
            <w:tcW w:w="3143" w:type="dxa"/>
            <w:shd w:val="clear" w:color="auto" w:fill="auto"/>
            <w:tcMar/>
          </w:tcPr>
          <w:p w:rsidRPr="002234F7" w:rsidR="005A1F58" w:rsidP="29A01A3B" w:rsidRDefault="005A1F58" w14:paraId="19070C4B" wp14:textId="77777777">
            <w:pPr>
              <w:rPr>
                <w:rFonts w:ascii="Arial" w:hAnsi="Arial" w:cs="Arial"/>
                <w:noProof w:val="0"/>
                <w:sz w:val="16"/>
                <w:szCs w:val="16"/>
                <w:lang w:val="pl-PL"/>
              </w:rPr>
            </w:pPr>
            <w:r w:rsidRPr="29A01A3B" w:rsidR="642A076D">
              <w:rPr>
                <w:rFonts w:ascii="Arial" w:hAnsi="Arial" w:cs="Arial"/>
                <w:b w:val="1"/>
                <w:bCs w:val="1"/>
                <w:noProof w:val="0"/>
                <w:sz w:val="16"/>
                <w:szCs w:val="16"/>
                <w:lang w:val="pl-PL"/>
              </w:rPr>
              <w:t>Koordynator katedralny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0A1530D2" wp14:textId="44E97955">
            <w:pPr>
              <w:pStyle w:val="komentarz"/>
              <w:rPr>
                <w:noProof w:val="0"/>
                <w:lang w:val="pl-PL"/>
              </w:rPr>
            </w:pPr>
            <w:r w:rsidRPr="29A01A3B" w:rsidR="5E7A3EC8">
              <w:rPr>
                <w:noProof w:val="0"/>
                <w:lang w:val="pl-PL"/>
              </w:rPr>
              <w:t xml:space="preserve">dr. </w:t>
            </w:r>
            <w:r w:rsidRPr="29A01A3B" w:rsidR="18149620">
              <w:rPr>
                <w:noProof w:val="0"/>
                <w:lang w:val="pl-PL"/>
              </w:rPr>
              <w:t>i</w:t>
            </w:r>
            <w:r w:rsidRPr="29A01A3B" w:rsidR="5E7A3EC8">
              <w:rPr>
                <w:noProof w:val="0"/>
                <w:lang w:val="pl-PL"/>
              </w:rPr>
              <w:t>nż. Jacek Lebiedź prof. PG</w:t>
            </w:r>
          </w:p>
          <w:p w:rsidRPr="002234F7" w:rsidR="005A1F58" w:rsidP="00D26B9B" w:rsidRDefault="005A1F58" w14:paraId="38188B90" wp14:textId="0044C60A">
            <w:pPr>
              <w:pStyle w:val="komentarz"/>
              <w:rPr>
                <w:rFonts w:cs="Arial"/>
                <w:noProof w:val="0"/>
                <w:lang w:val="pl-PL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1CECF44E" wp14:textId="405FBA72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642A076D">
              <w:rPr>
                <w:rFonts w:cs="Arial"/>
                <w:noProof w:val="0"/>
                <w:lang w:val="pl-PL"/>
              </w:rPr>
              <w:t>e-mail:</w:t>
            </w:r>
            <w:r w:rsidRPr="29A01A3B" w:rsidR="6B5B84C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</w:t>
            </w:r>
          </w:p>
          <w:p w:rsidRPr="002234F7" w:rsidR="005A1F58" w:rsidP="29A01A3B" w:rsidRDefault="005A1F58" w14:paraId="51712DB3" wp14:textId="6594C2BC">
            <w:pPr>
              <w:pStyle w:val="komentarz"/>
              <w:rPr>
                <w:i w:val="1"/>
                <w:iCs w:val="1"/>
                <w:noProof w:val="0"/>
                <w:lang w:val="pl-PL"/>
              </w:rPr>
            </w:pPr>
            <w:r w:rsidRPr="29A01A3B" w:rsidR="6B5B84C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jacek.lebiedz@pg.edu.pl</w:t>
            </w:r>
          </w:p>
        </w:tc>
      </w:tr>
      <w:tr xmlns:wp14="http://schemas.microsoft.com/office/word/2010/wordml" w:rsidRPr="002234F7" w:rsidR="00487539" w:rsidTr="29A01A3B" w14:paraId="412B61CB" wp14:textId="77777777">
        <w:tc>
          <w:tcPr>
            <w:tcW w:w="3143" w:type="dxa"/>
            <w:shd w:val="clear" w:color="auto" w:fill="auto"/>
            <w:tcMar/>
          </w:tcPr>
          <w:p w:rsidRPr="002234F7" w:rsidR="005A1F58" w:rsidP="29A01A3B" w:rsidRDefault="005A1F58" w14:paraId="12CE5C85" wp14:textId="77777777">
            <w:pPr>
              <w:rPr>
                <w:rFonts w:ascii="Arial" w:hAnsi="Arial" w:cs="Arial"/>
                <w:noProof w:val="0"/>
                <w:sz w:val="16"/>
                <w:szCs w:val="16"/>
                <w:lang w:val="pl-PL"/>
              </w:rPr>
            </w:pPr>
            <w:r w:rsidRPr="29A01A3B" w:rsidR="642A076D">
              <w:rPr>
                <w:rFonts w:ascii="Arial" w:hAnsi="Arial" w:cs="Arial"/>
                <w:b w:val="1"/>
                <w:bCs w:val="1"/>
                <w:noProof w:val="0"/>
                <w:sz w:val="16"/>
                <w:szCs w:val="16"/>
                <w:lang w:val="pl-PL"/>
              </w:rPr>
              <w:t>Koordynator wydziałowy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334D3FBE" wp14:textId="77777777">
            <w:pPr>
              <w:pStyle w:val="komentarz"/>
              <w:rPr>
                <w:rFonts w:cs="Arial"/>
                <w:noProof w:val="0"/>
                <w:lang w:val="pl-PL"/>
              </w:rPr>
            </w:pPr>
            <w:r w:rsidRPr="29A01A3B" w:rsidR="642A076D">
              <w:rPr>
                <w:rFonts w:cs="Arial"/>
                <w:noProof w:val="0"/>
                <w:lang w:val="pl-PL"/>
              </w:rPr>
              <w:t>dr</w:t>
            </w:r>
            <w:r w:rsidRPr="29A01A3B" w:rsidR="642A076D">
              <w:rPr>
                <w:rFonts w:cs="Arial"/>
                <w:noProof w:val="0"/>
                <w:lang w:val="pl-PL"/>
              </w:rPr>
              <w:t xml:space="preserve"> </w:t>
            </w:r>
            <w:r w:rsidRPr="29A01A3B" w:rsidR="642A076D">
              <w:rPr>
                <w:rFonts w:cs="Arial"/>
                <w:noProof w:val="0"/>
                <w:lang w:val="pl-PL"/>
              </w:rPr>
              <w:t>inż</w:t>
            </w:r>
            <w:r w:rsidRPr="29A01A3B" w:rsidR="642A076D">
              <w:rPr>
                <w:rFonts w:cs="Arial"/>
                <w:noProof w:val="0"/>
                <w:lang w:val="pl-PL"/>
              </w:rPr>
              <w:t>. Sławomir Gajewski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29A01A3B" w:rsidRDefault="005A1F58" w14:paraId="39E8D49D" wp14:textId="77777777">
            <w:pPr>
              <w:pStyle w:val="komentarz"/>
              <w:rPr>
                <w:rFonts w:cs="Arial"/>
                <w:noProof w:val="0"/>
                <w:lang w:val="pl-PL"/>
              </w:rPr>
            </w:pPr>
            <w:r w:rsidRPr="29A01A3B" w:rsidR="642A076D">
              <w:rPr>
                <w:rFonts w:cs="Arial"/>
                <w:noProof w:val="0"/>
                <w:lang w:val="pl-PL"/>
              </w:rPr>
              <w:t>e-mail: slawomir.gajewski@eti.pg.edu.pl</w:t>
            </w:r>
          </w:p>
        </w:tc>
      </w:tr>
    </w:tbl>
    <w:p xmlns:wp14="http://schemas.microsoft.com/office/word/2010/wordml" w:rsidRPr="002234F7" w:rsidR="00B74153" w:rsidP="29A01A3B" w:rsidRDefault="00B74153" w14:paraId="61AD6997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505" w:id="15"/>
      <w:r w:rsidRPr="29A01A3B" w:rsidR="00B74153">
        <w:rPr>
          <w:rFonts w:ascii="Arial" w:hAnsi="Arial" w:cs="Arial"/>
          <w:noProof w:val="0"/>
          <w:lang w:val="pl-PL"/>
        </w:rPr>
        <w:t>Infrastruktura komunikacyjna</w:t>
      </w:r>
      <w:bookmarkEnd w:id="15"/>
    </w:p>
    <w:p xmlns:wp14="http://schemas.microsoft.com/office/word/2010/wordml" w:rsidRPr="002234F7" w:rsidR="00732C02" w:rsidP="29A01A3B" w:rsidRDefault="00732C02" w14:paraId="547BA7A5" wp14:textId="77777777">
      <w:pPr>
        <w:pStyle w:val="Tekstpodstawowy"/>
        <w:rPr>
          <w:noProof w:val="0"/>
          <w:lang w:val="pl-PL"/>
        </w:rPr>
      </w:pPr>
      <w:r w:rsidRPr="29A01A3B" w:rsidR="00732C02">
        <w:rPr>
          <w:noProof w:val="0"/>
          <w:lang w:val="pl-PL"/>
        </w:rPr>
        <w:t>{</w:t>
      </w:r>
      <w:r w:rsidRPr="29A01A3B" w:rsidR="00457D42">
        <w:rPr>
          <w:noProof w:val="0"/>
          <w:lang w:val="pl-PL"/>
        </w:rPr>
        <w:t>w</w:t>
      </w:r>
      <w:r w:rsidRPr="29A01A3B" w:rsidR="00732C02">
        <w:rPr>
          <w:noProof w:val="0"/>
          <w:lang w:val="pl-PL"/>
        </w:rPr>
        <w:t xml:space="preserve"> tym punkcie należy zaplanować organizacyjne aspekty realizacji projektu; to znaczy, że zespół projektowy, w porozumieniu ze swoim opiekunem, powinien ustalić oraz spisać planowane formy i terminy konsultacji na trzech płaszczyznach:</w:t>
      </w:r>
    </w:p>
    <w:p xmlns:wp14="http://schemas.microsoft.com/office/word/2010/wordml" w:rsidRPr="002234F7" w:rsidR="00732C02" w:rsidP="29A01A3B" w:rsidRDefault="00732C02" w14:paraId="1C775905" wp14:textId="145CDB13">
      <w:pPr>
        <w:pStyle w:val="Tekstpodstawowy"/>
        <w:numPr>
          <w:ilvl w:val="0"/>
          <w:numId w:val="7"/>
        </w:numPr>
        <w:rPr>
          <w:noProof w:val="0"/>
          <w:sz w:val="20"/>
          <w:szCs w:val="20"/>
          <w:lang w:val="pl-PL"/>
        </w:rPr>
      </w:pPr>
      <w:r w:rsidRPr="29A01A3B" w:rsidR="00732C02">
        <w:rPr>
          <w:noProof w:val="0"/>
          <w:sz w:val="20"/>
          <w:szCs w:val="20"/>
          <w:lang w:val="pl-PL"/>
        </w:rPr>
        <w:t>spotka</w:t>
      </w:r>
      <w:r w:rsidRPr="29A01A3B" w:rsidR="4C3E4C87">
        <w:rPr>
          <w:noProof w:val="0"/>
          <w:sz w:val="20"/>
          <w:szCs w:val="20"/>
          <w:lang w:val="pl-PL"/>
        </w:rPr>
        <w:t>nia</w:t>
      </w:r>
      <w:r w:rsidRPr="29A01A3B" w:rsidR="00732C02">
        <w:rPr>
          <w:noProof w:val="0"/>
          <w:sz w:val="20"/>
          <w:szCs w:val="20"/>
          <w:lang w:val="pl-PL"/>
        </w:rPr>
        <w:t xml:space="preserve"> studentów z opiekunem projektu – </w:t>
      </w:r>
      <w:r w:rsidRPr="29A01A3B" w:rsidR="715E41A0">
        <w:rPr>
          <w:noProof w:val="0"/>
          <w:sz w:val="20"/>
          <w:szCs w:val="20"/>
          <w:lang w:val="pl-PL"/>
        </w:rPr>
        <w:t>konsultacje zdalne na platformie e-nauczanie w czwartki 20:15-21:00 oraz w razie potrzeby mailowo.</w:t>
      </w:r>
    </w:p>
    <w:p xmlns:wp14="http://schemas.microsoft.com/office/word/2010/wordml" w:rsidRPr="002234F7" w:rsidR="00732C02" w:rsidP="29A01A3B" w:rsidRDefault="00732C02" w14:paraId="12B2F446" wp14:textId="402E2359">
      <w:pPr>
        <w:pStyle w:val="Tekstpodstawowy"/>
        <w:numPr>
          <w:ilvl w:val="0"/>
          <w:numId w:val="7"/>
        </w:numPr>
        <w:rPr>
          <w:noProof w:val="0"/>
          <w:sz w:val="20"/>
          <w:szCs w:val="20"/>
          <w:lang w:val="pl-PL"/>
        </w:rPr>
      </w:pPr>
      <w:r w:rsidRPr="29A01A3B" w:rsidR="00732C02">
        <w:rPr>
          <w:noProof w:val="0"/>
          <w:sz w:val="20"/>
          <w:szCs w:val="20"/>
          <w:lang w:val="pl-PL"/>
        </w:rPr>
        <w:t>współprac</w:t>
      </w:r>
      <w:r w:rsidRPr="29A01A3B" w:rsidR="4A9DE38A">
        <w:rPr>
          <w:noProof w:val="0"/>
          <w:sz w:val="20"/>
          <w:szCs w:val="20"/>
          <w:lang w:val="pl-PL"/>
        </w:rPr>
        <w:t>a</w:t>
      </w:r>
      <w:r w:rsidRPr="29A01A3B" w:rsidR="00732C02">
        <w:rPr>
          <w:noProof w:val="0"/>
          <w:sz w:val="20"/>
          <w:szCs w:val="20"/>
          <w:lang w:val="pl-PL"/>
        </w:rPr>
        <w:t xml:space="preserve"> zespołu z klientem</w:t>
      </w:r>
      <w:r w:rsidRPr="29A01A3B" w:rsidR="0FD29B2F">
        <w:rPr>
          <w:noProof w:val="0"/>
          <w:sz w:val="20"/>
          <w:szCs w:val="20"/>
          <w:lang w:val="pl-PL"/>
        </w:rPr>
        <w:t xml:space="preserve"> – </w:t>
      </w:r>
      <w:r w:rsidRPr="29A01A3B" w:rsidR="0FD29B2F">
        <w:rPr>
          <w:noProof w:val="0"/>
          <w:sz w:val="20"/>
          <w:szCs w:val="20"/>
          <w:lang w:val="pl-PL"/>
        </w:rPr>
        <w:t>j.w</w:t>
      </w:r>
      <w:r w:rsidRPr="29A01A3B" w:rsidR="601EAD26">
        <w:rPr>
          <w:noProof w:val="0"/>
          <w:sz w:val="20"/>
          <w:szCs w:val="20"/>
          <w:lang w:val="pl-PL"/>
        </w:rPr>
        <w:t>.</w:t>
      </w:r>
    </w:p>
    <w:p xmlns:wp14="http://schemas.microsoft.com/office/word/2010/wordml" w:rsidRPr="002234F7" w:rsidR="00732C02" w:rsidP="29A01A3B" w:rsidRDefault="00732C02" w14:paraId="13D6BCB6" wp14:textId="54F9C647">
      <w:pPr>
        <w:pStyle w:val="Tekstpodstawowy"/>
        <w:numPr>
          <w:ilvl w:val="0"/>
          <w:numId w:val="7"/>
        </w:numPr>
        <w:rPr>
          <w:noProof w:val="0"/>
          <w:sz w:val="20"/>
          <w:szCs w:val="20"/>
          <w:lang w:val="pl-PL"/>
        </w:rPr>
      </w:pPr>
      <w:r w:rsidRPr="29A01A3B" w:rsidR="00732C02">
        <w:rPr>
          <w:noProof w:val="0"/>
          <w:sz w:val="20"/>
          <w:szCs w:val="20"/>
          <w:lang w:val="pl-PL"/>
        </w:rPr>
        <w:t>spotka</w:t>
      </w:r>
      <w:r w:rsidRPr="29A01A3B" w:rsidR="455870EE">
        <w:rPr>
          <w:noProof w:val="0"/>
          <w:sz w:val="20"/>
          <w:szCs w:val="20"/>
          <w:lang w:val="pl-PL"/>
        </w:rPr>
        <w:t>nia</w:t>
      </w:r>
      <w:r w:rsidRPr="29A01A3B" w:rsidR="00732C02">
        <w:rPr>
          <w:noProof w:val="0"/>
          <w:sz w:val="20"/>
          <w:szCs w:val="20"/>
          <w:lang w:val="pl-PL"/>
        </w:rPr>
        <w:t xml:space="preserve"> między studentami</w:t>
      </w:r>
      <w:r w:rsidRPr="29A01A3B" w:rsidR="3A4BAE0C">
        <w:rPr>
          <w:noProof w:val="0"/>
          <w:sz w:val="20"/>
          <w:szCs w:val="20"/>
          <w:lang w:val="pl-PL"/>
        </w:rPr>
        <w:t xml:space="preserve"> – </w:t>
      </w:r>
      <w:r w:rsidRPr="29A01A3B" w:rsidR="2D505676">
        <w:rPr>
          <w:noProof w:val="0"/>
          <w:sz w:val="20"/>
          <w:szCs w:val="20"/>
          <w:lang w:val="pl-PL"/>
        </w:rPr>
        <w:t xml:space="preserve">Komunikacja przez </w:t>
      </w:r>
      <w:r w:rsidRPr="29A01A3B" w:rsidR="6BC7CF8C">
        <w:rPr>
          <w:noProof w:val="0"/>
          <w:sz w:val="20"/>
          <w:szCs w:val="20"/>
          <w:lang w:val="pl-PL"/>
        </w:rPr>
        <w:t>de</w:t>
      </w:r>
      <w:r w:rsidRPr="29A01A3B" w:rsidR="6BC7CF8C">
        <w:rPr>
          <w:noProof w:val="0"/>
          <w:sz w:val="20"/>
          <w:szCs w:val="20"/>
          <w:lang w:val="pl-PL"/>
        </w:rPr>
        <w:t>dyko</w:t>
      </w:r>
      <w:r w:rsidRPr="29A01A3B" w:rsidR="6BC7CF8C">
        <w:rPr>
          <w:noProof w:val="0"/>
          <w:sz w:val="20"/>
          <w:szCs w:val="20"/>
          <w:lang w:val="pl-PL"/>
        </w:rPr>
        <w:t>wany kanał na</w:t>
      </w:r>
      <w:r w:rsidRPr="29A01A3B" w:rsidR="2D505676">
        <w:rPr>
          <w:noProof w:val="0"/>
          <w:sz w:val="20"/>
          <w:szCs w:val="20"/>
          <w:lang w:val="pl-PL"/>
        </w:rPr>
        <w:t xml:space="preserve"> </w:t>
      </w:r>
      <w:r w:rsidRPr="29A01A3B" w:rsidR="2D505676">
        <w:rPr>
          <w:noProof w:val="0"/>
          <w:sz w:val="20"/>
          <w:szCs w:val="20"/>
          <w:lang w:val="pl-PL"/>
        </w:rPr>
        <w:t>platfor</w:t>
      </w:r>
      <w:r w:rsidRPr="29A01A3B" w:rsidR="2D505676">
        <w:rPr>
          <w:noProof w:val="0"/>
          <w:sz w:val="20"/>
          <w:szCs w:val="20"/>
          <w:lang w:val="pl-PL"/>
        </w:rPr>
        <w:t>m</w:t>
      </w:r>
      <w:r w:rsidRPr="29A01A3B" w:rsidR="3130FE9D">
        <w:rPr>
          <w:noProof w:val="0"/>
          <w:sz w:val="20"/>
          <w:szCs w:val="20"/>
          <w:lang w:val="pl-PL"/>
        </w:rPr>
        <w:t xml:space="preserve">ie </w:t>
      </w:r>
      <w:r w:rsidRPr="29A01A3B" w:rsidR="2D505676">
        <w:rPr>
          <w:noProof w:val="0"/>
          <w:sz w:val="20"/>
          <w:szCs w:val="20"/>
          <w:lang w:val="pl-PL"/>
        </w:rPr>
        <w:t>D</w:t>
      </w:r>
      <w:r w:rsidRPr="29A01A3B" w:rsidR="2D505676">
        <w:rPr>
          <w:noProof w:val="0"/>
          <w:sz w:val="20"/>
          <w:szCs w:val="20"/>
          <w:lang w:val="pl-PL"/>
        </w:rPr>
        <w:t>i</w:t>
      </w:r>
      <w:r w:rsidRPr="29A01A3B" w:rsidR="2D505676">
        <w:rPr>
          <w:noProof w:val="0"/>
          <w:sz w:val="20"/>
          <w:szCs w:val="20"/>
          <w:lang w:val="pl-PL"/>
        </w:rPr>
        <w:t>s</w:t>
      </w:r>
      <w:r w:rsidRPr="29A01A3B" w:rsidR="2D505676">
        <w:rPr>
          <w:noProof w:val="0"/>
          <w:sz w:val="20"/>
          <w:szCs w:val="20"/>
          <w:lang w:val="pl-PL"/>
        </w:rPr>
        <w:t>c</w:t>
      </w:r>
      <w:r w:rsidRPr="29A01A3B" w:rsidR="2D505676">
        <w:rPr>
          <w:noProof w:val="0"/>
          <w:sz w:val="20"/>
          <w:szCs w:val="20"/>
          <w:lang w:val="pl-PL"/>
        </w:rPr>
        <w:t>o</w:t>
      </w:r>
      <w:r w:rsidRPr="29A01A3B" w:rsidR="2D505676">
        <w:rPr>
          <w:noProof w:val="0"/>
          <w:sz w:val="20"/>
          <w:szCs w:val="20"/>
          <w:lang w:val="pl-PL"/>
        </w:rPr>
        <w:t>r</w:t>
      </w:r>
      <w:r w:rsidRPr="29A01A3B" w:rsidR="2D505676">
        <w:rPr>
          <w:noProof w:val="0"/>
          <w:sz w:val="20"/>
          <w:szCs w:val="20"/>
          <w:lang w:val="pl-PL"/>
        </w:rPr>
        <w:t>d</w:t>
      </w:r>
      <w:r w:rsidRPr="29A01A3B" w:rsidR="2D505676">
        <w:rPr>
          <w:noProof w:val="0"/>
          <w:sz w:val="20"/>
          <w:szCs w:val="20"/>
          <w:lang w:val="pl-PL"/>
        </w:rPr>
        <w:t xml:space="preserve"> ora</w:t>
      </w:r>
      <w:r w:rsidRPr="29A01A3B" w:rsidR="2D505676">
        <w:rPr>
          <w:noProof w:val="0"/>
          <w:sz w:val="20"/>
          <w:szCs w:val="20"/>
          <w:lang w:val="pl-PL"/>
        </w:rPr>
        <w:t>z konwersację grupową na Messenger.</w:t>
      </w:r>
      <w:r w:rsidRPr="29A01A3B" w:rsidR="3223489A">
        <w:rPr>
          <w:noProof w:val="0"/>
          <w:sz w:val="20"/>
          <w:szCs w:val="20"/>
          <w:lang w:val="pl-PL"/>
        </w:rPr>
        <w:t xml:space="preserve"> Dodatkowo repozytorium na GitHub z aktualnym stanem projektu.</w:t>
      </w:r>
    </w:p>
    <w:p xmlns:wp14="http://schemas.microsoft.com/office/word/2010/wordml" w:rsidRPr="002234F7" w:rsidR="00732C02" w:rsidP="29A01A3B" w:rsidRDefault="00732C02" w14:paraId="36FEB5B0" wp14:textId="77777777" wp14:noSpellErr="1">
      <w:pPr>
        <w:rPr>
          <w:rFonts w:ascii="Arial" w:hAnsi="Arial" w:cs="Arial"/>
          <w:noProof w:val="0"/>
          <w:lang w:val="pl-PL"/>
        </w:rPr>
      </w:pPr>
    </w:p>
    <w:p xmlns:wp14="http://schemas.microsoft.com/office/word/2010/wordml" w:rsidRPr="002234F7" w:rsidR="00B74153" w:rsidP="29A01A3B" w:rsidRDefault="00B74153" w14:paraId="2147E2C9" wp14:textId="77777777">
      <w:pPr>
        <w:pStyle w:val="Nagwek2"/>
        <w:rPr>
          <w:rFonts w:ascii="Arial" w:hAnsi="Arial" w:cs="Arial"/>
          <w:noProof w:val="0"/>
          <w:lang w:val="pl-PL"/>
        </w:rPr>
      </w:pPr>
      <w:bookmarkStart w:name="_Toc114649506" w:id="16"/>
      <w:r w:rsidRPr="29A01A3B" w:rsidR="00B74153">
        <w:rPr>
          <w:rFonts w:ascii="Arial" w:hAnsi="Arial" w:cs="Arial"/>
          <w:noProof w:val="0"/>
          <w:lang w:val="pl-PL"/>
        </w:rPr>
        <w:t>Zarządzanie jakością w projekcie</w:t>
      </w:r>
      <w:bookmarkEnd w:id="16"/>
    </w:p>
    <w:p xmlns:wp14="http://schemas.microsoft.com/office/word/2010/wordml" w:rsidRPr="002234F7" w:rsidR="00D26B9B" w:rsidP="00D26B9B" w:rsidRDefault="00D26B9B" w14:paraId="1F7FA873" wp14:textId="77777777">
      <w:pPr>
        <w:pStyle w:val="komentarz"/>
        <w:rPr>
          <w:rFonts w:cs="Arial"/>
          <w:noProof w:val="0"/>
          <w:lang w:val="pl-PL"/>
        </w:rPr>
      </w:pPr>
      <w:r w:rsidRPr="29A01A3B" w:rsidR="00D26B9B">
        <w:rPr>
          <w:rFonts w:cs="Arial"/>
          <w:noProof w:val="0"/>
          <w:lang w:val="pl-PL"/>
        </w:rPr>
        <w:t>{</w:t>
      </w:r>
      <w:r w:rsidRPr="29A01A3B" w:rsidR="00C23F55">
        <w:rPr>
          <w:rFonts w:cs="Arial"/>
          <w:noProof w:val="0"/>
          <w:lang w:val="pl-PL"/>
        </w:rPr>
        <w:t>W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tym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punkcie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należy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opisać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metody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zarządzania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jakością</w:t>
      </w:r>
      <w:r w:rsidRPr="29A01A3B" w:rsidR="00D26B9B">
        <w:rPr>
          <w:rFonts w:cs="Arial"/>
          <w:noProof w:val="0"/>
          <w:lang w:val="pl-PL"/>
        </w:rPr>
        <w:t xml:space="preserve"> w </w:t>
      </w:r>
      <w:r w:rsidRPr="29A01A3B" w:rsidR="00D26B9B">
        <w:rPr>
          <w:rFonts w:cs="Arial"/>
          <w:noProof w:val="0"/>
          <w:lang w:val="pl-PL"/>
        </w:rPr>
        <w:t>projekcie</w:t>
      </w:r>
      <w:r w:rsidRPr="29A01A3B" w:rsidR="00D26B9B">
        <w:rPr>
          <w:rFonts w:cs="Arial"/>
          <w:noProof w:val="0"/>
          <w:lang w:val="pl-PL"/>
        </w:rPr>
        <w:t xml:space="preserve">, </w:t>
      </w:r>
      <w:r w:rsidRPr="29A01A3B" w:rsidR="00D26B9B">
        <w:rPr>
          <w:rFonts w:cs="Arial"/>
          <w:noProof w:val="0"/>
          <w:lang w:val="pl-PL"/>
        </w:rPr>
        <w:t>czyli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powinien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się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tu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znaleźć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opis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metod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weryfikacji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poprawności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wykonanych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części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projektu</w:t>
      </w:r>
      <w:r w:rsidRPr="29A01A3B" w:rsidR="00D26B9B">
        <w:rPr>
          <w:rFonts w:cs="Arial"/>
          <w:noProof w:val="0"/>
          <w:lang w:val="pl-PL"/>
        </w:rPr>
        <w:t xml:space="preserve">, </w:t>
      </w:r>
      <w:r w:rsidRPr="29A01A3B" w:rsidR="00D26B9B">
        <w:rPr>
          <w:rFonts w:cs="Arial"/>
          <w:noProof w:val="0"/>
          <w:lang w:val="pl-PL"/>
        </w:rPr>
        <w:t>metodę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kontroli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dokumentacji</w:t>
      </w:r>
      <w:r w:rsidRPr="29A01A3B" w:rsidR="00D26B9B">
        <w:rPr>
          <w:rFonts w:cs="Arial"/>
          <w:noProof w:val="0"/>
          <w:lang w:val="pl-PL"/>
        </w:rPr>
        <w:t xml:space="preserve"> (</w:t>
      </w:r>
      <w:r w:rsidRPr="29A01A3B" w:rsidR="00D26B9B">
        <w:rPr>
          <w:rFonts w:cs="Arial"/>
          <w:noProof w:val="0"/>
          <w:lang w:val="pl-PL"/>
        </w:rPr>
        <w:t>czyli</w:t>
      </w:r>
      <w:r w:rsidRPr="29A01A3B" w:rsidR="00D26B9B">
        <w:rPr>
          <w:rFonts w:cs="Arial"/>
          <w:noProof w:val="0"/>
          <w:lang w:val="pl-PL"/>
        </w:rPr>
        <w:t xml:space="preserve"> np. </w:t>
      </w:r>
      <w:r w:rsidRPr="29A01A3B" w:rsidR="00D26B9B">
        <w:rPr>
          <w:rFonts w:cs="Arial"/>
          <w:noProof w:val="0"/>
          <w:lang w:val="pl-PL"/>
        </w:rPr>
        <w:t>sprawdzanie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dokumentu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przez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inną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osobę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niż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autor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przed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wysłaniem</w:t>
      </w:r>
      <w:r w:rsidRPr="29A01A3B" w:rsidR="00D26B9B">
        <w:rPr>
          <w:rFonts w:cs="Arial"/>
          <w:noProof w:val="0"/>
          <w:lang w:val="pl-PL"/>
        </w:rPr>
        <w:t xml:space="preserve"> do </w:t>
      </w:r>
      <w:r w:rsidRPr="29A01A3B" w:rsidR="00D26B9B">
        <w:rPr>
          <w:rFonts w:cs="Arial"/>
          <w:noProof w:val="0"/>
          <w:lang w:val="pl-PL"/>
        </w:rPr>
        <w:t>serwisu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projektowego</w:t>
      </w:r>
      <w:r w:rsidRPr="29A01A3B" w:rsidR="00D26B9B">
        <w:rPr>
          <w:rFonts w:cs="Arial"/>
          <w:noProof w:val="0"/>
          <w:lang w:val="pl-PL"/>
        </w:rPr>
        <w:t xml:space="preserve">), </w:t>
      </w:r>
      <w:r w:rsidRPr="29A01A3B" w:rsidR="00D26B9B">
        <w:rPr>
          <w:rFonts w:cs="Arial"/>
          <w:noProof w:val="0"/>
          <w:lang w:val="pl-PL"/>
        </w:rPr>
        <w:t>metodę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kontroli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wykonywanych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prac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przez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poszczególne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osoby</w:t>
      </w:r>
      <w:r w:rsidRPr="29A01A3B" w:rsidR="00D26B9B">
        <w:rPr>
          <w:rFonts w:cs="Arial"/>
          <w:noProof w:val="0"/>
          <w:lang w:val="pl-PL"/>
        </w:rPr>
        <w:t xml:space="preserve">, </w:t>
      </w:r>
      <w:r w:rsidRPr="29A01A3B" w:rsidR="00D26B9B">
        <w:rPr>
          <w:rFonts w:cs="Arial"/>
          <w:noProof w:val="0"/>
          <w:lang w:val="pl-PL"/>
        </w:rPr>
        <w:t>bieżąca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współpraca</w:t>
      </w:r>
      <w:r w:rsidRPr="29A01A3B" w:rsidR="00D26B9B">
        <w:rPr>
          <w:rFonts w:cs="Arial"/>
          <w:noProof w:val="0"/>
          <w:lang w:val="pl-PL"/>
        </w:rPr>
        <w:t xml:space="preserve"> z </w:t>
      </w:r>
      <w:r w:rsidRPr="29A01A3B" w:rsidR="00D26B9B">
        <w:rPr>
          <w:rFonts w:cs="Arial"/>
          <w:noProof w:val="0"/>
          <w:lang w:val="pl-PL"/>
        </w:rPr>
        <w:t>klientem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i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weryfikacja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spełniania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oczekiwań</w:t>
      </w:r>
      <w:r w:rsidRPr="29A01A3B" w:rsidR="00D26B9B">
        <w:rPr>
          <w:rFonts w:cs="Arial"/>
          <w:noProof w:val="0"/>
          <w:lang w:val="pl-PL"/>
        </w:rPr>
        <w:t xml:space="preserve"> </w:t>
      </w:r>
      <w:r w:rsidRPr="29A01A3B" w:rsidR="00D26B9B">
        <w:rPr>
          <w:rFonts w:cs="Arial"/>
          <w:noProof w:val="0"/>
          <w:lang w:val="pl-PL"/>
        </w:rPr>
        <w:t>itp</w:t>
      </w:r>
      <w:r w:rsidRPr="29A01A3B" w:rsidR="00D26B9B">
        <w:rPr>
          <w:rFonts w:cs="Arial"/>
          <w:noProof w:val="0"/>
          <w:lang w:val="pl-PL"/>
        </w:rPr>
        <w:t xml:space="preserve">.} </w:t>
      </w:r>
    </w:p>
    <w:p w:rsidR="29A01A3B" w:rsidP="29A01A3B" w:rsidRDefault="29A01A3B" w14:paraId="7440E229" w14:textId="45DDBEA6">
      <w:pPr>
        <w:pStyle w:val="komentarz"/>
        <w:rPr>
          <w:rFonts w:cs="Arial"/>
          <w:noProof w:val="0"/>
          <w:lang w:val="pl-PL"/>
        </w:rPr>
      </w:pPr>
    </w:p>
    <w:p xmlns:wp14="http://schemas.microsoft.com/office/word/2010/wordml" w:rsidRPr="002234F7" w:rsidR="00D26B9B" w:rsidP="29A01A3B" w:rsidRDefault="00D26B9B" w14:paraId="30D7AA69" wp14:textId="24A7698B">
      <w:pPr>
        <w:rPr>
          <w:rFonts w:ascii="Arial" w:hAnsi="Arial" w:cs="Arial"/>
          <w:noProof w:val="0"/>
          <w:lang w:val="pl-PL"/>
        </w:rPr>
      </w:pPr>
      <w:r w:rsidRPr="29A01A3B" w:rsidR="693B7927">
        <w:rPr>
          <w:rFonts w:ascii="Arial" w:hAnsi="Arial" w:cs="Arial"/>
          <w:noProof w:val="0"/>
          <w:lang w:val="pl-PL"/>
        </w:rPr>
        <w:t>Sprawdzanie poprawności wykonanej pracy za pomocą różnych funkcjonalności GitHub (</w:t>
      </w:r>
      <w:r w:rsidRPr="29A01A3B" w:rsidR="693B7927">
        <w:rPr>
          <w:rFonts w:ascii="Arial" w:hAnsi="Arial" w:cs="Arial"/>
          <w:noProof w:val="0"/>
          <w:lang w:val="pl-PL"/>
        </w:rPr>
        <w:t>np.</w:t>
      </w:r>
      <w:r w:rsidRPr="29A01A3B" w:rsidR="693B7927">
        <w:rPr>
          <w:rFonts w:ascii="Arial" w:hAnsi="Arial" w:cs="Arial"/>
          <w:noProof w:val="0"/>
          <w:lang w:val="pl-PL"/>
        </w:rPr>
        <w:t xml:space="preserve"> </w:t>
      </w:r>
      <w:r w:rsidRPr="29A01A3B" w:rsidR="693B7927">
        <w:rPr>
          <w:rFonts w:ascii="Arial" w:hAnsi="Arial" w:cs="Arial"/>
          <w:noProof w:val="0"/>
          <w:lang w:val="pl-PL"/>
        </w:rPr>
        <w:t>Merge</w:t>
      </w:r>
      <w:r w:rsidRPr="29A01A3B" w:rsidR="693B7927">
        <w:rPr>
          <w:rFonts w:ascii="Arial" w:hAnsi="Arial" w:cs="Arial"/>
          <w:noProof w:val="0"/>
          <w:lang w:val="pl-PL"/>
        </w:rPr>
        <w:t xml:space="preserve"> </w:t>
      </w:r>
      <w:r w:rsidRPr="29A01A3B" w:rsidR="693B7927">
        <w:rPr>
          <w:rFonts w:ascii="Arial" w:hAnsi="Arial" w:cs="Arial"/>
          <w:noProof w:val="0"/>
          <w:lang w:val="pl-PL"/>
        </w:rPr>
        <w:t>Request</w:t>
      </w:r>
      <w:r w:rsidRPr="29A01A3B" w:rsidR="693B7927">
        <w:rPr>
          <w:rFonts w:ascii="Arial" w:hAnsi="Arial" w:cs="Arial"/>
          <w:noProof w:val="0"/>
          <w:lang w:val="pl-PL"/>
        </w:rPr>
        <w:t>). Aby zmiany zost</w:t>
      </w:r>
      <w:r w:rsidRPr="29A01A3B" w:rsidR="09E9068F">
        <w:rPr>
          <w:rFonts w:ascii="Arial" w:hAnsi="Arial" w:cs="Arial"/>
          <w:noProof w:val="0"/>
          <w:lang w:val="pl-PL"/>
        </w:rPr>
        <w:t xml:space="preserve">ały wprowadzone, muszą zostać zaakceptowane przez innego </w:t>
      </w:r>
      <w:r w:rsidRPr="29A01A3B" w:rsidR="09E9068F">
        <w:rPr>
          <w:rFonts w:ascii="Arial" w:hAnsi="Arial" w:cs="Arial"/>
          <w:noProof w:val="0"/>
          <w:lang w:val="pl-PL"/>
        </w:rPr>
        <w:t>cz</w:t>
      </w:r>
      <w:r w:rsidRPr="29A01A3B" w:rsidR="09E9068F">
        <w:rPr>
          <w:rFonts w:ascii="Arial" w:hAnsi="Arial" w:cs="Arial"/>
          <w:noProof w:val="0"/>
          <w:lang w:val="pl-PL"/>
        </w:rPr>
        <w:t>łonka zespołu.</w:t>
      </w:r>
    </w:p>
    <w:p xmlns:wp14="http://schemas.microsoft.com/office/word/2010/wordml" w:rsidRPr="002234F7" w:rsidR="00A93B43" w:rsidP="29A01A3B" w:rsidRDefault="00A93B43" w14:paraId="633DA6C5" wp14:textId="77777777">
      <w:pPr>
        <w:pStyle w:val="Nagwek1"/>
        <w:rPr>
          <w:rFonts w:ascii="Arial" w:hAnsi="Arial" w:cs="Arial"/>
          <w:noProof w:val="0"/>
          <w:lang w:val="pl-PL"/>
        </w:rPr>
      </w:pPr>
      <w:bookmarkStart w:name="_Toc108004466" w:id="17"/>
      <w:bookmarkStart w:name="_Toc114649507" w:id="18"/>
      <w:r w:rsidRPr="29A01A3B" w:rsidR="00A93B43">
        <w:rPr>
          <w:rFonts w:ascii="Arial" w:hAnsi="Arial" w:cs="Arial"/>
          <w:noProof w:val="0"/>
          <w:lang w:val="pl-PL"/>
        </w:rPr>
        <w:t>Analiza ryzyka</w:t>
      </w:r>
      <w:bookmarkEnd w:id="17"/>
      <w:r w:rsidRPr="29A01A3B" w:rsidR="00A93B43">
        <w:rPr>
          <w:rFonts w:ascii="Arial" w:hAnsi="Arial" w:cs="Arial"/>
          <w:noProof w:val="0"/>
          <w:lang w:val="pl-PL"/>
        </w:rPr>
        <w:t xml:space="preserve"> i zarządzanie ryzykiem w projekcie</w:t>
      </w:r>
      <w:bookmarkEnd w:id="18"/>
    </w:p>
    <w:p xmlns:wp14="http://schemas.microsoft.com/office/word/2010/wordml" w:rsidRPr="002234F7" w:rsidR="00E054D4" w:rsidP="00E054D4" w:rsidRDefault="00E054D4" w14:paraId="7196D064" wp14:textId="77777777" wp14:noSpellErr="1">
      <w:pPr>
        <w:pStyle w:val="komentarz"/>
        <w:rPr>
          <w:rFonts w:cs="Arial"/>
          <w:noProof w:val="0"/>
          <w:lang w:val="pl-PL"/>
        </w:rPr>
      </w:pPr>
    </w:p>
    <w:p xmlns:wp14="http://schemas.microsoft.com/office/word/2010/wordml" w:rsidRPr="002234F7" w:rsidR="00E054D4" w:rsidP="00E054D4" w:rsidRDefault="00E054D4" w14:paraId="3D368C44" wp14:textId="77777777">
      <w:pPr>
        <w:pStyle w:val="komentarz"/>
        <w:rPr>
          <w:rFonts w:cs="Arial"/>
          <w:noProof w:val="0"/>
          <w:lang w:val="pl-PL"/>
        </w:rPr>
      </w:pPr>
      <w:r w:rsidRPr="29A01A3B" w:rsidR="00E054D4">
        <w:rPr>
          <w:rFonts w:cs="Arial"/>
          <w:noProof w:val="0"/>
          <w:lang w:val="pl-PL"/>
        </w:rPr>
        <w:t>{</w:t>
      </w:r>
      <w:r w:rsidRPr="29A01A3B" w:rsidR="00457D42">
        <w:rPr>
          <w:rFonts w:cs="Arial"/>
          <w:noProof w:val="0"/>
          <w:lang w:val="pl-PL"/>
        </w:rPr>
        <w:t>W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tym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punkcie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należy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opisać</w:t>
      </w:r>
      <w:r w:rsidRPr="29A01A3B" w:rsidR="00E054D4">
        <w:rPr>
          <w:rFonts w:cs="Arial"/>
          <w:noProof w:val="0"/>
          <w:lang w:val="pl-PL"/>
        </w:rPr>
        <w:t xml:space="preserve">, w </w:t>
      </w:r>
      <w:r w:rsidRPr="29A01A3B" w:rsidR="00E054D4">
        <w:rPr>
          <w:rFonts w:cs="Arial"/>
          <w:noProof w:val="0"/>
          <w:lang w:val="pl-PL"/>
        </w:rPr>
        <w:t>jaki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sposób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będzie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się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odbywać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zarządzanie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ryzykiem</w:t>
      </w:r>
      <w:r w:rsidRPr="29A01A3B" w:rsidR="00E054D4">
        <w:rPr>
          <w:rFonts w:cs="Arial"/>
          <w:noProof w:val="0"/>
          <w:lang w:val="pl-PL"/>
        </w:rPr>
        <w:t xml:space="preserve"> w </w:t>
      </w:r>
      <w:r w:rsidRPr="29A01A3B" w:rsidR="00E054D4">
        <w:rPr>
          <w:rFonts w:cs="Arial"/>
          <w:noProof w:val="0"/>
          <w:lang w:val="pl-PL"/>
        </w:rPr>
        <w:t>projekcie</w:t>
      </w:r>
      <w:r w:rsidRPr="29A01A3B" w:rsidR="00E054D4">
        <w:rPr>
          <w:rFonts w:cs="Arial"/>
          <w:noProof w:val="0"/>
          <w:lang w:val="pl-PL"/>
        </w:rPr>
        <w:t xml:space="preserve">. To </w:t>
      </w:r>
      <w:r w:rsidRPr="29A01A3B" w:rsidR="00E054D4">
        <w:rPr>
          <w:rFonts w:cs="Arial"/>
          <w:noProof w:val="0"/>
          <w:lang w:val="pl-PL"/>
        </w:rPr>
        <w:t>znaczy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należy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zastanowić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się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i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opisać</w:t>
      </w:r>
      <w:r w:rsidRPr="29A01A3B" w:rsidR="00E054D4">
        <w:rPr>
          <w:rFonts w:cs="Arial"/>
          <w:noProof w:val="0"/>
          <w:lang w:val="pl-PL"/>
        </w:rPr>
        <w:t xml:space="preserve">, </w:t>
      </w:r>
      <w:r w:rsidRPr="29A01A3B" w:rsidR="00E054D4">
        <w:rPr>
          <w:rFonts w:cs="Arial"/>
          <w:noProof w:val="0"/>
          <w:lang w:val="pl-PL"/>
        </w:rPr>
        <w:t>jakie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są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potencjalne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ryzyka</w:t>
      </w:r>
      <w:r w:rsidRPr="29A01A3B" w:rsidR="00E054D4">
        <w:rPr>
          <w:rFonts w:cs="Arial"/>
          <w:noProof w:val="0"/>
          <w:lang w:val="pl-PL"/>
        </w:rPr>
        <w:t xml:space="preserve"> np. </w:t>
      </w:r>
      <w:r w:rsidRPr="29A01A3B" w:rsidR="00E054D4">
        <w:rPr>
          <w:rFonts w:cs="Arial"/>
          <w:noProof w:val="0"/>
          <w:lang w:val="pl-PL"/>
        </w:rPr>
        <w:t>wyjazd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członka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zespołu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projektowego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na</w:t>
      </w:r>
      <w:r w:rsidRPr="29A01A3B" w:rsidR="00E054D4">
        <w:rPr>
          <w:rFonts w:cs="Arial"/>
          <w:noProof w:val="0"/>
          <w:lang w:val="pl-PL"/>
        </w:rPr>
        <w:t xml:space="preserve"> program Erasmus, </w:t>
      </w:r>
      <w:r w:rsidRPr="29A01A3B" w:rsidR="00E054D4">
        <w:rPr>
          <w:rFonts w:cs="Arial"/>
          <w:noProof w:val="0"/>
          <w:lang w:val="pl-PL"/>
        </w:rPr>
        <w:t>pojawienie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się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konkurencyjnego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rozwiązania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na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rynku</w:t>
      </w:r>
      <w:r w:rsidRPr="29A01A3B" w:rsidR="00E054D4">
        <w:rPr>
          <w:rFonts w:cs="Arial"/>
          <w:noProof w:val="0"/>
          <w:lang w:val="pl-PL"/>
        </w:rPr>
        <w:t xml:space="preserve">, </w:t>
      </w:r>
      <w:r w:rsidRPr="29A01A3B" w:rsidR="00E054D4">
        <w:rPr>
          <w:rFonts w:cs="Arial"/>
          <w:noProof w:val="0"/>
          <w:lang w:val="pl-PL"/>
        </w:rPr>
        <w:t>kłopoty</w:t>
      </w:r>
      <w:r w:rsidRPr="29A01A3B" w:rsidR="00E054D4">
        <w:rPr>
          <w:rFonts w:cs="Arial"/>
          <w:noProof w:val="0"/>
          <w:lang w:val="pl-PL"/>
        </w:rPr>
        <w:t xml:space="preserve"> z </w:t>
      </w:r>
      <w:r w:rsidRPr="29A01A3B" w:rsidR="00E054D4">
        <w:rPr>
          <w:rFonts w:cs="Arial"/>
          <w:noProof w:val="0"/>
          <w:lang w:val="pl-PL"/>
        </w:rPr>
        <w:t>komunikacją</w:t>
      </w:r>
      <w:r w:rsidRPr="29A01A3B" w:rsidR="00E054D4">
        <w:rPr>
          <w:rFonts w:cs="Arial"/>
          <w:noProof w:val="0"/>
          <w:lang w:val="pl-PL"/>
        </w:rPr>
        <w:t xml:space="preserve"> z </w:t>
      </w:r>
      <w:r w:rsidRPr="29A01A3B" w:rsidR="00E054D4">
        <w:rPr>
          <w:rFonts w:cs="Arial"/>
          <w:noProof w:val="0"/>
          <w:lang w:val="pl-PL"/>
        </w:rPr>
        <w:t>klientem</w:t>
      </w:r>
      <w:r w:rsidRPr="29A01A3B" w:rsidR="00E054D4">
        <w:rPr>
          <w:rFonts w:cs="Arial"/>
          <w:noProof w:val="0"/>
          <w:lang w:val="pl-PL"/>
        </w:rPr>
        <w:t xml:space="preserve">, </w:t>
      </w:r>
      <w:r w:rsidRPr="29A01A3B" w:rsidR="00E054D4">
        <w:rPr>
          <w:rFonts w:cs="Arial"/>
          <w:noProof w:val="0"/>
          <w:lang w:val="pl-PL"/>
        </w:rPr>
        <w:t>opóźnienia</w:t>
      </w:r>
      <w:r w:rsidRPr="29A01A3B" w:rsidR="00E054D4">
        <w:rPr>
          <w:rFonts w:cs="Arial"/>
          <w:noProof w:val="0"/>
          <w:lang w:val="pl-PL"/>
        </w:rPr>
        <w:t xml:space="preserve"> w </w:t>
      </w:r>
      <w:r w:rsidRPr="29A01A3B" w:rsidR="00E054D4">
        <w:rPr>
          <w:rFonts w:cs="Arial"/>
          <w:noProof w:val="0"/>
          <w:lang w:val="pl-PL"/>
        </w:rPr>
        <w:t>zakupach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itp</w:t>
      </w:r>
      <w:r w:rsidRPr="29A01A3B" w:rsidR="00E054D4">
        <w:rPr>
          <w:rFonts w:cs="Arial"/>
          <w:noProof w:val="0"/>
          <w:lang w:val="pl-PL"/>
        </w:rPr>
        <w:t xml:space="preserve">. A </w:t>
      </w:r>
      <w:r w:rsidRPr="29A01A3B" w:rsidR="00E054D4">
        <w:rPr>
          <w:rFonts w:cs="Arial"/>
          <w:noProof w:val="0"/>
          <w:lang w:val="pl-PL"/>
        </w:rPr>
        <w:t>następnie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spróbować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opisać</w:t>
      </w:r>
      <w:r w:rsidRPr="29A01A3B" w:rsidR="00E054D4">
        <w:rPr>
          <w:rFonts w:cs="Arial"/>
          <w:noProof w:val="0"/>
          <w:lang w:val="pl-PL"/>
        </w:rPr>
        <w:t xml:space="preserve">, jak </w:t>
      </w:r>
      <w:r w:rsidRPr="29A01A3B" w:rsidR="00E054D4">
        <w:rPr>
          <w:rFonts w:cs="Arial"/>
          <w:noProof w:val="0"/>
          <w:lang w:val="pl-PL"/>
        </w:rPr>
        <w:t>temu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przeciwdziałać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i</w:t>
      </w:r>
      <w:r w:rsidRPr="29A01A3B" w:rsidR="00E054D4">
        <w:rPr>
          <w:rFonts w:cs="Arial"/>
          <w:noProof w:val="0"/>
          <w:lang w:val="pl-PL"/>
        </w:rPr>
        <w:t xml:space="preserve"> jak </w:t>
      </w:r>
      <w:r w:rsidRPr="29A01A3B" w:rsidR="00E054D4">
        <w:rPr>
          <w:rFonts w:cs="Arial"/>
          <w:noProof w:val="0"/>
          <w:lang w:val="pl-PL"/>
        </w:rPr>
        <w:t>sobie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radzić</w:t>
      </w:r>
      <w:r w:rsidRPr="29A01A3B" w:rsidR="00E054D4">
        <w:rPr>
          <w:rFonts w:cs="Arial"/>
          <w:noProof w:val="0"/>
          <w:lang w:val="pl-PL"/>
        </w:rPr>
        <w:t xml:space="preserve"> w </w:t>
      </w:r>
      <w:r w:rsidRPr="29A01A3B" w:rsidR="00E054D4">
        <w:rPr>
          <w:rFonts w:cs="Arial"/>
          <w:noProof w:val="0"/>
          <w:lang w:val="pl-PL"/>
        </w:rPr>
        <w:t>przypadku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wystąpienia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ryzyka</w:t>
      </w:r>
      <w:r w:rsidRPr="29A01A3B" w:rsidR="00E054D4">
        <w:rPr>
          <w:rFonts w:cs="Arial"/>
          <w:noProof w:val="0"/>
          <w:lang w:val="pl-PL"/>
        </w:rPr>
        <w:t xml:space="preserve">. </w:t>
      </w:r>
      <w:r w:rsidRPr="29A01A3B" w:rsidR="00E054D4">
        <w:rPr>
          <w:rFonts w:cs="Arial"/>
          <w:noProof w:val="0"/>
          <w:lang w:val="pl-PL"/>
        </w:rPr>
        <w:t>Można</w:t>
      </w:r>
      <w:r w:rsidRPr="29A01A3B" w:rsidR="00E054D4">
        <w:rPr>
          <w:rFonts w:cs="Arial"/>
          <w:noProof w:val="0"/>
          <w:lang w:val="pl-PL"/>
        </w:rPr>
        <w:t xml:space="preserve"> to </w:t>
      </w:r>
      <w:r w:rsidRPr="29A01A3B" w:rsidR="00E054D4">
        <w:rPr>
          <w:rFonts w:cs="Arial"/>
          <w:noProof w:val="0"/>
          <w:lang w:val="pl-PL"/>
        </w:rPr>
        <w:t>zrobić</w:t>
      </w:r>
      <w:r w:rsidRPr="29A01A3B" w:rsidR="00E054D4">
        <w:rPr>
          <w:rFonts w:cs="Arial"/>
          <w:noProof w:val="0"/>
          <w:lang w:val="pl-PL"/>
        </w:rPr>
        <w:t xml:space="preserve"> w </w:t>
      </w:r>
      <w:r w:rsidRPr="29A01A3B" w:rsidR="00E054D4">
        <w:rPr>
          <w:rFonts w:cs="Arial"/>
          <w:noProof w:val="0"/>
          <w:lang w:val="pl-PL"/>
        </w:rPr>
        <w:t>formie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tabelki</w:t>
      </w:r>
      <w:r w:rsidRPr="29A01A3B" w:rsidR="00E054D4">
        <w:rPr>
          <w:rFonts w:cs="Arial"/>
          <w:noProof w:val="0"/>
          <w:lang w:val="pl-PL"/>
        </w:rPr>
        <w:t xml:space="preserve">; w </w:t>
      </w:r>
      <w:r w:rsidRPr="29A01A3B" w:rsidR="00E054D4">
        <w:rPr>
          <w:rFonts w:cs="Arial"/>
          <w:noProof w:val="0"/>
          <w:lang w:val="pl-PL"/>
        </w:rPr>
        <w:t>tabeli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podano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przykład</w:t>
      </w:r>
      <w:r w:rsidRPr="29A01A3B" w:rsidR="00457D42">
        <w:rPr>
          <w:rFonts w:cs="Arial"/>
          <w:noProof w:val="0"/>
          <w:lang w:val="pl-PL"/>
        </w:rPr>
        <w:t>.</w:t>
      </w:r>
    </w:p>
    <w:p xmlns:wp14="http://schemas.microsoft.com/office/word/2010/wordml" w:rsidRPr="002234F7" w:rsidR="00A93B43" w:rsidP="00A93B43" w:rsidRDefault="00457D42" w14:paraId="42846C9C" wp14:textId="77777777">
      <w:pPr>
        <w:pStyle w:val="komentarz"/>
        <w:rPr>
          <w:rFonts w:cs="Arial"/>
          <w:noProof w:val="0"/>
          <w:lang w:val="pl-PL"/>
        </w:rPr>
      </w:pPr>
      <w:r w:rsidRPr="29A01A3B" w:rsidR="00457D42">
        <w:rPr>
          <w:rFonts w:cs="Arial"/>
          <w:noProof w:val="0"/>
          <w:lang w:val="pl-PL"/>
        </w:rPr>
        <w:t>C</w:t>
      </w:r>
      <w:r w:rsidRPr="29A01A3B" w:rsidR="00A93B43">
        <w:rPr>
          <w:rFonts w:cs="Arial"/>
          <w:noProof w:val="0"/>
          <w:lang w:val="pl-PL"/>
        </w:rPr>
        <w:t>zynniki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identyfikuje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podstawie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kwestionariuszy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lub</w:t>
      </w:r>
      <w:r w:rsidRPr="29A01A3B" w:rsidR="00A93B43">
        <w:rPr>
          <w:rFonts w:cs="Arial"/>
          <w:noProof w:val="0"/>
          <w:lang w:val="pl-PL"/>
        </w:rPr>
        <w:t xml:space="preserve"> list </w:t>
      </w:r>
      <w:r w:rsidRPr="29A01A3B" w:rsidR="00A93B43">
        <w:rPr>
          <w:rFonts w:cs="Arial"/>
          <w:noProof w:val="0"/>
          <w:lang w:val="pl-PL"/>
        </w:rPr>
        <w:t>ryzyk</w:t>
      </w:r>
      <w:r w:rsidRPr="29A01A3B" w:rsidR="00A93B43">
        <w:rPr>
          <w:rFonts w:cs="Arial"/>
          <w:noProof w:val="0"/>
          <w:lang w:val="pl-PL"/>
        </w:rPr>
        <w:t xml:space="preserve">. </w:t>
      </w:r>
      <w:r w:rsidRPr="29A01A3B" w:rsidR="00A93B43">
        <w:rPr>
          <w:rFonts w:cs="Arial"/>
          <w:noProof w:val="0"/>
          <w:lang w:val="pl-PL"/>
        </w:rPr>
        <w:t>Zazwyczaj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identyfikacja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czynników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 xml:space="preserve"> jest </w:t>
      </w:r>
      <w:r w:rsidRPr="29A01A3B" w:rsidR="00A93B43">
        <w:rPr>
          <w:rFonts w:cs="Arial"/>
          <w:noProof w:val="0"/>
          <w:lang w:val="pl-PL"/>
        </w:rPr>
        <w:t>oparta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intuicji</w:t>
      </w:r>
      <w:r w:rsidRPr="29A01A3B" w:rsidR="00A93B43">
        <w:rPr>
          <w:rFonts w:cs="Arial"/>
          <w:noProof w:val="0"/>
          <w:lang w:val="pl-PL"/>
        </w:rPr>
        <w:t xml:space="preserve">. </w:t>
      </w:r>
      <w:r w:rsidRPr="29A01A3B" w:rsidR="00A93B43">
        <w:rPr>
          <w:rFonts w:cs="Arial"/>
          <w:noProof w:val="0"/>
          <w:lang w:val="pl-PL"/>
        </w:rPr>
        <w:t>Należy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wskazać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te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czynniki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które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wydają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Państwu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najistotniejsze</w:t>
      </w:r>
      <w:r w:rsidRPr="29A01A3B" w:rsidR="00A93B43">
        <w:rPr>
          <w:rFonts w:cs="Arial"/>
          <w:noProof w:val="0"/>
          <w:lang w:val="pl-PL"/>
        </w:rPr>
        <w:t xml:space="preserve">. Opis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należy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przedstawić</w:t>
      </w:r>
      <w:r w:rsidRPr="29A01A3B" w:rsidR="00A93B43">
        <w:rPr>
          <w:rFonts w:cs="Arial"/>
          <w:noProof w:val="0"/>
          <w:lang w:val="pl-PL"/>
        </w:rPr>
        <w:t xml:space="preserve"> za </w:t>
      </w:r>
      <w:r w:rsidRPr="29A01A3B" w:rsidR="00A93B43">
        <w:rPr>
          <w:rFonts w:cs="Arial"/>
          <w:noProof w:val="0"/>
          <w:lang w:val="pl-PL"/>
        </w:rPr>
        <w:t>pomocą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szablonu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znajdującego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poniżej</w:t>
      </w:r>
      <w:r w:rsidRPr="29A01A3B" w:rsidR="00A93B43">
        <w:rPr>
          <w:rFonts w:cs="Arial"/>
          <w:noProof w:val="0"/>
          <w:lang w:val="pl-PL"/>
        </w:rPr>
        <w:t>.</w:t>
      </w:r>
    </w:p>
    <w:p xmlns:wp14="http://schemas.microsoft.com/office/word/2010/wordml" w:rsidRPr="002234F7" w:rsidR="00A93B43" w:rsidP="00A93B43" w:rsidRDefault="00A93B43" w14:paraId="5D477392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Dla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zidentyfikowanych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czynników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należy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przygotować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strategię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zarządzania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ryzykiem</w:t>
      </w:r>
      <w:r w:rsidRPr="29A01A3B" w:rsidR="00A93B43">
        <w:rPr>
          <w:rFonts w:cs="Arial"/>
          <w:noProof w:val="0"/>
          <w:lang w:val="pl-PL"/>
        </w:rPr>
        <w:t xml:space="preserve">. </w:t>
      </w:r>
      <w:r w:rsidRPr="29A01A3B" w:rsidR="00A93B43">
        <w:rPr>
          <w:rFonts w:cs="Arial"/>
          <w:noProof w:val="0"/>
          <w:lang w:val="pl-PL"/>
        </w:rPr>
        <w:t>Możliwe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sposoby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zarządzania</w:t>
      </w:r>
      <w:r w:rsidRPr="29A01A3B" w:rsidR="00A93B43">
        <w:rPr>
          <w:rFonts w:cs="Arial"/>
          <w:noProof w:val="0"/>
          <w:lang w:val="pl-PL"/>
        </w:rPr>
        <w:t>:</w:t>
      </w:r>
    </w:p>
    <w:p xmlns:wp14="http://schemas.microsoft.com/office/word/2010/wordml" w:rsidRPr="002234F7" w:rsidR="00A93B43" w:rsidP="00A93B43" w:rsidRDefault="00A93B43" w14:paraId="594AB0A0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unikanie</w:t>
      </w:r>
      <w:r w:rsidRPr="29A01A3B" w:rsidR="00A93B43">
        <w:rPr>
          <w:rFonts w:cs="Arial"/>
          <w:noProof w:val="0"/>
          <w:lang w:val="pl-PL"/>
        </w:rPr>
        <w:t xml:space="preserve"> – </w:t>
      </w:r>
      <w:r w:rsidRPr="29A01A3B" w:rsidR="00A93B43">
        <w:rPr>
          <w:rFonts w:cs="Arial"/>
          <w:noProof w:val="0"/>
          <w:lang w:val="pl-PL"/>
        </w:rPr>
        <w:t>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podejmujemy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wykonania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projektu</w:t>
      </w:r>
      <w:r w:rsidRPr="29A01A3B" w:rsidR="00A93B43">
        <w:rPr>
          <w:rFonts w:cs="Arial"/>
          <w:noProof w:val="0"/>
          <w:lang w:val="pl-PL"/>
        </w:rPr>
        <w:t>;</w:t>
      </w:r>
    </w:p>
    <w:p xmlns:wp14="http://schemas.microsoft.com/office/word/2010/wordml" w:rsidRPr="002234F7" w:rsidR="00A93B43" w:rsidP="00A93B43" w:rsidRDefault="00A93B43" w14:paraId="1B7BEA2E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minimalizowanie</w:t>
      </w:r>
      <w:r w:rsidRPr="29A01A3B" w:rsidR="00A93B43">
        <w:rPr>
          <w:rFonts w:cs="Arial"/>
          <w:noProof w:val="0"/>
          <w:lang w:val="pl-PL"/>
        </w:rPr>
        <w:t>/</w:t>
      </w:r>
      <w:r w:rsidRPr="29A01A3B" w:rsidR="00A93B43">
        <w:rPr>
          <w:rFonts w:cs="Arial"/>
          <w:noProof w:val="0"/>
          <w:lang w:val="pl-PL"/>
        </w:rPr>
        <w:t>zapobieganie</w:t>
      </w:r>
      <w:r w:rsidRPr="29A01A3B" w:rsidR="00A93B43">
        <w:rPr>
          <w:rFonts w:cs="Arial"/>
          <w:noProof w:val="0"/>
          <w:lang w:val="pl-PL"/>
        </w:rPr>
        <w:t xml:space="preserve">  -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wpływanie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czynniki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wywołujące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ryzyko</w:t>
      </w:r>
      <w:r w:rsidRPr="29A01A3B" w:rsidR="00A93B43">
        <w:rPr>
          <w:rFonts w:cs="Arial"/>
          <w:noProof w:val="0"/>
          <w:lang w:val="pl-PL"/>
        </w:rPr>
        <w:t>;</w:t>
      </w:r>
    </w:p>
    <w:p xmlns:wp14="http://schemas.microsoft.com/office/word/2010/wordml" w:rsidRPr="002234F7" w:rsidR="00A93B43" w:rsidP="00A93B43" w:rsidRDefault="00A93B43" w14:paraId="29298708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minimalizacja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skutków</w:t>
      </w:r>
      <w:r w:rsidRPr="29A01A3B" w:rsidR="00A93B43">
        <w:rPr>
          <w:rFonts w:cs="Arial"/>
          <w:noProof w:val="0"/>
          <w:lang w:val="pl-PL"/>
        </w:rPr>
        <w:t xml:space="preserve"> – </w:t>
      </w:r>
      <w:r w:rsidRPr="29A01A3B" w:rsidR="00A93B43">
        <w:rPr>
          <w:rFonts w:cs="Arial"/>
          <w:noProof w:val="0"/>
          <w:lang w:val="pl-PL"/>
        </w:rPr>
        <w:t>wpływanie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zmniejszenie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konsekwencji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wystąpienia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>;</w:t>
      </w:r>
    </w:p>
    <w:p xmlns:wp14="http://schemas.microsoft.com/office/word/2010/wordml" w:rsidRPr="002234F7" w:rsidR="00A93B43" w:rsidP="00A93B43" w:rsidRDefault="00A93B43" w14:paraId="1CB150C7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delegowanie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 xml:space="preserve"> – np. </w:t>
      </w:r>
      <w:r w:rsidRPr="29A01A3B" w:rsidR="00A93B43">
        <w:rPr>
          <w:rFonts w:cs="Arial"/>
          <w:noProof w:val="0"/>
          <w:lang w:val="pl-PL"/>
        </w:rPr>
        <w:t>ubezpieczenie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przerzucenie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odpowiedzialności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klienta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itp</w:t>
      </w:r>
      <w:r w:rsidRPr="29A01A3B" w:rsidR="00A93B43">
        <w:rPr>
          <w:rFonts w:cs="Arial"/>
          <w:noProof w:val="0"/>
          <w:lang w:val="pl-PL"/>
        </w:rPr>
        <w:t>.;</w:t>
      </w:r>
    </w:p>
    <w:p xmlns:wp14="http://schemas.microsoft.com/office/word/2010/wordml" w:rsidRPr="002234F7" w:rsidR="00A93B43" w:rsidP="00A93B43" w:rsidRDefault="00A93B43" w14:paraId="4C007C6E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plany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awaryjne</w:t>
      </w:r>
      <w:r w:rsidRPr="29A01A3B" w:rsidR="00A93B43">
        <w:rPr>
          <w:rFonts w:cs="Arial"/>
          <w:noProof w:val="0"/>
          <w:lang w:val="pl-PL"/>
        </w:rPr>
        <w:t xml:space="preserve"> – </w:t>
      </w:r>
      <w:r w:rsidRPr="29A01A3B" w:rsidR="00A93B43">
        <w:rPr>
          <w:rFonts w:cs="Arial"/>
          <w:noProof w:val="0"/>
          <w:lang w:val="pl-PL"/>
        </w:rPr>
        <w:t>plany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wypadek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zmaterializowania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ryzyka</w:t>
      </w:r>
      <w:r w:rsidRPr="29A01A3B" w:rsidR="00A93B43">
        <w:rPr>
          <w:rFonts w:cs="Arial"/>
          <w:noProof w:val="0"/>
          <w:lang w:val="pl-PL"/>
        </w:rPr>
        <w:t>;</w:t>
      </w:r>
    </w:p>
    <w:p xmlns:wp14="http://schemas.microsoft.com/office/word/2010/wordml" w:rsidRPr="002234F7" w:rsidR="00A93B43" w:rsidP="00A93B43" w:rsidRDefault="00A93B43" w14:paraId="35049755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śledzenie</w:t>
      </w:r>
      <w:r w:rsidRPr="29A01A3B" w:rsidR="00A93B43">
        <w:rPr>
          <w:rFonts w:cs="Arial"/>
          <w:noProof w:val="0"/>
          <w:lang w:val="pl-PL"/>
        </w:rPr>
        <w:t xml:space="preserve"> – </w:t>
      </w:r>
      <w:r w:rsidRPr="29A01A3B" w:rsidR="00A93B43">
        <w:rPr>
          <w:rFonts w:cs="Arial"/>
          <w:noProof w:val="0"/>
          <w:lang w:val="pl-PL"/>
        </w:rPr>
        <w:t>można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przyjąć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że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któreś</w:t>
      </w:r>
      <w:r w:rsidRPr="29A01A3B" w:rsidR="00A93B43">
        <w:rPr>
          <w:rFonts w:cs="Arial"/>
          <w:noProof w:val="0"/>
          <w:lang w:val="pl-PL"/>
        </w:rPr>
        <w:t xml:space="preserve"> z </w:t>
      </w:r>
      <w:r w:rsidRPr="29A01A3B" w:rsidR="00A93B43">
        <w:rPr>
          <w:rFonts w:cs="Arial"/>
          <w:noProof w:val="0"/>
          <w:lang w:val="pl-PL"/>
        </w:rPr>
        <w:t>ryzyk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tylko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śledzimy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jeżeli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przygotowanie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planów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awaryjnych</w:t>
      </w:r>
      <w:r w:rsidRPr="29A01A3B" w:rsidR="00A93B43">
        <w:rPr>
          <w:rFonts w:cs="Arial"/>
          <w:noProof w:val="0"/>
          <w:lang w:val="pl-PL"/>
        </w:rPr>
        <w:t xml:space="preserve"> jest np. </w:t>
      </w:r>
      <w:r w:rsidRPr="29A01A3B" w:rsidR="00A93B43">
        <w:rPr>
          <w:rFonts w:cs="Arial"/>
          <w:noProof w:val="0"/>
          <w:lang w:val="pl-PL"/>
        </w:rPr>
        <w:t>zbyt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pracochłonne</w:t>
      </w:r>
      <w:r w:rsidRPr="29A01A3B" w:rsidR="00A93B43">
        <w:rPr>
          <w:rFonts w:cs="Arial"/>
          <w:noProof w:val="0"/>
          <w:lang w:val="pl-PL"/>
        </w:rPr>
        <w:t>;</w:t>
      </w:r>
    </w:p>
    <w:p xmlns:wp14="http://schemas.microsoft.com/office/word/2010/wordml" w:rsidRPr="002234F7" w:rsidR="00A93B43" w:rsidP="00A93B43" w:rsidRDefault="00A93B43" w14:paraId="396C99A1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ignorowanie</w:t>
      </w:r>
      <w:r w:rsidRPr="29A01A3B" w:rsidR="00A93B43">
        <w:rPr>
          <w:rFonts w:cs="Arial"/>
          <w:noProof w:val="0"/>
          <w:lang w:val="pl-PL"/>
        </w:rPr>
        <w:t xml:space="preserve"> – </w:t>
      </w:r>
      <w:r w:rsidRPr="29A01A3B" w:rsidR="00A93B43">
        <w:rPr>
          <w:rFonts w:cs="Arial"/>
          <w:noProof w:val="0"/>
          <w:lang w:val="pl-PL"/>
        </w:rPr>
        <w:t>żeby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przyjąć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strategię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ignorowania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musimy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być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prawie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pewni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że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dane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zjawisko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się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nie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zmaterializuje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bo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prawdopodobieństwo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jego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wystąpienia</w:t>
      </w:r>
      <w:r w:rsidRPr="29A01A3B" w:rsidR="00A93B43">
        <w:rPr>
          <w:rFonts w:cs="Arial"/>
          <w:noProof w:val="0"/>
          <w:lang w:val="pl-PL"/>
        </w:rPr>
        <w:t xml:space="preserve"> jest </w:t>
      </w:r>
      <w:r w:rsidRPr="29A01A3B" w:rsidR="00A93B43">
        <w:rPr>
          <w:rFonts w:cs="Arial"/>
          <w:noProof w:val="0"/>
          <w:lang w:val="pl-PL"/>
        </w:rPr>
        <w:t>bardzo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małe</w:t>
      </w:r>
      <w:r w:rsidRPr="29A01A3B" w:rsidR="00A93B43">
        <w:rPr>
          <w:rFonts w:cs="Arial"/>
          <w:noProof w:val="0"/>
          <w:lang w:val="pl-PL"/>
        </w:rPr>
        <w:t>.</w:t>
      </w:r>
    </w:p>
    <w:p xmlns:wp14="http://schemas.microsoft.com/office/word/2010/wordml" w:rsidRPr="002234F7" w:rsidR="00E054D4" w:rsidP="00A93B43" w:rsidRDefault="00A93B43" w14:paraId="35CC1E25" wp14:textId="77777777">
      <w:pPr>
        <w:pStyle w:val="komentarz"/>
        <w:rPr>
          <w:rFonts w:cs="Arial"/>
          <w:noProof w:val="0"/>
          <w:lang w:val="pl-PL"/>
        </w:rPr>
      </w:pPr>
      <w:r w:rsidRPr="29A01A3B" w:rsidR="00A93B43">
        <w:rPr>
          <w:rFonts w:cs="Arial"/>
          <w:noProof w:val="0"/>
          <w:lang w:val="pl-PL"/>
        </w:rPr>
        <w:t>Proszę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pamiętać</w:t>
      </w:r>
      <w:r w:rsidRPr="29A01A3B" w:rsidR="00A93B43">
        <w:rPr>
          <w:rFonts w:cs="Arial"/>
          <w:noProof w:val="0"/>
          <w:lang w:val="pl-PL"/>
        </w:rPr>
        <w:t xml:space="preserve">, </w:t>
      </w:r>
      <w:r w:rsidRPr="29A01A3B" w:rsidR="00A93B43">
        <w:rPr>
          <w:rFonts w:cs="Arial"/>
          <w:noProof w:val="0"/>
          <w:lang w:val="pl-PL"/>
        </w:rPr>
        <w:t>że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wybrana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strategia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zarządzania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ryzykiem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może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być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odmienna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dla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każdego</w:t>
      </w:r>
      <w:r w:rsidRPr="29A01A3B" w:rsidR="00A93B43">
        <w:rPr>
          <w:rFonts w:cs="Arial"/>
          <w:noProof w:val="0"/>
          <w:lang w:val="pl-PL"/>
        </w:rPr>
        <w:t xml:space="preserve"> z </w:t>
      </w:r>
      <w:r w:rsidRPr="29A01A3B" w:rsidR="00A93B43">
        <w:rPr>
          <w:rFonts w:cs="Arial"/>
          <w:noProof w:val="0"/>
          <w:lang w:val="pl-PL"/>
        </w:rPr>
        <w:t>ryzyk</w:t>
      </w:r>
      <w:r w:rsidRPr="29A01A3B" w:rsidR="00A93B43">
        <w:rPr>
          <w:rFonts w:cs="Arial"/>
          <w:noProof w:val="0"/>
          <w:lang w:val="pl-PL"/>
        </w:rPr>
        <w:t xml:space="preserve">. </w:t>
      </w:r>
      <w:r w:rsidRPr="29A01A3B" w:rsidR="00A93B43">
        <w:rPr>
          <w:rFonts w:cs="Arial"/>
          <w:noProof w:val="0"/>
          <w:lang w:val="pl-PL"/>
        </w:rPr>
        <w:t>Jednak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każda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strategia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powinna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mieć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swoje</w:t>
      </w:r>
      <w:r w:rsidRPr="29A01A3B" w:rsidR="00A93B43">
        <w:rPr>
          <w:rFonts w:cs="Arial"/>
          <w:noProof w:val="0"/>
          <w:lang w:val="pl-PL"/>
        </w:rPr>
        <w:t xml:space="preserve"> </w:t>
      </w:r>
      <w:r w:rsidRPr="29A01A3B" w:rsidR="00A93B43">
        <w:rPr>
          <w:rFonts w:cs="Arial"/>
          <w:noProof w:val="0"/>
          <w:lang w:val="pl-PL"/>
        </w:rPr>
        <w:t>uzasadnienie</w:t>
      </w:r>
      <w:r w:rsidRPr="29A01A3B" w:rsidR="00A93B43">
        <w:rPr>
          <w:rFonts w:cs="Arial"/>
          <w:noProof w:val="0"/>
          <w:lang w:val="pl-PL"/>
        </w:rPr>
        <w:t>.</w:t>
      </w:r>
    </w:p>
    <w:p xmlns:wp14="http://schemas.microsoft.com/office/word/2010/wordml" w:rsidRPr="002234F7" w:rsidR="00A93B43" w:rsidP="00A93B43" w:rsidRDefault="00E054D4" w14:paraId="067F045C" wp14:textId="77777777">
      <w:pPr>
        <w:pStyle w:val="komentarz"/>
        <w:rPr>
          <w:rFonts w:cs="Arial"/>
          <w:noProof w:val="0"/>
          <w:lang w:val="pl-PL"/>
        </w:rPr>
      </w:pPr>
      <w:r w:rsidRPr="29A01A3B" w:rsidR="00E054D4">
        <w:rPr>
          <w:rFonts w:cs="Arial"/>
          <w:noProof w:val="0"/>
          <w:lang w:val="pl-PL"/>
        </w:rPr>
        <w:t xml:space="preserve">Aby </w:t>
      </w:r>
      <w:r w:rsidRPr="29A01A3B" w:rsidR="00E054D4">
        <w:rPr>
          <w:rFonts w:cs="Arial"/>
          <w:noProof w:val="0"/>
          <w:lang w:val="pl-PL"/>
        </w:rPr>
        <w:t>wykonać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zadanie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poprawnie</w:t>
      </w:r>
      <w:r w:rsidRPr="29A01A3B" w:rsidR="00E054D4">
        <w:rPr>
          <w:rFonts w:cs="Arial"/>
          <w:noProof w:val="0"/>
          <w:lang w:val="pl-PL"/>
        </w:rPr>
        <w:t xml:space="preserve">, </w:t>
      </w:r>
      <w:r w:rsidRPr="29A01A3B" w:rsidR="00E054D4">
        <w:rPr>
          <w:rFonts w:cs="Arial"/>
          <w:noProof w:val="0"/>
          <w:lang w:val="pl-PL"/>
        </w:rPr>
        <w:t>należy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zastanowić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się</w:t>
      </w:r>
      <w:r w:rsidRPr="29A01A3B" w:rsidR="00C23F55">
        <w:rPr>
          <w:rFonts w:cs="Arial"/>
          <w:noProof w:val="0"/>
          <w:lang w:val="pl-PL"/>
        </w:rPr>
        <w:t>,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jakie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ryzyka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są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związane</w:t>
      </w:r>
      <w:r w:rsidRPr="29A01A3B" w:rsidR="00E054D4">
        <w:rPr>
          <w:rFonts w:cs="Arial"/>
          <w:noProof w:val="0"/>
          <w:lang w:val="pl-PL"/>
        </w:rPr>
        <w:t xml:space="preserve"> z </w:t>
      </w:r>
      <w:r w:rsidRPr="29A01A3B" w:rsidR="00E054D4">
        <w:rPr>
          <w:rFonts w:cs="Arial"/>
          <w:noProof w:val="0"/>
          <w:lang w:val="pl-PL"/>
        </w:rPr>
        <w:t>wybranym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tematem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projektu</w:t>
      </w:r>
      <w:r w:rsidRPr="29A01A3B" w:rsidR="00E054D4">
        <w:rPr>
          <w:rFonts w:cs="Arial"/>
          <w:noProof w:val="0"/>
          <w:lang w:val="pl-PL"/>
        </w:rPr>
        <w:t xml:space="preserve"> </w:t>
      </w:r>
      <w:r w:rsidRPr="29A01A3B" w:rsidR="00E054D4">
        <w:rPr>
          <w:rFonts w:cs="Arial"/>
          <w:noProof w:val="0"/>
          <w:lang w:val="pl-PL"/>
        </w:rPr>
        <w:t>grupowego</w:t>
      </w:r>
      <w:r w:rsidRPr="29A01A3B" w:rsidR="00A93B43">
        <w:rPr>
          <w:rFonts w:cs="Arial"/>
          <w:noProof w:val="0"/>
          <w:lang w:val="pl-PL"/>
        </w:rPr>
        <w:t>}</w:t>
      </w:r>
      <w:r w:rsidRPr="29A01A3B" w:rsidR="00E054D4">
        <w:rPr>
          <w:rFonts w:cs="Arial"/>
          <w:noProof w:val="0"/>
          <w:lang w:val="pl-PL"/>
        </w:rPr>
        <w:t>.</w:t>
      </w:r>
    </w:p>
    <w:p xmlns:wp14="http://schemas.microsoft.com/office/word/2010/wordml" w:rsidRPr="002234F7" w:rsidR="00A93B43" w:rsidP="00A93B43" w:rsidRDefault="00A93B43" w14:paraId="34FF1C98" wp14:textId="77777777" wp14:noSpellErr="1">
      <w:pPr>
        <w:pStyle w:val="komentarz"/>
        <w:rPr>
          <w:rFonts w:cs="Arial"/>
          <w:noProof w:val="0"/>
          <w:lang w:val="pl-PL"/>
        </w:rPr>
      </w:pPr>
    </w:p>
    <w:p xmlns:wp14="http://schemas.microsoft.com/office/word/2010/wordml" w:rsidRPr="002234F7" w:rsidR="00A93B43" w:rsidP="005A6FD5" w:rsidRDefault="005A6FD5" w14:paraId="758064E0" wp14:textId="77777777">
      <w:pPr>
        <w:pStyle w:val="komentarz"/>
        <w:spacing w:after="120"/>
        <w:jc w:val="center"/>
        <w:rPr>
          <w:rFonts w:cs="Arial"/>
          <w:noProof w:val="0"/>
          <w:lang w:val="pl-PL"/>
        </w:rPr>
      </w:pPr>
      <w:r w:rsidRPr="29A01A3B" w:rsidR="005A6FD5">
        <w:rPr>
          <w:rFonts w:cs="Arial"/>
          <w:noProof w:val="0"/>
          <w:sz w:val="20"/>
          <w:szCs w:val="20"/>
          <w:lang w:val="pl-PL"/>
        </w:rPr>
        <w:t>Tabela</w:t>
      </w:r>
      <w:r w:rsidRPr="29A01A3B" w:rsidR="005A6FD5">
        <w:rPr>
          <w:rFonts w:cs="Arial"/>
          <w:noProof w:val="0"/>
          <w:sz w:val="20"/>
          <w:szCs w:val="20"/>
          <w:lang w:val="pl-PL"/>
        </w:rPr>
        <w:t xml:space="preserve"> 4.1. </w:t>
      </w:r>
      <w:r w:rsidRPr="29A01A3B" w:rsidR="005A6FD5">
        <w:rPr>
          <w:rFonts w:cs="Arial"/>
          <w:noProof w:val="0"/>
          <w:sz w:val="20"/>
          <w:szCs w:val="20"/>
          <w:lang w:val="pl-PL"/>
        </w:rPr>
        <w:t>Członkowie</w:t>
      </w:r>
      <w:r w:rsidRPr="29A01A3B" w:rsidR="005A6FD5">
        <w:rPr>
          <w:rFonts w:cs="Arial"/>
          <w:noProof w:val="0"/>
          <w:sz w:val="20"/>
          <w:szCs w:val="20"/>
          <w:lang w:val="pl-PL"/>
        </w:rPr>
        <w:t xml:space="preserve"> </w:t>
      </w:r>
      <w:r w:rsidRPr="29A01A3B" w:rsidR="005A6FD5">
        <w:rPr>
          <w:rFonts w:cs="Arial"/>
          <w:noProof w:val="0"/>
          <w:sz w:val="20"/>
          <w:szCs w:val="20"/>
          <w:lang w:val="pl-PL"/>
        </w:rPr>
        <w:t>zespołu</w:t>
      </w:r>
      <w:r w:rsidRPr="29A01A3B" w:rsidR="005A6FD5">
        <w:rPr>
          <w:rFonts w:cs="Arial"/>
          <w:noProof w:val="0"/>
          <w:sz w:val="20"/>
          <w:szCs w:val="20"/>
          <w:lang w:val="pl-PL"/>
        </w:rPr>
        <w:t xml:space="preserve"> </w:t>
      </w:r>
      <w:r w:rsidRPr="29A01A3B" w:rsidR="005A6FD5">
        <w:rPr>
          <w:rFonts w:cs="Arial"/>
          <w:noProof w:val="0"/>
          <w:sz w:val="20"/>
          <w:szCs w:val="20"/>
          <w:lang w:val="pl-PL"/>
        </w:rPr>
        <w:t>projektowego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5"/>
        <w:gridCol w:w="1592"/>
        <w:gridCol w:w="1264"/>
        <w:gridCol w:w="3029"/>
        <w:gridCol w:w="2865"/>
      </w:tblGrid>
      <w:tr xmlns:wp14="http://schemas.microsoft.com/office/word/2010/wordml" w:rsidRPr="002234F7" w:rsidR="00A93B43" w:rsidTr="29A01A3B" w14:paraId="7ADD33FA" wp14:textId="77777777">
        <w:tc>
          <w:tcPr>
            <w:tcW w:w="456" w:type="dxa"/>
            <w:shd w:val="clear" w:color="auto" w:fill="auto"/>
            <w:tcMar/>
          </w:tcPr>
          <w:p w:rsidRPr="002234F7" w:rsidR="00A93B43" w:rsidP="29A01A3B" w:rsidRDefault="00A93B43" w14:paraId="19414813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>Lp.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29A01A3B" w:rsidRDefault="00D12DAD" w14:paraId="1BCCCEFE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D6FA5CE">
              <w:rPr>
                <w:noProof w:val="0"/>
                <w:lang w:val="pl-PL"/>
              </w:rPr>
              <w:t>Nazwa r</w:t>
            </w:r>
            <w:r w:rsidRPr="29A01A3B" w:rsidR="00A93B43">
              <w:rPr>
                <w:noProof w:val="0"/>
                <w:lang w:val="pl-PL"/>
              </w:rPr>
              <w:t>yzyk</w:t>
            </w:r>
            <w:r w:rsidRPr="29A01A3B" w:rsidR="0D6FA5CE">
              <w:rPr>
                <w:noProof w:val="0"/>
                <w:lang w:val="pl-PL"/>
              </w:rPr>
              <w:t>a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29A01A3B" w:rsidRDefault="00A93B43" w14:paraId="3D9FE27A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 xml:space="preserve">Ocena </w:t>
            </w:r>
            <w:r w:rsidRPr="29A01A3B" w:rsidR="00A93B43">
              <w:rPr>
                <w:noProof w:val="0"/>
                <w:lang w:val="pl-PL"/>
              </w:rPr>
              <w:t>prawdop</w:t>
            </w:r>
            <w:r w:rsidRPr="29A01A3B" w:rsidR="005A6FD5">
              <w:rPr>
                <w:noProof w:val="0"/>
                <w:lang w:val="pl-PL"/>
              </w:rPr>
              <w:t>.</w:t>
            </w:r>
            <w:r w:rsidRPr="29A01A3B" w:rsidR="00A93B43">
              <w:rPr>
                <w:noProof w:val="0"/>
                <w:lang w:val="pl-PL"/>
              </w:rPr>
              <w:t xml:space="preserve"> wystąpienia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29A01A3B" w:rsidRDefault="00A93B43" w14:paraId="520066B4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 xml:space="preserve">Opis potencjalnych skutków 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29A01A3B" w:rsidRDefault="00A93B43" w14:paraId="0A2EB90F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 xml:space="preserve">Sposoby rozwiązywania problemów </w:t>
            </w:r>
          </w:p>
        </w:tc>
      </w:tr>
      <w:tr xmlns:wp14="http://schemas.microsoft.com/office/word/2010/wordml" w:rsidRPr="002234F7" w:rsidR="00A93B43" w:rsidTr="29A01A3B" w14:paraId="2F0CC921" wp14:textId="77777777">
        <w:tc>
          <w:tcPr>
            <w:tcW w:w="456" w:type="dxa"/>
            <w:shd w:val="clear" w:color="auto" w:fill="auto"/>
            <w:tcMar/>
          </w:tcPr>
          <w:p w:rsidRPr="002234F7" w:rsidR="00A93B43" w:rsidP="29A01A3B" w:rsidRDefault="00A93B43" w14:paraId="0135CBF0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>1.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29A01A3B" w:rsidRDefault="00A93B43" w14:paraId="60D185A2" wp14:textId="05F151C3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>Wyjazd</w:t>
            </w:r>
            <w:r w:rsidRPr="29A01A3B" w:rsidR="32EC6202">
              <w:rPr>
                <w:noProof w:val="0"/>
                <w:lang w:val="pl-PL"/>
              </w:rPr>
              <w:t xml:space="preserve"> </w:t>
            </w:r>
            <w:r w:rsidRPr="29A01A3B" w:rsidR="00A93B43">
              <w:rPr>
                <w:noProof w:val="0"/>
                <w:lang w:val="pl-PL"/>
              </w:rPr>
              <w:t>członka zespołu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29A01A3B" w:rsidRDefault="00A93B43" w14:paraId="3A174C5D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>50%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29A01A3B" w:rsidRDefault="00A93B43" w14:paraId="6604F732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>Brak jednego ogniwa w projekcie.</w:t>
            </w:r>
          </w:p>
          <w:p w:rsidRPr="002234F7" w:rsidR="00A93B43" w:rsidP="29A01A3B" w:rsidRDefault="00A93B43" w14:paraId="4827BA4F" wp14:textId="4B9B288B">
            <w:pPr>
              <w:pStyle w:val="Tekstpodstawowy"/>
              <w:rPr>
                <w:noProof w:val="0"/>
                <w:lang w:val="pl-PL"/>
              </w:rPr>
            </w:pPr>
            <w:r w:rsidRPr="29A01A3B" w:rsidR="41D87415">
              <w:rPr>
                <w:noProof w:val="0"/>
                <w:lang w:val="pl-PL"/>
              </w:rPr>
              <w:t xml:space="preserve">Brak </w:t>
            </w:r>
            <w:r w:rsidRPr="29A01A3B" w:rsidR="41D87415">
              <w:rPr>
                <w:noProof w:val="0"/>
                <w:lang w:val="pl-PL"/>
              </w:rPr>
              <w:t>kierow</w:t>
            </w:r>
            <w:r w:rsidRPr="29A01A3B" w:rsidR="41D87415">
              <w:rPr>
                <w:noProof w:val="0"/>
                <w:lang w:val="pl-PL"/>
              </w:rPr>
              <w:t>nika projektu.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29A01A3B" w:rsidRDefault="00A93B43" w14:paraId="17D1D41F" wp14:textId="77777777">
            <w:pPr>
              <w:pStyle w:val="Tekstpodstawowy"/>
              <w:rPr>
                <w:noProof w:val="0"/>
                <w:lang w:val="pl-PL"/>
              </w:rPr>
            </w:pPr>
            <w:r w:rsidRPr="29A01A3B" w:rsidR="00A93B43">
              <w:rPr>
                <w:noProof w:val="0"/>
                <w:lang w:val="pl-PL"/>
              </w:rPr>
              <w:t xml:space="preserve">Należy przeorganizować pracę zespołu. </w:t>
            </w:r>
          </w:p>
          <w:p w:rsidRPr="002234F7" w:rsidR="00A93B43" w:rsidP="29A01A3B" w:rsidRDefault="00A93B43" w14:paraId="62D50CC0" wp14:textId="280FD35C">
            <w:pPr>
              <w:pStyle w:val="Tekstpodstawowy"/>
              <w:rPr>
                <w:noProof w:val="0"/>
                <w:lang w:val="pl-PL"/>
              </w:rPr>
            </w:pPr>
            <w:r w:rsidRPr="29A01A3B" w:rsidR="7AAE1334">
              <w:rPr>
                <w:noProof w:val="0"/>
                <w:lang w:val="pl-PL"/>
              </w:rPr>
              <w:t>Wyzn</w:t>
            </w:r>
            <w:r w:rsidRPr="29A01A3B" w:rsidR="7AAE1334">
              <w:rPr>
                <w:noProof w:val="0"/>
                <w:lang w:val="pl-PL"/>
              </w:rPr>
              <w:t>aczenie zastępcy kierownika na czas jego nieobecności.</w:t>
            </w:r>
          </w:p>
        </w:tc>
      </w:tr>
      <w:tr xmlns:wp14="http://schemas.microsoft.com/office/word/2010/wordml" w:rsidRPr="002234F7" w:rsidR="00A93B43" w:rsidTr="29A01A3B" w14:paraId="6D072C0D" wp14:textId="77777777">
        <w:tc>
          <w:tcPr>
            <w:tcW w:w="456" w:type="dxa"/>
            <w:shd w:val="clear" w:color="auto" w:fill="auto"/>
            <w:tcMar/>
          </w:tcPr>
          <w:p w:rsidRPr="002234F7" w:rsidR="00A93B43" w:rsidP="29A01A3B" w:rsidRDefault="00A93B43" w14:paraId="48A21919" wp14:textId="0265E210">
            <w:pPr>
              <w:pStyle w:val="Tekstpodstawowy"/>
              <w:rPr>
                <w:noProof w:val="0"/>
                <w:lang w:val="pl-PL"/>
              </w:rPr>
            </w:pPr>
            <w:r w:rsidRPr="29A01A3B" w:rsidR="67CE8F28">
              <w:rPr>
                <w:noProof w:val="0"/>
                <w:lang w:val="pl-PL"/>
              </w:rPr>
              <w:t>2.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29A01A3B" w:rsidRDefault="00A93B43" w14:paraId="6BD18F9B" wp14:textId="60DF2FB8">
            <w:pPr>
              <w:pStyle w:val="Tekstpodstawowy"/>
              <w:rPr>
                <w:noProof w:val="0"/>
                <w:lang w:val="pl-PL"/>
              </w:rPr>
            </w:pPr>
            <w:r w:rsidRPr="29A01A3B" w:rsidR="67CE8F28">
              <w:rPr>
                <w:noProof w:val="0"/>
                <w:lang w:val="pl-PL"/>
              </w:rPr>
              <w:t>Brak stosów drewna w lesie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29A01A3B" w:rsidRDefault="00A93B43" w14:paraId="238601FE" wp14:textId="6EC81F6A">
            <w:pPr>
              <w:pStyle w:val="Tekstpodstawowy"/>
              <w:rPr>
                <w:noProof w:val="0"/>
                <w:lang w:val="pl-PL"/>
              </w:rPr>
            </w:pPr>
            <w:r w:rsidRPr="29A01A3B" w:rsidR="2C1702F4">
              <w:rPr>
                <w:noProof w:val="0"/>
                <w:lang w:val="pl-PL"/>
              </w:rPr>
              <w:t>30</w:t>
            </w:r>
            <w:r w:rsidRPr="29A01A3B" w:rsidR="67CE8F28">
              <w:rPr>
                <w:noProof w:val="0"/>
                <w:lang w:val="pl-PL"/>
              </w:rPr>
              <w:t>%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29A01A3B" w:rsidRDefault="00A93B43" w14:paraId="0F3CABC7" wp14:textId="5B30B380">
            <w:pPr>
              <w:pStyle w:val="Tekstpodstawowy"/>
              <w:rPr>
                <w:noProof w:val="0"/>
                <w:lang w:val="pl-PL"/>
              </w:rPr>
            </w:pPr>
            <w:r w:rsidRPr="29A01A3B" w:rsidR="67CE8F28">
              <w:rPr>
                <w:noProof w:val="0"/>
                <w:lang w:val="pl-PL"/>
              </w:rPr>
              <w:t xml:space="preserve">Brak możliwości pozyskania danych do wytworzenia aplikacji oraz możliwości </w:t>
            </w:r>
            <w:r w:rsidRPr="29A01A3B" w:rsidR="67CE8F28">
              <w:rPr>
                <w:noProof w:val="0"/>
                <w:lang w:val="pl-PL"/>
              </w:rPr>
              <w:t>przetest</w:t>
            </w:r>
            <w:r w:rsidRPr="29A01A3B" w:rsidR="67CE8F28">
              <w:rPr>
                <w:noProof w:val="0"/>
                <w:lang w:val="pl-PL"/>
              </w:rPr>
              <w:t>owania działania aplikacji.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29A01A3B" w:rsidRDefault="00A93B43" w14:paraId="5B08B5D1" wp14:textId="679CE7BF">
            <w:pPr>
              <w:pStyle w:val="Tekstpodstawowy"/>
              <w:rPr>
                <w:noProof w:val="0"/>
                <w:lang w:val="pl-PL"/>
              </w:rPr>
            </w:pPr>
            <w:r w:rsidRPr="29A01A3B" w:rsidR="3327FD77">
              <w:rPr>
                <w:noProof w:val="0"/>
                <w:lang w:val="pl-PL"/>
              </w:rPr>
              <w:t xml:space="preserve">Próba pozyskania danych z </w:t>
            </w:r>
            <w:r w:rsidRPr="29A01A3B" w:rsidR="7AE9AEA9">
              <w:rPr>
                <w:noProof w:val="0"/>
                <w:lang w:val="pl-PL"/>
              </w:rPr>
              <w:t>Internetu</w:t>
            </w:r>
            <w:r w:rsidRPr="29A01A3B" w:rsidR="3327FD77">
              <w:rPr>
                <w:noProof w:val="0"/>
                <w:lang w:val="pl-PL"/>
              </w:rPr>
              <w:t>.</w:t>
            </w:r>
          </w:p>
        </w:tc>
      </w:tr>
      <w:tr w:rsidR="29A01A3B" w:rsidTr="29A01A3B" w14:paraId="0D10EC35">
        <w:trPr>
          <w:trHeight w:val="300"/>
        </w:trPr>
        <w:tc>
          <w:tcPr>
            <w:tcW w:w="455" w:type="dxa"/>
            <w:shd w:val="clear" w:color="auto" w:fill="auto"/>
            <w:tcMar/>
          </w:tcPr>
          <w:p w:rsidR="29A01A3B" w:rsidP="29A01A3B" w:rsidRDefault="29A01A3B" w14:paraId="6C05BA99" w14:textId="2AEFE798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1592" w:type="dxa"/>
            <w:shd w:val="clear" w:color="auto" w:fill="auto"/>
            <w:tcMar/>
          </w:tcPr>
          <w:p w:rsidR="29A01A3B" w:rsidP="29A01A3B" w:rsidRDefault="29A01A3B" w14:paraId="451FF3D3" w14:textId="1371530F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1264" w:type="dxa"/>
            <w:shd w:val="clear" w:color="auto" w:fill="auto"/>
            <w:tcMar/>
          </w:tcPr>
          <w:p w:rsidR="29A01A3B" w:rsidP="29A01A3B" w:rsidRDefault="29A01A3B" w14:paraId="5C294910" w14:textId="6904EBE4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3029" w:type="dxa"/>
            <w:shd w:val="clear" w:color="auto" w:fill="auto"/>
            <w:tcMar/>
          </w:tcPr>
          <w:p w:rsidR="29A01A3B" w:rsidP="29A01A3B" w:rsidRDefault="29A01A3B" w14:paraId="036F4AE8" w14:textId="23293373">
            <w:pPr>
              <w:pStyle w:val="Tekstpodstawowy"/>
              <w:rPr>
                <w:noProof w:val="0"/>
                <w:lang w:val="pl-PL"/>
              </w:rPr>
            </w:pPr>
          </w:p>
        </w:tc>
        <w:tc>
          <w:tcPr>
            <w:tcW w:w="2865" w:type="dxa"/>
            <w:shd w:val="clear" w:color="auto" w:fill="auto"/>
            <w:tcMar/>
          </w:tcPr>
          <w:p w:rsidR="29A01A3B" w:rsidP="29A01A3B" w:rsidRDefault="29A01A3B" w14:paraId="160763B7" w14:textId="4CEAE469">
            <w:pPr>
              <w:pStyle w:val="Tekstpodstawowy"/>
              <w:rPr>
                <w:noProof w:val="0"/>
                <w:lang w:val="pl-PL"/>
              </w:rPr>
            </w:pPr>
          </w:p>
        </w:tc>
      </w:tr>
    </w:tbl>
    <w:p xmlns:wp14="http://schemas.microsoft.com/office/word/2010/wordml" w:rsidRPr="002234F7" w:rsidR="00F016DE" w:rsidP="29A01A3B" w:rsidRDefault="00F016DE" w14:paraId="16DEB4AB" wp14:textId="77777777" wp14:noSpellErr="1">
      <w:pPr>
        <w:rPr>
          <w:rFonts w:ascii="Arial" w:hAnsi="Arial" w:cs="Arial"/>
          <w:noProof w:val="0"/>
          <w:lang w:val="pl-PL"/>
        </w:rPr>
      </w:pPr>
    </w:p>
    <w:sectPr w:rsidRPr="002234F7" w:rsidR="00F016DE" w:rsidSect="00ED2CCE">
      <w:headerReference w:type="default" r:id="rId9"/>
      <w:footerReference w:type="default" r:id="rId10"/>
      <w:pgSz w:w="11906" w:h="16838" w:orient="portrait"/>
      <w:pgMar w:top="1135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10EF3" w:rsidRDefault="00C10EF3" w14:paraId="0AD9C6F4" wp14:textId="77777777">
      <w:r>
        <w:separator/>
      </w:r>
    </w:p>
  </w:endnote>
  <w:endnote w:type="continuationSeparator" w:id="0">
    <w:p xmlns:wp14="http://schemas.microsoft.com/office/word/2010/wordml" w:rsidR="00C10EF3" w:rsidRDefault="00C10EF3" w14:paraId="4B1F51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65F42" w:rsidP="29A01A3B" w:rsidRDefault="00701756" w14:paraId="637A38EE" wp14:textId="77777777" wp14:noSpellErr="1">
    <w:pPr>
      <w:pStyle w:val="Stopka"/>
      <w:pBdr>
        <w:top w:val="single" w:color="FF000000" w:sz="4" w:space="1"/>
      </w:pBdr>
      <w:tabs>
        <w:tab w:val="clear" w:pos="9072"/>
        <w:tab w:val="right" w:pos="9214"/>
      </w:tabs>
      <w:rPr>
        <w:sz w:val="16"/>
        <w:szCs w:val="16"/>
      </w:rPr>
    </w:pPr>
    <w:r w:rsidRPr="29A01A3B" w:rsidR="29A01A3B">
      <w:rPr>
        <w:rStyle w:val="Numerstrony"/>
        <w:rFonts w:ascii="Arial" w:hAnsi="Arial" w:cs="Arial"/>
        <w:sz w:val="16"/>
        <w:szCs w:val="16"/>
      </w:rPr>
      <w:t>PG_WETI_</w:t>
    </w:r>
    <w:r w:rsidRPr="29A01A3B" w:rsidR="29A01A3B">
      <w:rPr>
        <w:rStyle w:val="Numerstrony"/>
        <w:rFonts w:ascii="Arial" w:hAnsi="Arial" w:cs="Arial"/>
        <w:sz w:val="16"/>
        <w:szCs w:val="16"/>
      </w:rPr>
      <w:t>IoP</w:t>
    </w:r>
    <w:r w:rsidRPr="29A01A3B" w:rsidR="29A01A3B">
      <w:rPr>
        <w:rStyle w:val="Numerstrony"/>
        <w:rFonts w:ascii="Arial" w:hAnsi="Arial" w:cs="Arial"/>
        <w:sz w:val="16"/>
        <w:szCs w:val="16"/>
      </w:rPr>
      <w:t>_</w:t>
    </w:r>
    <w:r w:rsidRPr="29A01A3B" w:rsidR="29A01A3B">
      <w:rPr>
        <w:rStyle w:val="Numerstrony"/>
        <w:rFonts w:ascii="Arial" w:hAnsi="Arial" w:cs="Arial"/>
        <w:sz w:val="16"/>
        <w:szCs w:val="16"/>
      </w:rPr>
      <w:t>wer._</w:t>
    </w:r>
    <w:r w:rsidRPr="29A01A3B" w:rsidR="29A01A3B">
      <w:rPr>
        <w:rStyle w:val="Numerstrony"/>
        <w:rFonts w:ascii="Arial" w:hAnsi="Arial" w:cs="Arial"/>
        <w:sz w:val="16"/>
        <w:szCs w:val="16"/>
      </w:rPr>
      <w:t>1</w:t>
    </w:r>
    <w:r w:rsidRPr="29A01A3B" w:rsidR="29A01A3B">
      <w:rPr>
        <w:rStyle w:val="Numerstrony"/>
        <w:rFonts w:ascii="Arial" w:hAnsi="Arial" w:cs="Arial"/>
        <w:sz w:val="16"/>
        <w:szCs w:val="16"/>
      </w:rPr>
      <w:t xml:space="preserve"> </w:t>
    </w:r>
    <w:r>
      <w:tab/>
    </w:r>
    <w:r w:rsidRPr="29A01A3B">
      <w:rPr>
        <w:rStyle w:val="Numerstrony"/>
        <w:rFonts w:ascii="Arial" w:hAnsi="Arial" w:cs="Arial"/>
        <w:sz w:val="16"/>
        <w:szCs w:val="16"/>
      </w:rPr>
      <w:fldChar w:fldCharType="begin"/>
    </w:r>
    <w:r w:rsidRPr="29A01A3B">
      <w:rPr>
        <w:rStyle w:val="Numerstrony"/>
        <w:rFonts w:ascii="Arial" w:hAnsi="Arial" w:cs="Arial"/>
        <w:sz w:val="16"/>
        <w:szCs w:val="16"/>
      </w:rPr>
      <w:instrText xml:space="preserve"> PAGE </w:instrText>
    </w:r>
    <w:r w:rsidRPr="29A01A3B">
      <w:rPr>
        <w:rStyle w:val="Numerstrony"/>
        <w:rFonts w:ascii="Arial" w:hAnsi="Arial" w:cs="Arial"/>
        <w:sz w:val="16"/>
        <w:szCs w:val="16"/>
      </w:rPr>
      <w:fldChar w:fldCharType="separate"/>
    </w:r>
    <w:r w:rsidRPr="29A01A3B" w:rsidR="29A01A3B">
      <w:rPr>
        <w:rStyle w:val="Numerstrony"/>
        <w:rFonts w:ascii="Arial" w:hAnsi="Arial" w:cs="Arial"/>
        <w:sz w:val="16"/>
        <w:szCs w:val="16"/>
      </w:rPr>
      <w:t>2</w:t>
    </w:r>
    <w:r w:rsidRPr="29A01A3B">
      <w:rPr>
        <w:rStyle w:val="Numerstrony"/>
        <w:rFonts w:ascii="Arial" w:hAnsi="Arial" w:cs="Arial"/>
        <w:sz w:val="16"/>
        <w:szCs w:val="16"/>
      </w:rPr>
      <w:fldChar w:fldCharType="end"/>
    </w:r>
    <w:r w:rsidRPr="29A01A3B" w:rsidR="29A01A3B">
      <w:rPr>
        <w:rStyle w:val="Numerstrony"/>
        <w:rFonts w:ascii="Arial" w:hAnsi="Arial" w:cs="Arial"/>
        <w:sz w:val="16"/>
        <w:szCs w:val="16"/>
      </w:rPr>
      <w:t xml:space="preserve"> / </w:t>
    </w:r>
    <w:r w:rsidRPr="29A01A3B">
      <w:rPr>
        <w:rStyle w:val="Numerstrony"/>
        <w:rFonts w:ascii="Arial" w:hAnsi="Arial" w:cs="Arial"/>
        <w:sz w:val="16"/>
        <w:szCs w:val="16"/>
      </w:rPr>
      <w:fldChar w:fldCharType="begin"/>
    </w:r>
    <w:r w:rsidRPr="29A01A3B">
      <w:rPr>
        <w:rStyle w:val="Numerstrony"/>
        <w:rFonts w:ascii="Arial" w:hAnsi="Arial" w:cs="Arial"/>
        <w:sz w:val="16"/>
        <w:szCs w:val="16"/>
      </w:rPr>
      <w:instrText xml:space="preserve"> NUMPAGES </w:instrText>
    </w:r>
    <w:r w:rsidRPr="29A01A3B">
      <w:rPr>
        <w:rStyle w:val="Numerstrony"/>
        <w:rFonts w:ascii="Arial" w:hAnsi="Arial" w:cs="Arial"/>
        <w:sz w:val="16"/>
        <w:szCs w:val="16"/>
      </w:rPr>
      <w:fldChar w:fldCharType="separate"/>
    </w:r>
    <w:r w:rsidRPr="29A01A3B" w:rsidR="29A01A3B">
      <w:rPr>
        <w:rStyle w:val="Numerstrony"/>
        <w:rFonts w:ascii="Arial" w:hAnsi="Arial" w:cs="Arial"/>
        <w:sz w:val="16"/>
        <w:szCs w:val="16"/>
      </w:rPr>
      <w:t>2</w:t>
    </w:r>
    <w:r w:rsidRPr="29A01A3B">
      <w:rPr>
        <w:rStyle w:val="Numerstrony"/>
        <w:rFonts w:ascii="Arial" w:hAnsi="Arial" w:cs="Arial"/>
        <w:sz w:val="16"/>
        <w:szCs w:val="16"/>
      </w:rPr>
      <w:fldChar w:fldCharType="end"/>
    </w:r>
    <w:r>
      <w:tab/>
    </w:r>
    <w:r w:rsidRPr="29A01A3B" w:rsidR="29A01A3B">
      <w:rPr>
        <w:rStyle w:val="Numerstrony"/>
        <w:rFonts w:ascii="Arial" w:hAnsi="Arial" w:cs="Arial"/>
        <w:sz w:val="16"/>
        <w:szCs w:val="16"/>
      </w:rPr>
      <w:t xml:space="preserve">Data </w:t>
    </w:r>
    <w:r w:rsidRPr="29A01A3B">
      <w:rPr>
        <w:rStyle w:val="Numerstrony"/>
        <w:rFonts w:ascii="Arial" w:hAnsi="Arial" w:cs="Arial"/>
        <w:sz w:val="16"/>
        <w:szCs w:val="16"/>
      </w:rPr>
      <w:fldChar w:fldCharType="begin"/>
    </w:r>
    <w:r w:rsidRPr="29A01A3B">
      <w:rPr>
        <w:rStyle w:val="Numerstrony"/>
        <w:rFonts w:ascii="Arial" w:hAnsi="Arial" w:cs="Arial"/>
        <w:sz w:val="16"/>
        <w:szCs w:val="16"/>
      </w:rPr>
      <w:instrText xml:space="preserve"> DATE  \@ "dd.MM.yyyy HH:mm:ss" </w:instrText>
    </w:r>
    <w:r w:rsidRPr="29A01A3B">
      <w:rPr>
        <w:rStyle w:val="Numerstrony"/>
        <w:rFonts w:ascii="Arial" w:hAnsi="Arial" w:cs="Arial"/>
        <w:sz w:val="16"/>
        <w:szCs w:val="16"/>
      </w:rPr>
      <w:fldChar w:fldCharType="separate"/>
    </w:r>
    <w:r w:rsidRPr="29A01A3B" w:rsidR="29A01A3B">
      <w:rPr>
        <w:rStyle w:val="Numerstrony"/>
        <w:rFonts w:ascii="Arial" w:hAnsi="Arial" w:cs="Arial"/>
        <w:sz w:val="16"/>
        <w:szCs w:val="16"/>
      </w:rPr>
      <w:t>29.09.2023 10:27:21</w:t>
    </w:r>
    <w:r w:rsidRPr="29A01A3B">
      <w:rPr>
        <w:rStyle w:val="Numerstrony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10EF3" w:rsidRDefault="00C10EF3" w14:paraId="65F9C3DC" wp14:textId="77777777">
      <w:r>
        <w:separator/>
      </w:r>
    </w:p>
  </w:footnote>
  <w:footnote w:type="continuationSeparator" w:id="0">
    <w:p xmlns:wp14="http://schemas.microsoft.com/office/word/2010/wordml" w:rsidR="00C10EF3" w:rsidRDefault="00C10EF3" w14:paraId="5023141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65F42" w:rsidP="29A01A3B" w:rsidRDefault="00F857B9" w14:paraId="5F3AEB9A" wp14:textId="77777777" wp14:noSpellErr="1">
    <w:pPr>
      <w:pStyle w:val="Nagwek"/>
      <w:pBdr>
        <w:bottom w:val="single" w:color="FF000000" w:sz="4" w:space="1"/>
      </w:pBdr>
      <w:tabs>
        <w:tab w:val="clear" w:pos="9072"/>
        <w:tab w:val="right" w:pos="9214"/>
      </w:tabs>
    </w:pPr>
    <w:r w:rsidRPr="29A01A3B" w:rsidR="29A01A3B">
      <w:rPr>
        <w:rFonts w:cs="Times New Roman"/>
      </w:rPr>
      <w:t>SZP</w:t>
    </w:r>
    <w:r w:rsidRPr="29A01A3B" w:rsidR="29A01A3B">
      <w:rPr>
        <w:rFonts w:cs="Times New Roman"/>
        <w:i w:val="1"/>
        <w:iCs w:val="1"/>
      </w:rPr>
      <w:t>{</w:t>
    </w:r>
    <w:r w:rsidRPr="29A01A3B" w:rsidR="29A01A3B">
      <w:rPr>
        <w:rFonts w:cs="Times New Roman"/>
        <w:i w:val="1"/>
        <w:iCs w:val="1"/>
      </w:rPr>
      <w:t xml:space="preserve">akronim </w:t>
    </w:r>
    <w:r w:rsidRPr="29A01A3B" w:rsidR="29A01A3B">
      <w:rPr>
        <w:rFonts w:cs="Times New Roman"/>
        <w:i w:val="1"/>
        <w:iCs w:val="1"/>
      </w:rPr>
      <w:t>projektu}</w:t>
    </w:r>
    <w:r>
      <w:tab/>
    </w:r>
    <w:r w:rsidRPr="29A01A3B" w:rsidR="29A01A3B">
      <w:rPr>
        <w:rFonts w:cs="Times New Roman"/>
      </w:rPr>
      <w:t xml:space="preserve">Informacje o </w:t>
    </w:r>
    <w:r w:rsidRPr="29A01A3B" w:rsidR="29A01A3B">
      <w:rPr>
        <w:rFonts w:cs="Times New Roman"/>
      </w:rPr>
      <w:t>projekcie</w:t>
    </w:r>
    <w:r>
      <w:tab/>
    </w:r>
    <w:r w:rsidR="29A01A3B">
      <w:rPr/>
      <w:t>Projekt</w:t>
    </w:r>
    <w:r w:rsidR="29A01A3B">
      <w:rPr/>
      <w:t xml:space="preserve"> </w:t>
    </w:r>
    <w:r w:rsidR="29A01A3B">
      <w:rPr/>
      <w:t>g</w:t>
    </w:r>
    <w:r w:rsidR="29A01A3B">
      <w:rPr/>
      <w:t xml:space="preserve">rupowy, </w:t>
    </w:r>
    <w:r w:rsidR="29A01A3B">
      <w:rPr/>
      <w:t>W</w:t>
    </w:r>
    <w:r w:rsidR="29A01A3B">
      <w:rPr/>
      <w:t>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hybrid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1C6E705D"/>
    <w:multiLevelType w:val="multilevel"/>
    <w:tmpl w:val="FE70B65E"/>
    <w:numStyleLink w:val="Komentarznumerowanie"/>
  </w:abstractNum>
  <w:abstractNum w:abstractNumId="4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DA52A2"/>
    <w:multiLevelType w:val="hybridMultilevel"/>
    <w:tmpl w:val="7FFEA72E"/>
    <w:lvl w:ilvl="0" w:tplc="2C7260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2604539">
    <w:abstractNumId w:val="0"/>
  </w:num>
  <w:num w:numId="2" w16cid:durableId="85083399">
    <w:abstractNumId w:val="3"/>
  </w:num>
  <w:num w:numId="3" w16cid:durableId="1790586623">
    <w:abstractNumId w:val="5"/>
  </w:num>
  <w:num w:numId="4" w16cid:durableId="963930459">
    <w:abstractNumId w:val="2"/>
  </w:num>
  <w:num w:numId="5" w16cid:durableId="207495272">
    <w:abstractNumId w:val="1"/>
  </w:num>
  <w:num w:numId="6" w16cid:durableId="1781535163">
    <w:abstractNumId w:val="4"/>
  </w:num>
  <w:num w:numId="7" w16cid:durableId="180828298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azNDE1tjQ1NDVQ0lEKTi0uzszPAykwtKwFANRDKMktAAAA"/>
  </w:docVars>
  <w:rsids>
    <w:rsidRoot w:val="00F55385"/>
    <w:rsid w:val="000442FE"/>
    <w:rsid w:val="000C04BE"/>
    <w:rsid w:val="000D0D5F"/>
    <w:rsid w:val="000D1D67"/>
    <w:rsid w:val="000D7340"/>
    <w:rsid w:val="000E13F6"/>
    <w:rsid w:val="000F4009"/>
    <w:rsid w:val="001026AF"/>
    <w:rsid w:val="001306A6"/>
    <w:rsid w:val="0014468F"/>
    <w:rsid w:val="001854EC"/>
    <w:rsid w:val="001A043F"/>
    <w:rsid w:val="001A3A48"/>
    <w:rsid w:val="001E0A45"/>
    <w:rsid w:val="001E1C7A"/>
    <w:rsid w:val="0021154A"/>
    <w:rsid w:val="002124AC"/>
    <w:rsid w:val="002153FC"/>
    <w:rsid w:val="00216381"/>
    <w:rsid w:val="00220F58"/>
    <w:rsid w:val="002234F7"/>
    <w:rsid w:val="00235091"/>
    <w:rsid w:val="00240111"/>
    <w:rsid w:val="00247DDB"/>
    <w:rsid w:val="00253100"/>
    <w:rsid w:val="00280583"/>
    <w:rsid w:val="002A131A"/>
    <w:rsid w:val="002A7785"/>
    <w:rsid w:val="002F8C0E"/>
    <w:rsid w:val="00306643"/>
    <w:rsid w:val="00367BFB"/>
    <w:rsid w:val="0038372A"/>
    <w:rsid w:val="003D0073"/>
    <w:rsid w:val="004137A0"/>
    <w:rsid w:val="0044731B"/>
    <w:rsid w:val="00457D42"/>
    <w:rsid w:val="00487539"/>
    <w:rsid w:val="004A3154"/>
    <w:rsid w:val="004B65E3"/>
    <w:rsid w:val="005374FE"/>
    <w:rsid w:val="0056387C"/>
    <w:rsid w:val="005A08CD"/>
    <w:rsid w:val="005A1F58"/>
    <w:rsid w:val="005A6FD5"/>
    <w:rsid w:val="005C126C"/>
    <w:rsid w:val="005C4328"/>
    <w:rsid w:val="005D1026"/>
    <w:rsid w:val="005D2CDC"/>
    <w:rsid w:val="005D3155"/>
    <w:rsid w:val="005D76B7"/>
    <w:rsid w:val="005E5011"/>
    <w:rsid w:val="005F21AD"/>
    <w:rsid w:val="005F79F2"/>
    <w:rsid w:val="0060603C"/>
    <w:rsid w:val="006062EA"/>
    <w:rsid w:val="00617E09"/>
    <w:rsid w:val="0068211E"/>
    <w:rsid w:val="006C578D"/>
    <w:rsid w:val="006D1A39"/>
    <w:rsid w:val="006E4FC7"/>
    <w:rsid w:val="006F5AFB"/>
    <w:rsid w:val="006F7A1D"/>
    <w:rsid w:val="00701756"/>
    <w:rsid w:val="007025EF"/>
    <w:rsid w:val="00732C02"/>
    <w:rsid w:val="00760784"/>
    <w:rsid w:val="007A0567"/>
    <w:rsid w:val="007C6003"/>
    <w:rsid w:val="007D100B"/>
    <w:rsid w:val="007F1A24"/>
    <w:rsid w:val="00805909"/>
    <w:rsid w:val="0081757D"/>
    <w:rsid w:val="00863839"/>
    <w:rsid w:val="008C7C26"/>
    <w:rsid w:val="008F061E"/>
    <w:rsid w:val="00911519"/>
    <w:rsid w:val="00912418"/>
    <w:rsid w:val="009368E3"/>
    <w:rsid w:val="00967182"/>
    <w:rsid w:val="00977543"/>
    <w:rsid w:val="00990527"/>
    <w:rsid w:val="009A0572"/>
    <w:rsid w:val="009B42DD"/>
    <w:rsid w:val="009B5CF8"/>
    <w:rsid w:val="00A74961"/>
    <w:rsid w:val="00A74E5D"/>
    <w:rsid w:val="00A81611"/>
    <w:rsid w:val="00A83D8A"/>
    <w:rsid w:val="00A92D85"/>
    <w:rsid w:val="00A93820"/>
    <w:rsid w:val="00A93B43"/>
    <w:rsid w:val="00AB0203"/>
    <w:rsid w:val="00AE7779"/>
    <w:rsid w:val="00B17FFE"/>
    <w:rsid w:val="00B65F42"/>
    <w:rsid w:val="00B73883"/>
    <w:rsid w:val="00B74153"/>
    <w:rsid w:val="00B77811"/>
    <w:rsid w:val="00B9197C"/>
    <w:rsid w:val="00B91C76"/>
    <w:rsid w:val="00BC6CE1"/>
    <w:rsid w:val="00BF1B23"/>
    <w:rsid w:val="00C10EF3"/>
    <w:rsid w:val="00C23F55"/>
    <w:rsid w:val="00C552F0"/>
    <w:rsid w:val="00C6714F"/>
    <w:rsid w:val="00C93229"/>
    <w:rsid w:val="00CB4743"/>
    <w:rsid w:val="00CB5DCC"/>
    <w:rsid w:val="00CF2E65"/>
    <w:rsid w:val="00D06B45"/>
    <w:rsid w:val="00D12DAD"/>
    <w:rsid w:val="00D131C0"/>
    <w:rsid w:val="00D258FD"/>
    <w:rsid w:val="00D26B9B"/>
    <w:rsid w:val="00D80BD0"/>
    <w:rsid w:val="00D84113"/>
    <w:rsid w:val="00D91B55"/>
    <w:rsid w:val="00DC4773"/>
    <w:rsid w:val="00DD3593"/>
    <w:rsid w:val="00DE0A94"/>
    <w:rsid w:val="00E054D4"/>
    <w:rsid w:val="00E16E8F"/>
    <w:rsid w:val="00E23BB0"/>
    <w:rsid w:val="00E242C4"/>
    <w:rsid w:val="00E40639"/>
    <w:rsid w:val="00E666FF"/>
    <w:rsid w:val="00EB541E"/>
    <w:rsid w:val="00EC22F2"/>
    <w:rsid w:val="00EC33BA"/>
    <w:rsid w:val="00ED2CCE"/>
    <w:rsid w:val="00EE44E4"/>
    <w:rsid w:val="00EE54F7"/>
    <w:rsid w:val="00F016DE"/>
    <w:rsid w:val="00F11B6C"/>
    <w:rsid w:val="00F147C0"/>
    <w:rsid w:val="00F169B6"/>
    <w:rsid w:val="00F55385"/>
    <w:rsid w:val="00F67033"/>
    <w:rsid w:val="00F75DB2"/>
    <w:rsid w:val="00F76D54"/>
    <w:rsid w:val="00F857B9"/>
    <w:rsid w:val="00FA2E76"/>
    <w:rsid w:val="00FB1D4C"/>
    <w:rsid w:val="0116E942"/>
    <w:rsid w:val="01427643"/>
    <w:rsid w:val="029027E2"/>
    <w:rsid w:val="02CBEAF9"/>
    <w:rsid w:val="035FAA13"/>
    <w:rsid w:val="0377DBC2"/>
    <w:rsid w:val="045A6B6F"/>
    <w:rsid w:val="0463B12F"/>
    <w:rsid w:val="04676FD5"/>
    <w:rsid w:val="04ADFA5B"/>
    <w:rsid w:val="0511C810"/>
    <w:rsid w:val="06603092"/>
    <w:rsid w:val="07FC00F3"/>
    <w:rsid w:val="084B4CE5"/>
    <w:rsid w:val="09E9068F"/>
    <w:rsid w:val="0A278C41"/>
    <w:rsid w:val="0C7D33E8"/>
    <w:rsid w:val="0D6FA5CE"/>
    <w:rsid w:val="0DFD1744"/>
    <w:rsid w:val="0E44A59A"/>
    <w:rsid w:val="0E54DCA1"/>
    <w:rsid w:val="0FA2322F"/>
    <w:rsid w:val="0FAA227C"/>
    <w:rsid w:val="0FD29B2F"/>
    <w:rsid w:val="101FA331"/>
    <w:rsid w:val="110659BE"/>
    <w:rsid w:val="1134B806"/>
    <w:rsid w:val="1145F2DD"/>
    <w:rsid w:val="11E3862E"/>
    <w:rsid w:val="18149620"/>
    <w:rsid w:val="18D7C5D6"/>
    <w:rsid w:val="199CBA47"/>
    <w:rsid w:val="1A162765"/>
    <w:rsid w:val="1ADB9A4C"/>
    <w:rsid w:val="1B3B4D2F"/>
    <w:rsid w:val="1D2765A1"/>
    <w:rsid w:val="1E8DF1FB"/>
    <w:rsid w:val="1FA2BDFA"/>
    <w:rsid w:val="1FF302BE"/>
    <w:rsid w:val="20E16B62"/>
    <w:rsid w:val="20EEE88E"/>
    <w:rsid w:val="2251C339"/>
    <w:rsid w:val="22752731"/>
    <w:rsid w:val="227D3BC3"/>
    <w:rsid w:val="2402F821"/>
    <w:rsid w:val="24190C24"/>
    <w:rsid w:val="26E0EF17"/>
    <w:rsid w:val="270E5140"/>
    <w:rsid w:val="28AA21A1"/>
    <w:rsid w:val="28AF059D"/>
    <w:rsid w:val="29A01A3B"/>
    <w:rsid w:val="29FC6BBE"/>
    <w:rsid w:val="2BC6045C"/>
    <w:rsid w:val="2C1702F4"/>
    <w:rsid w:val="2C3C41E9"/>
    <w:rsid w:val="2D37083E"/>
    <w:rsid w:val="2D505676"/>
    <w:rsid w:val="2D6CE3D2"/>
    <w:rsid w:val="2D939E50"/>
    <w:rsid w:val="2FB8AF27"/>
    <w:rsid w:val="30CB995C"/>
    <w:rsid w:val="3130FE9D"/>
    <w:rsid w:val="3223489A"/>
    <w:rsid w:val="32EC6202"/>
    <w:rsid w:val="3327FD77"/>
    <w:rsid w:val="3332F10A"/>
    <w:rsid w:val="3400205D"/>
    <w:rsid w:val="35733AF2"/>
    <w:rsid w:val="3587C6E5"/>
    <w:rsid w:val="358C634F"/>
    <w:rsid w:val="35CB004F"/>
    <w:rsid w:val="36478D50"/>
    <w:rsid w:val="3766D0B0"/>
    <w:rsid w:val="37B28635"/>
    <w:rsid w:val="38E78C09"/>
    <w:rsid w:val="399E90EA"/>
    <w:rsid w:val="3A4BAE0C"/>
    <w:rsid w:val="3A6FAC96"/>
    <w:rsid w:val="3AE3E027"/>
    <w:rsid w:val="3BB126AF"/>
    <w:rsid w:val="3BE27C76"/>
    <w:rsid w:val="3C58952F"/>
    <w:rsid w:val="3D92E566"/>
    <w:rsid w:val="40C64469"/>
    <w:rsid w:val="41D87415"/>
    <w:rsid w:val="42B170DD"/>
    <w:rsid w:val="43E10E49"/>
    <w:rsid w:val="45233CB3"/>
    <w:rsid w:val="455870EE"/>
    <w:rsid w:val="45914C42"/>
    <w:rsid w:val="45CFE942"/>
    <w:rsid w:val="4860E8EF"/>
    <w:rsid w:val="49F9F629"/>
    <w:rsid w:val="4A9DE38A"/>
    <w:rsid w:val="4C3E4C87"/>
    <w:rsid w:val="4C9C1B22"/>
    <w:rsid w:val="4CEC6333"/>
    <w:rsid w:val="4DE02626"/>
    <w:rsid w:val="51ED06BF"/>
    <w:rsid w:val="52E36A37"/>
    <w:rsid w:val="5391D57B"/>
    <w:rsid w:val="54F77518"/>
    <w:rsid w:val="567818F3"/>
    <w:rsid w:val="5846BB03"/>
    <w:rsid w:val="5B060B0E"/>
    <w:rsid w:val="5B0D69E1"/>
    <w:rsid w:val="5B1B7486"/>
    <w:rsid w:val="5B6AE57C"/>
    <w:rsid w:val="5CC02B57"/>
    <w:rsid w:val="5D351425"/>
    <w:rsid w:val="5D9F5176"/>
    <w:rsid w:val="5DD02924"/>
    <w:rsid w:val="5DD1AA23"/>
    <w:rsid w:val="5E7A3EC8"/>
    <w:rsid w:val="5F28A9E3"/>
    <w:rsid w:val="601EAD26"/>
    <w:rsid w:val="60D88DCD"/>
    <w:rsid w:val="62088548"/>
    <w:rsid w:val="63BD7E06"/>
    <w:rsid w:val="63CFC3E4"/>
    <w:rsid w:val="642A076D"/>
    <w:rsid w:val="6433010C"/>
    <w:rsid w:val="663C3B2A"/>
    <w:rsid w:val="67B4B3F0"/>
    <w:rsid w:val="67CE8F28"/>
    <w:rsid w:val="6874B5A5"/>
    <w:rsid w:val="68FAECFD"/>
    <w:rsid w:val="693B7927"/>
    <w:rsid w:val="6A29881D"/>
    <w:rsid w:val="6A6AE98D"/>
    <w:rsid w:val="6B5B84C3"/>
    <w:rsid w:val="6BC7CF8C"/>
    <w:rsid w:val="6D4B37EF"/>
    <w:rsid w:val="6F23B8A5"/>
    <w:rsid w:val="6FD04C0B"/>
    <w:rsid w:val="715E41A0"/>
    <w:rsid w:val="755E375A"/>
    <w:rsid w:val="7688A9C7"/>
    <w:rsid w:val="770B4292"/>
    <w:rsid w:val="77416627"/>
    <w:rsid w:val="7757CBFD"/>
    <w:rsid w:val="77A2A81E"/>
    <w:rsid w:val="77F5A838"/>
    <w:rsid w:val="78367CED"/>
    <w:rsid w:val="78F4486A"/>
    <w:rsid w:val="79C04A89"/>
    <w:rsid w:val="7AAE1334"/>
    <w:rsid w:val="7AE9AEA9"/>
    <w:rsid w:val="7BB9C982"/>
    <w:rsid w:val="7BBAC8D3"/>
    <w:rsid w:val="7E11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3FBCA3"/>
  <w15:chartTrackingRefBased/>
  <w15:docId w15:val="{592F7F99-C73E-43B6-B9B5-153564941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uiPriority w:val="0"/>
    <w:name w:val="Normal"/>
    <w:qFormat/>
    <w:rsid w:val="29A01A3B"/>
    <w:rPr>
      <w:noProof w:val="0"/>
      <w:lang w:eastAsia="pl-PL"/>
    </w:rPr>
  </w:style>
  <w:style w:type="paragraph" w:styleId="Nagwek1">
    <w:uiPriority w:val="1"/>
    <w:name w:val="heading 1"/>
    <w:basedOn w:val="Normalny"/>
    <w:next w:val="Tekstpodstawowy"/>
    <w:qFormat/>
    <w:rsid w:val="29A01A3B"/>
    <w:rPr>
      <w:b w:val="1"/>
      <w:bCs w:val="1"/>
      <w:sz w:val="24"/>
      <w:szCs w:val="24"/>
    </w:rPr>
    <w:pPr>
      <w:keepNext w:val="1"/>
      <w:numPr>
        <w:ilvl w:val="0"/>
        <w:numId w:val="1"/>
      </w:numPr>
      <w:tabs>
        <w:tab w:val="num" w:leader="none" w:pos="432"/>
      </w:tabs>
      <w:spacing w:before="240"/>
      <w:ind w:left="432" w:hanging="432"/>
      <w:outlineLvl w:val="0"/>
    </w:pPr>
  </w:style>
  <w:style w:type="paragraph" w:styleId="Nagwek2">
    <w:uiPriority w:val="1"/>
    <w:name w:val="heading 2"/>
    <w:basedOn w:val="Normalny"/>
    <w:next w:val="Tekstpodstawowy"/>
    <w:qFormat/>
    <w:rsid w:val="29A01A3B"/>
    <w:rPr>
      <w:b w:val="1"/>
      <w:bCs w:val="1"/>
      <w:sz w:val="22"/>
      <w:szCs w:val="22"/>
    </w:rPr>
    <w:pPr>
      <w:keepNext w:val="1"/>
      <w:numPr>
        <w:ilvl w:val="1"/>
        <w:numId w:val="1"/>
      </w:numPr>
      <w:tabs>
        <w:tab w:val="num" w:leader="none" w:pos="576"/>
      </w:tabs>
      <w:spacing w:before="120"/>
      <w:ind w:left="578" w:hanging="578"/>
      <w:outlineLvl w:val="1"/>
    </w:pPr>
  </w:style>
  <w:style w:type="paragraph" w:styleId="Nagwek3">
    <w:uiPriority w:val="1"/>
    <w:name w:val="heading 3"/>
    <w:basedOn w:val="Normalny"/>
    <w:next w:val="Normalny"/>
    <w:qFormat/>
    <w:rsid w:val="29A01A3B"/>
    <w:rPr>
      <w:b w:val="1"/>
      <w:bCs w:val="1"/>
    </w:rPr>
    <w:pPr>
      <w:keepNext w:val="1"/>
      <w:numPr>
        <w:ilvl w:val="2"/>
        <w:numId w:val="1"/>
      </w:numPr>
      <w:tabs>
        <w:tab w:val="num" w:leader="none" w:pos="720"/>
      </w:tabs>
      <w:spacing w:before="60"/>
      <w:ind w:left="720" w:hanging="720"/>
      <w:outlineLvl w:val="2"/>
    </w:pPr>
  </w:style>
  <w:style w:type="paragraph" w:styleId="Nagwek4">
    <w:uiPriority w:val="1"/>
    <w:name w:val="heading 4"/>
    <w:basedOn w:val="Normalny"/>
    <w:next w:val="Normalny"/>
    <w:qFormat/>
    <w:rsid w:val="29A01A3B"/>
    <w:rPr>
      <w:b w:val="1"/>
      <w:bCs w:val="1"/>
      <w:sz w:val="28"/>
      <w:szCs w:val="28"/>
    </w:rPr>
    <w:pPr>
      <w:keepNext w:val="1"/>
      <w:numPr>
        <w:ilvl w:val="3"/>
        <w:numId w:val="1"/>
      </w:numPr>
      <w:tabs>
        <w:tab w:val="num" w:leader="none" w:pos="864"/>
      </w:tabs>
      <w:spacing w:before="240" w:after="60"/>
      <w:ind w:left="864" w:hanging="864"/>
      <w:outlineLvl w:val="3"/>
    </w:pPr>
  </w:style>
  <w:style w:type="paragraph" w:styleId="Nagwek5">
    <w:uiPriority w:val="1"/>
    <w:name w:val="heading 5"/>
    <w:basedOn w:val="Normalny"/>
    <w:next w:val="Normalny"/>
    <w:qFormat/>
    <w:rsid w:val="29A01A3B"/>
    <w:rPr>
      <w:b w:val="1"/>
      <w:bCs w:val="1"/>
      <w:i w:val="1"/>
      <w:iCs w:val="1"/>
      <w:sz w:val="26"/>
      <w:szCs w:val="26"/>
    </w:rPr>
    <w:pPr>
      <w:numPr>
        <w:ilvl w:val="4"/>
        <w:numId w:val="1"/>
      </w:numPr>
      <w:tabs>
        <w:tab w:val="num" w:leader="none" w:pos="1008"/>
      </w:tabs>
      <w:spacing w:before="240" w:after="60"/>
      <w:ind w:left="1008" w:hanging="1008"/>
      <w:outlineLvl w:val="4"/>
    </w:pPr>
  </w:style>
  <w:style w:type="paragraph" w:styleId="Nagwek6">
    <w:uiPriority w:val="1"/>
    <w:name w:val="heading 6"/>
    <w:basedOn w:val="Normalny"/>
    <w:next w:val="Normalny"/>
    <w:qFormat/>
    <w:rsid w:val="29A01A3B"/>
    <w:rPr>
      <w:b w:val="1"/>
      <w:bCs w:val="1"/>
      <w:sz w:val="22"/>
      <w:szCs w:val="22"/>
    </w:rPr>
    <w:pPr>
      <w:numPr>
        <w:ilvl w:val="5"/>
        <w:numId w:val="1"/>
      </w:numPr>
      <w:tabs>
        <w:tab w:val="num" w:leader="none" w:pos="1152"/>
      </w:tabs>
      <w:spacing w:before="240" w:after="60"/>
      <w:ind w:left="1152" w:hanging="1152"/>
      <w:outlineLvl w:val="5"/>
    </w:pPr>
  </w:style>
  <w:style w:type="paragraph" w:styleId="Nagwek7">
    <w:uiPriority w:val="1"/>
    <w:name w:val="heading 7"/>
    <w:basedOn w:val="Normalny"/>
    <w:next w:val="Normalny"/>
    <w:qFormat/>
    <w:rsid w:val="29A01A3B"/>
    <w:rPr>
      <w:sz w:val="24"/>
      <w:szCs w:val="24"/>
    </w:rPr>
    <w:pPr>
      <w:numPr>
        <w:ilvl w:val="6"/>
        <w:numId w:val="1"/>
      </w:numPr>
      <w:tabs>
        <w:tab w:val="num" w:leader="none" w:pos="1296"/>
      </w:tabs>
      <w:spacing w:before="240" w:after="60"/>
      <w:ind w:left="1296" w:hanging="1296"/>
      <w:outlineLvl w:val="6"/>
    </w:pPr>
  </w:style>
  <w:style w:type="paragraph" w:styleId="Nagwek8">
    <w:uiPriority w:val="1"/>
    <w:name w:val="heading 8"/>
    <w:basedOn w:val="Normalny"/>
    <w:next w:val="Normalny"/>
    <w:qFormat/>
    <w:rsid w:val="29A01A3B"/>
    <w:rPr>
      <w:i w:val="1"/>
      <w:iCs w:val="1"/>
      <w:sz w:val="24"/>
      <w:szCs w:val="24"/>
    </w:rPr>
    <w:pPr>
      <w:numPr>
        <w:ilvl w:val="7"/>
        <w:numId w:val="1"/>
      </w:numPr>
      <w:tabs>
        <w:tab w:val="num" w:leader="none" w:pos="1440"/>
      </w:tabs>
      <w:spacing w:before="240" w:after="60"/>
      <w:ind w:left="1440" w:hanging="1440"/>
      <w:outlineLvl w:val="7"/>
    </w:pPr>
  </w:style>
  <w:style w:type="paragraph" w:styleId="Nagwek9">
    <w:uiPriority w:val="1"/>
    <w:name w:val="heading 9"/>
    <w:basedOn w:val="Normalny"/>
    <w:next w:val="Normalny"/>
    <w:qFormat/>
    <w:rsid w:val="29A01A3B"/>
    <w:rPr>
      <w:rFonts w:ascii="Arial" w:hAnsi="Arial" w:eastAsia="Times New Roman" w:cs="Arial"/>
      <w:sz w:val="22"/>
      <w:szCs w:val="22"/>
    </w:rPr>
    <w:pPr>
      <w:numPr>
        <w:ilvl w:val="8"/>
        <w:numId w:val="1"/>
      </w:numPr>
      <w:tabs>
        <w:tab w:val="num" w:leader="none" w:pos="1584"/>
      </w:tabs>
      <w:spacing w:before="240" w:after="60"/>
      <w:ind w:left="1584" w:hanging="1584"/>
      <w:outlineLvl w:val="8"/>
    </w:p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uiPriority w:val="1"/>
    <w:name w:val="header"/>
    <w:basedOn w:val="Normalny"/>
    <w:rsid w:val="29A01A3B"/>
    <w:rPr>
      <w:rFonts w:ascii="Arial" w:hAnsi="Arial" w:eastAsia="Times New Roman" w:cs="Arial"/>
      <w:sz w:val="16"/>
      <w:szCs w:val="16"/>
    </w:rPr>
    <w:pPr>
      <w:tabs>
        <w:tab w:val="center" w:leader="none" w:pos="4536"/>
        <w:tab w:val="right" w:leader="none" w:pos="9072"/>
      </w:tabs>
    </w:pPr>
  </w:style>
  <w:style w:type="paragraph" w:styleId="Stopka">
    <w:uiPriority w:val="1"/>
    <w:name w:val="footer"/>
    <w:basedOn w:val="Normalny"/>
    <w:rsid w:val="29A01A3B"/>
    <w:pPr>
      <w:tabs>
        <w:tab w:val="center" w:leader="none" w:pos="4536"/>
        <w:tab w:val="right" w:leader="none" w:pos="9072"/>
      </w:tabs>
    </w:pPr>
  </w:style>
  <w:style w:type="character" w:styleId="Numerstrony">
    <w:name w:val="page number"/>
    <w:basedOn w:val="Domylnaczcionkaakapitu"/>
  </w:style>
  <w:style w:type="paragraph" w:styleId="Tekstpodstawowy2">
    <w:uiPriority w:val="1"/>
    <w:name w:val="Body Text 2"/>
    <w:basedOn w:val="Normalny"/>
    <w:rsid w:val="29A01A3B"/>
    <w:rPr>
      <w:rFonts w:ascii="Arial" w:hAnsi="Arial" w:eastAsia="Times New Roman" w:cs="Times New Roman"/>
      <w:b w:val="1"/>
      <w:bCs w:val="1"/>
      <w:sz w:val="22"/>
      <w:szCs w:val="22"/>
    </w:rPr>
  </w:style>
  <w:style w:type="paragraph" w:styleId="Tekstpodstawowy">
    <w:uiPriority w:val="1"/>
    <w:name w:val="Body Text"/>
    <w:basedOn w:val="Normalny"/>
    <w:link w:val="TekstpodstawowyZnak"/>
    <w:rsid w:val="29A01A3B"/>
    <w:rPr>
      <w:rFonts w:ascii="Arial" w:hAnsi="Arial" w:eastAsia="Times New Roman" w:cs="Arial"/>
      <w:i w:val="1"/>
      <w:iCs w:val="1"/>
      <w:sz w:val="16"/>
      <w:szCs w:val="16"/>
    </w:rPr>
    <w:pPr>
      <w:spacing w:before="60" w:after="60"/>
      <w:jc w:val="both"/>
    </w:pPr>
  </w:style>
  <w:style w:type="paragraph" w:styleId="Podtytu">
    <w:uiPriority w:val="1"/>
    <w:name w:val="Subtitle"/>
    <w:basedOn w:val="Normalny"/>
    <w:qFormat/>
    <w:rsid w:val="29A01A3B"/>
    <w:rPr>
      <w:rFonts w:ascii="Arial" w:hAnsi="Arial" w:eastAsia="Times New Roman" w:cs="Arial"/>
      <w:sz w:val="24"/>
      <w:szCs w:val="24"/>
    </w:rPr>
    <w:pPr>
      <w:spacing w:after="60"/>
      <w:jc w:val="center"/>
      <w:outlineLvl w:val="1"/>
    </w:pPr>
  </w:style>
  <w:style w:type="paragraph" w:styleId="Tekstpodstawowywcity2">
    <w:uiPriority w:val="1"/>
    <w:name w:val="Body Text Indent 2"/>
    <w:basedOn w:val="Normalny"/>
    <w:rsid w:val="29A01A3B"/>
    <w:rPr>
      <w:i w:val="1"/>
      <w:iCs w:val="1"/>
    </w:rPr>
    <w:pPr>
      <w:jc w:val="both"/>
    </w:pPr>
  </w:style>
  <w:style w:type="paragraph" w:styleId="wpiswtabeli" w:customStyle="1">
    <w:name w:val="wpis_w_tabeli"/>
    <w:autoRedefine/>
    <w:rsid w:val="00F55385"/>
    <w:rPr>
      <w:rFonts w:ascii="Arial" w:hAnsi="Arial" w:cs="Arial"/>
      <w:b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  <w:rPr>
      <w:lang w:val="pl-PL"/>
    </w:rPr>
  </w:style>
  <w:style w:type="paragraph" w:styleId="tekstwtabeli" w:customStyle="true">
    <w:uiPriority w:val="1"/>
    <w:name w:val="tekst_w_tabeli"/>
    <w:basedOn w:val="Normalny"/>
    <w:link w:val="tekstwtabeliZnak"/>
    <w:rsid w:val="29A01A3B"/>
    <w:rPr>
      <w:rFonts w:ascii="Arial" w:hAnsi="Arial" w:eastAsia="Times New Roman" w:cs="Times New Roman"/>
      <w:b w:val="1"/>
      <w:bCs w:val="1"/>
    </w:rPr>
  </w:style>
  <w:style w:type="paragraph" w:styleId="tekstwtabelicentr" w:customStyle="true">
    <w:uiPriority w:val="1"/>
    <w:name w:val="tekst_w_tabeli_centr"/>
    <w:basedOn w:val="tekstwtabeli"/>
    <w:rsid w:val="29A01A3B"/>
    <w:pPr>
      <w:jc w:val="center"/>
    </w:pPr>
  </w:style>
  <w:style w:type="paragraph" w:styleId="tekstwtabeliTNR" w:customStyle="true">
    <w:uiPriority w:val="1"/>
    <w:name w:val="tekst_w_tabeli_TNR"/>
    <w:basedOn w:val="tekstwtabeli"/>
    <w:rsid w:val="29A01A3B"/>
  </w:style>
  <w:style w:type="paragraph" w:styleId="Tekstpodstawowykursywa" w:customStyle="true">
    <w:uiPriority w:val="1"/>
    <w:name w:val="Tekst podstawowy kursywa"/>
    <w:basedOn w:val="Tekstpodstawowy"/>
    <w:rsid w:val="29A01A3B"/>
    <w:rPr>
      <w:b w:val="1"/>
      <w:bCs w:val="1"/>
      <w:i w:val="0"/>
      <w:iCs w:val="0"/>
    </w:rPr>
    <w:pPr>
      <w:spacing w:before="240" w:after="120"/>
    </w:pPr>
  </w:style>
  <w:style w:type="paragraph" w:styleId="komentarz" w:customStyle="true">
    <w:uiPriority w:val="1"/>
    <w:name w:val="komentarz"/>
    <w:basedOn w:val="tekstwtabeli"/>
    <w:link w:val="komentarzZnak"/>
    <w:rsid w:val="29A01A3B"/>
    <w:rPr>
      <w:b w:val="0"/>
      <w:bCs w:val="0"/>
      <w:i w:val="1"/>
      <w:iCs w:val="1"/>
      <w:sz w:val="16"/>
      <w:szCs w:val="16"/>
      <w:lang w:val="en-GB"/>
    </w:rPr>
    <w:pPr>
      <w:jc w:val="both"/>
    </w:pPr>
  </w:style>
  <w:style w:type="paragraph" w:styleId="Tekstpodstawowy3">
    <w:uiPriority w:val="1"/>
    <w:name w:val="Body Text 3"/>
    <w:basedOn w:val="Normalny"/>
    <w:rsid w:val="29A01A3B"/>
    <w:rPr>
      <w:i w:val="1"/>
      <w:iCs w:val="1"/>
    </w:rPr>
  </w:style>
  <w:style w:type="paragraph" w:styleId="Tekstpodstawowywcity">
    <w:uiPriority w:val="1"/>
    <w:name w:val="Body Text Indent"/>
    <w:basedOn w:val="Normalny"/>
    <w:rsid w:val="29A01A3B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/>
      <w:lang w:val="pl-PL"/>
    </w:rPr>
  </w:style>
  <w:style w:type="character" w:styleId="Normalnypogrubienie" w:customStyle="1">
    <w:name w:val="Normalny_pogrubienie"/>
    <w:rsid w:val="00367BFB"/>
    <w:rPr>
      <w:b/>
      <w:bCs/>
    </w:rPr>
  </w:style>
  <w:style w:type="numbering" w:styleId="Komentarznumerowanie" w:customStyle="1">
    <w:name w:val="Komentarz_numerowanie"/>
    <w:basedOn w:val="Bezlisty"/>
    <w:rsid w:val="00911519"/>
    <w:pPr>
      <w:numPr>
        <w:numId w:val="3"/>
      </w:numPr>
    </w:pPr>
  </w:style>
  <w:style w:type="paragraph" w:styleId="KomentarzListapunktowana1" w:customStyle="true">
    <w:uiPriority w:val="1"/>
    <w:name w:val="Komentarz_Lista punktowana 1"/>
    <w:basedOn w:val="Normalny"/>
    <w:rsid w:val="29A01A3B"/>
    <w:rPr>
      <w:rFonts w:ascii="Arial" w:hAnsi="Arial" w:eastAsia="Times New Roman" w:cs="Times New Roman"/>
      <w:i w:val="1"/>
      <w:iCs w:val="1"/>
      <w:sz w:val="16"/>
      <w:szCs w:val="16"/>
    </w:rPr>
    <w:pPr>
      <w:numPr>
        <w:ilvl w:val="0"/>
        <w:numId w:val="5"/>
      </w:numPr>
      <w:tabs>
        <w:tab w:val="num" w:leader="none" w:pos="737"/>
      </w:tabs>
      <w:ind w:left="737" w:hanging="227"/>
    </w:pPr>
  </w:style>
  <w:style w:type="character" w:styleId="tekstwtabeliZnak" w:customStyle="true">
    <w:uiPriority w:val="1"/>
    <w:name w:val="tekst_w_tabeli Znak"/>
    <w:link w:val="tekstwtabeli"/>
    <w:rsid w:val="29A01A3B"/>
    <w:rPr>
      <w:rFonts w:ascii="Arial" w:hAnsi="Arial"/>
      <w:b w:val="1"/>
      <w:bCs w:val="1"/>
      <w:noProof w:val="0"/>
      <w:lang w:eastAsia="pl-PL"/>
    </w:rPr>
  </w:style>
  <w:style w:type="character" w:styleId="komentarzZnak" w:customStyle="true">
    <w:uiPriority w:val="1"/>
    <w:name w:val="komentarz Znak"/>
    <w:link w:val="komentarz"/>
    <w:rsid w:val="29A01A3B"/>
    <w:rPr>
      <w:rFonts w:ascii="Arial" w:hAnsi="Arial"/>
      <w:i w:val="1"/>
      <w:iCs w:val="1"/>
      <w:noProof w:val="0"/>
      <w:sz w:val="16"/>
      <w:szCs w:val="16"/>
      <w:lang w:eastAsia="pl-PL"/>
    </w:rPr>
  </w:style>
  <w:style w:type="table" w:styleId="Tabela-Siatka">
    <w:name w:val="Table Grid"/>
    <w:basedOn w:val="Standardowy"/>
    <w:rsid w:val="00EE54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dymka">
    <w:uiPriority w:val="1"/>
    <w:name w:val="Balloon Text"/>
    <w:basedOn w:val="Normalny"/>
    <w:link w:val="TekstdymkaZnak"/>
    <w:rsid w:val="29A01A3B"/>
    <w:rPr>
      <w:rFonts w:ascii="Segoe UI" w:hAnsi="Segoe UI" w:eastAsia="Times New Roman" w:cs="Segoe UI"/>
      <w:sz w:val="18"/>
      <w:szCs w:val="18"/>
    </w:rPr>
  </w:style>
  <w:style w:type="character" w:styleId="TekstdymkaZnak" w:customStyle="true">
    <w:uiPriority w:val="1"/>
    <w:name w:val="Tekst dymka Znak"/>
    <w:link w:val="Tekstdymka"/>
    <w:rsid w:val="29A01A3B"/>
    <w:rPr>
      <w:rFonts w:ascii="Segoe UI" w:hAnsi="Segoe UI" w:cs="Segoe UI"/>
      <w:noProof w:val="0"/>
      <w:sz w:val="18"/>
      <w:szCs w:val="18"/>
      <w:lang w:eastAsia="pl-PL"/>
    </w:rPr>
  </w:style>
  <w:style w:type="paragraph" w:styleId="Nagwekspisutreci">
    <w:uiPriority w:val="39"/>
    <w:name w:val="TOC Heading"/>
    <w:basedOn w:val="Nagwek1"/>
    <w:next w:val="Normalny"/>
    <w:unhideWhenUsed/>
    <w:qFormat/>
    <w:rsid w:val="29A01A3B"/>
    <w:rPr>
      <w:rFonts w:ascii="Calibri Light" w:hAnsi="Calibri Light" w:eastAsia="Times New Roman" w:cs="Times New Roman"/>
      <w:b w:val="0"/>
      <w:bCs w:val="0"/>
      <w:color w:val="2F5496" w:themeColor="accent1" w:themeTint="FF" w:themeShade="BF"/>
      <w:sz w:val="32"/>
      <w:szCs w:val="32"/>
      <w:lang w:val="en-GB" w:eastAsia="en-GB"/>
    </w:rPr>
    <w:pPr>
      <w:keepLines w:val="1"/>
      <w:spacing w:line="259" w:lineRule="auto"/>
    </w:pPr>
  </w:style>
  <w:style w:type="paragraph" w:styleId="Spistreci1">
    <w:uiPriority w:val="39"/>
    <w:name w:val="toc 1"/>
    <w:basedOn w:val="Normalny"/>
    <w:next w:val="Normalny"/>
    <w:rsid w:val="29A01A3B"/>
  </w:style>
  <w:style w:type="paragraph" w:styleId="Spistreci2">
    <w:uiPriority w:val="39"/>
    <w:name w:val="toc 2"/>
    <w:basedOn w:val="Normalny"/>
    <w:next w:val="Normalny"/>
    <w:rsid w:val="29A01A3B"/>
    <w:pPr>
      <w:ind w:left="200"/>
    </w:pPr>
  </w:style>
  <w:style w:type="paragraph" w:styleId="Spistreci3">
    <w:uiPriority w:val="39"/>
    <w:name w:val="toc 3"/>
    <w:basedOn w:val="Normalny"/>
    <w:next w:val="Normalny"/>
    <w:rsid w:val="29A01A3B"/>
    <w:pPr>
      <w:ind w:left="400"/>
    </w:pPr>
  </w:style>
  <w:style w:type="character" w:styleId="Hipercze">
    <w:name w:val="Hyperlink"/>
    <w:uiPriority w:val="99"/>
    <w:unhideWhenUsed/>
    <w:rsid w:val="00701756"/>
    <w:rPr>
      <w:color w:val="0563C1"/>
      <w:u w:val="single"/>
    </w:rPr>
  </w:style>
  <w:style w:type="character" w:styleId="tekstwtabeliTHR" w:customStyle="1">
    <w:name w:val="tekst_w_tabeli_THR"/>
    <w:rsid w:val="00A93B43"/>
    <w:rPr>
      <w:rFonts w:ascii="Arial" w:hAnsi="Arial"/>
      <w:b/>
      <w:bCs/>
      <w:sz w:val="16"/>
    </w:rPr>
  </w:style>
  <w:style w:type="paragraph" w:styleId="Tytudokumentacja" w:customStyle="true">
    <w:uiPriority w:val="1"/>
    <w:name w:val="Tytuł dokumentacja"/>
    <w:basedOn w:val="Tekstpodstawowy"/>
    <w:link w:val="TytudokumentacjaZnak"/>
    <w:qFormat/>
    <w:rsid w:val="29A01A3B"/>
    <w:rPr>
      <w:b w:val="1"/>
      <w:bCs w:val="1"/>
      <w:sz w:val="24"/>
      <w:szCs w:val="24"/>
    </w:rPr>
    <w:pPr>
      <w:spacing w:before="180" w:after="180"/>
      <w:jc w:val="center"/>
    </w:pPr>
  </w:style>
  <w:style w:type="paragraph" w:styleId="TytuWydzia" w:customStyle="true">
    <w:uiPriority w:val="1"/>
    <w:name w:val="Tytuł Wydział"/>
    <w:basedOn w:val="Tekstpodstawowy"/>
    <w:link w:val="TytuWydziaZnak"/>
    <w:qFormat/>
    <w:rsid w:val="29A01A3B"/>
    <w:rPr>
      <w:b w:val="1"/>
      <w:bCs w:val="1"/>
      <w:sz w:val="22"/>
      <w:szCs w:val="22"/>
    </w:rPr>
    <w:pPr>
      <w:jc w:val="center"/>
    </w:pPr>
  </w:style>
  <w:style w:type="character" w:styleId="TekstpodstawowyZnak" w:customStyle="true">
    <w:uiPriority w:val="1"/>
    <w:name w:val="Tekst podstawowy Znak"/>
    <w:link w:val="Tekstpodstawowy"/>
    <w:rsid w:val="29A01A3B"/>
    <w:rPr>
      <w:rFonts w:ascii="Arial" w:hAnsi="Arial" w:cs="Arial"/>
      <w:i w:val="1"/>
      <w:iCs w:val="1"/>
      <w:noProof w:val="0"/>
      <w:sz w:val="16"/>
      <w:szCs w:val="16"/>
      <w:lang w:eastAsia="pl-PL"/>
    </w:rPr>
  </w:style>
  <w:style w:type="character" w:styleId="TytudokumentacjaZnak" w:customStyle="true">
    <w:uiPriority w:val="1"/>
    <w:name w:val="Tytuł dokumentacja Znak"/>
    <w:link w:val="Tytudokumentacja"/>
    <w:rsid w:val="29A01A3B"/>
    <w:rPr>
      <w:rFonts w:ascii="Arial" w:hAnsi="Arial" w:cs="Arial"/>
      <w:b w:val="1"/>
      <w:bCs w:val="1"/>
      <w:i w:val="1"/>
      <w:iCs w:val="1"/>
      <w:noProof w:val="0"/>
      <w:sz w:val="24"/>
      <w:szCs w:val="24"/>
      <w:lang w:eastAsia="pl-PL"/>
    </w:rPr>
  </w:style>
  <w:style w:type="character" w:styleId="TytuWydziaZnak" w:customStyle="true">
    <w:uiPriority w:val="1"/>
    <w:name w:val="Tytuł Wydział Znak"/>
    <w:link w:val="TytuWydzia"/>
    <w:rsid w:val="29A01A3B"/>
    <w:rPr>
      <w:rFonts w:ascii="Arial" w:hAnsi="Arial" w:cs="Arial"/>
      <w:b w:val="1"/>
      <w:bCs w:val="1"/>
      <w:i w:val="1"/>
      <w:iCs w:val="1"/>
      <w:noProof w:val="0"/>
      <w:sz w:val="22"/>
      <w:szCs w:val="22"/>
      <w:lang w:eastAsia="pl-PL"/>
    </w:rPr>
  </w:style>
  <w:style w:type="paragraph" w:styleId="Title">
    <w:uiPriority w:val="10"/>
    <w:name w:val="Title"/>
    <w:basedOn w:val="Normalny"/>
    <w:next w:val="Normalny"/>
    <w:link w:val="TitleChar"/>
    <w:qFormat/>
    <w:rsid w:val="29A01A3B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Quote">
    <w:uiPriority w:val="29"/>
    <w:name w:val="Quote"/>
    <w:basedOn w:val="Normalny"/>
    <w:next w:val="Normalny"/>
    <w:link w:val="QuoteChar"/>
    <w:qFormat/>
    <w:rsid w:val="29A01A3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ny"/>
    <w:next w:val="Normalny"/>
    <w:link w:val="IntenseQuoteChar"/>
    <w:qFormat/>
    <w:rsid w:val="29A01A3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ny"/>
    <w:qFormat/>
    <w:rsid w:val="29A01A3B"/>
    <w:pPr>
      <w:spacing/>
      <w:ind w:left="720"/>
      <w:contextualSpacing/>
    </w:pPr>
  </w:style>
  <w:style w:type="character" w:styleId="TitleChar" w:customStyle="true">
    <w:uiPriority w:val="10"/>
    <w:name w:val="Title Char"/>
    <w:basedOn w:val="Domylnaczcionkaakapitu"/>
    <w:link w:val="Title"/>
    <w:rsid w:val="29A01A3B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QuoteChar" w:customStyle="true">
    <w:uiPriority w:val="29"/>
    <w:name w:val="Quote Char"/>
    <w:basedOn w:val="Domylnaczcionkaakapitu"/>
    <w:link w:val="Quote"/>
    <w:rsid w:val="29A01A3B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omylnaczcionkaakapitu"/>
    <w:link w:val="IntenseQuote"/>
    <w:rsid w:val="29A01A3B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4">
    <w:uiPriority w:val="39"/>
    <w:name w:val="toc 4"/>
    <w:basedOn w:val="Normalny"/>
    <w:next w:val="Normalny"/>
    <w:unhideWhenUsed/>
    <w:rsid w:val="29A01A3B"/>
    <w:pPr>
      <w:spacing w:after="100"/>
      <w:ind w:left="660"/>
    </w:pPr>
  </w:style>
  <w:style w:type="paragraph" w:styleId="TOC5">
    <w:uiPriority w:val="39"/>
    <w:name w:val="toc 5"/>
    <w:basedOn w:val="Normalny"/>
    <w:next w:val="Normalny"/>
    <w:unhideWhenUsed/>
    <w:rsid w:val="29A01A3B"/>
    <w:pPr>
      <w:spacing w:after="100"/>
      <w:ind w:left="880"/>
    </w:pPr>
  </w:style>
  <w:style w:type="paragraph" w:styleId="TOC6">
    <w:uiPriority w:val="39"/>
    <w:name w:val="toc 6"/>
    <w:basedOn w:val="Normalny"/>
    <w:next w:val="Normalny"/>
    <w:unhideWhenUsed/>
    <w:rsid w:val="29A01A3B"/>
    <w:pPr>
      <w:spacing w:after="100"/>
      <w:ind w:left="1100"/>
    </w:pPr>
  </w:style>
  <w:style w:type="paragraph" w:styleId="TOC7">
    <w:uiPriority w:val="39"/>
    <w:name w:val="toc 7"/>
    <w:basedOn w:val="Normalny"/>
    <w:next w:val="Normalny"/>
    <w:unhideWhenUsed/>
    <w:rsid w:val="29A01A3B"/>
    <w:pPr>
      <w:spacing w:after="100"/>
      <w:ind w:left="1320"/>
    </w:pPr>
  </w:style>
  <w:style w:type="paragraph" w:styleId="TOC8">
    <w:uiPriority w:val="39"/>
    <w:name w:val="toc 8"/>
    <w:basedOn w:val="Normalny"/>
    <w:next w:val="Normalny"/>
    <w:unhideWhenUsed/>
    <w:rsid w:val="29A01A3B"/>
    <w:pPr>
      <w:spacing w:after="100"/>
      <w:ind w:left="1540"/>
    </w:pPr>
  </w:style>
  <w:style w:type="paragraph" w:styleId="TOC9">
    <w:uiPriority w:val="39"/>
    <w:name w:val="toc 9"/>
    <w:basedOn w:val="Normalny"/>
    <w:next w:val="Normalny"/>
    <w:unhideWhenUsed/>
    <w:rsid w:val="29A01A3B"/>
    <w:pPr>
      <w:spacing w:after="100"/>
      <w:ind w:left="1760"/>
    </w:pPr>
  </w:style>
  <w:style w:type="paragraph" w:styleId="EndnoteText">
    <w:uiPriority w:val="99"/>
    <w:name w:val="endnote text"/>
    <w:basedOn w:val="Normalny"/>
    <w:semiHidden/>
    <w:unhideWhenUsed/>
    <w:link w:val="EndnoteTextChar"/>
    <w:rsid w:val="29A01A3B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omylnaczcionkaakapitu"/>
    <w:semiHidden/>
    <w:link w:val="EndnoteText"/>
    <w:rsid w:val="29A01A3B"/>
    <w:rPr>
      <w:noProof w:val="0"/>
      <w:sz w:val="20"/>
      <w:szCs w:val="20"/>
      <w:lang w:val="pl-PL"/>
    </w:rPr>
  </w:style>
  <w:style w:type="paragraph" w:styleId="FootnoteText">
    <w:uiPriority w:val="99"/>
    <w:name w:val="footnote text"/>
    <w:basedOn w:val="Normalny"/>
    <w:semiHidden/>
    <w:unhideWhenUsed/>
    <w:link w:val="FootnoteTextChar"/>
    <w:rsid w:val="29A01A3B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omylnaczcionkaakapitu"/>
    <w:semiHidden/>
    <w:link w:val="FootnoteText"/>
    <w:rsid w:val="29A01A3B"/>
    <w:rPr>
      <w:noProof w:val="0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7c70d871dc7a443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A9D7-C14F-4ABB-8883-3157AF8264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Gość</lastModifiedBy>
  <revision>4</revision>
  <lastPrinted>2022-07-06T19:27:00.0000000Z</lastPrinted>
  <dcterms:created xsi:type="dcterms:W3CDTF">2023-12-06T17:01:00.0000000Z</dcterms:created>
  <dcterms:modified xsi:type="dcterms:W3CDTF">2023-12-06T18:19:55.5132427Z</dcterms:modified>
</coreProperties>
</file>