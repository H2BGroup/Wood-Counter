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E40D2" w:rsidR="00096842" w:rsidP="009E40D2" w:rsidRDefault="008526C1" w14:paraId="672A6659" wp14:textId="77777777" wp14:noSpellErr="1">
      <w:pPr>
        <w:pStyle w:val="Tekstpodstawowy"/>
        <w:rPr>
          <w:color w:val="auto"/>
        </w:rPr>
      </w:pPr>
      <w:bookmarkStart w:name="_Hlk108005369" w:id="0"/>
      <w:bookmarkStart w:name="_Hlk108007052" w:id="1"/>
      <w:r>
        <w:drawing>
          <wp:inline xmlns:wp14="http://schemas.microsoft.com/office/word/2010/wordprocessingDrawing" wp14:editId="7342F7D3" wp14:anchorId="24A5EF62">
            <wp:extent cx="3762375" cy="609600"/>
            <wp:effectExtent l="0" t="0" r="0" b="0"/>
            <wp:docPr id="1" name="Obraz 1" descr="Wydział_ETI_deskt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13440c91235c42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E40D2" w:rsidR="005E4CCC" w:rsidP="009E40D2" w:rsidRDefault="005E4CCC" w14:paraId="0A37501D" wp14:textId="77777777" wp14:noSpellErr="1">
      <w:pPr>
        <w:pStyle w:val="Tekstpodstawowy"/>
        <w:rPr>
          <w:color w:val="auto"/>
        </w:rPr>
      </w:pPr>
    </w:p>
    <w:p xmlns:wp14="http://schemas.microsoft.com/office/word/2010/wordml" w:rsidRPr="009E40D2" w:rsidR="005E4CCC" w:rsidP="5E517560" w:rsidRDefault="005E4CCC" w14:paraId="3B95C2C4" wp14:textId="77777777" wp14:noSpellErr="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E517560" w:rsidR="5E517560">
        <w:rPr>
          <w:rFonts w:ascii="Arial" w:hAnsi="Arial" w:cs="Arial"/>
          <w:b w:val="1"/>
          <w:bCs w:val="1"/>
          <w:sz w:val="24"/>
          <w:szCs w:val="24"/>
        </w:rPr>
        <w:t>Dokumentacja Projektu grupowego</w:t>
      </w:r>
    </w:p>
    <w:p xmlns:wp14="http://schemas.microsoft.com/office/word/2010/wordml" w:rsidRPr="009E40D2" w:rsidR="00460470" w:rsidP="5E517560" w:rsidRDefault="00460470" w14:paraId="74CCE0B8" wp14:textId="77777777" wp14:noSpellErr="1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5E517560" w:rsidR="5E517560">
        <w:rPr>
          <w:rFonts w:ascii="Arial" w:hAnsi="Arial" w:cs="Arial"/>
          <w:b w:val="1"/>
          <w:bCs w:val="1"/>
          <w:sz w:val="36"/>
          <w:szCs w:val="36"/>
        </w:rPr>
        <w:t>Dokumentacja techniczna projektu</w:t>
      </w:r>
    </w:p>
    <w:p xmlns:wp14="http://schemas.microsoft.com/office/word/2010/wordml" w:rsidRPr="009E40D2" w:rsidR="005E4CCC" w:rsidP="5E517560" w:rsidRDefault="005E4CCC" w14:paraId="775E5E77" wp14:textId="77777777" wp14:noSpellErr="1">
      <w:pPr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5E517560" w:rsidR="5E517560">
        <w:rPr>
          <w:rFonts w:ascii="Arial" w:hAnsi="Arial" w:cs="Arial"/>
          <w:b w:val="1"/>
          <w:bCs w:val="1"/>
          <w:sz w:val="22"/>
          <w:szCs w:val="22"/>
        </w:rPr>
        <w:t>Wydział Elektroniki, Telekomunikacji i Informatyki</w:t>
      </w:r>
    </w:p>
    <w:p xmlns:wp14="http://schemas.microsoft.com/office/word/2010/wordml" w:rsidRPr="009E40D2" w:rsidR="00096842" w:rsidP="5E517560" w:rsidRDefault="005E4CCC" w14:paraId="617D2521" wp14:textId="77777777" wp14:noSpellErr="1">
      <w:pPr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5E517560" w:rsidR="5E517560">
        <w:rPr>
          <w:rFonts w:ascii="Arial" w:hAnsi="Arial" w:cs="Arial"/>
          <w:b w:val="1"/>
          <w:bCs w:val="1"/>
          <w:sz w:val="22"/>
          <w:szCs w:val="22"/>
        </w:rPr>
        <w:t>Politechnika Gdańska</w:t>
      </w:r>
    </w:p>
    <w:p xmlns:wp14="http://schemas.microsoft.com/office/word/2010/wordml" w:rsidRPr="009E40D2" w:rsidR="00440E43" w:rsidP="009E40D2" w:rsidRDefault="00440E43" w14:paraId="5DAB6C7B" wp14:textId="77777777" wp14:noSpellErr="1">
      <w:pPr>
        <w:pStyle w:val="Tekstpodstawowy"/>
        <w:rPr>
          <w:color w:val="auto"/>
        </w:rPr>
      </w:pPr>
    </w:p>
    <w:p xmlns:wp14="http://schemas.microsoft.com/office/word/2010/wordml" w:rsidRPr="00B11915" w:rsidR="00B11915" w:rsidP="5E517560" w:rsidRDefault="00B11915" w14:paraId="2AF666DF" wp14:textId="77777777" wp14:noSpellErr="1">
      <w:pPr>
        <w:pStyle w:val="Tekstpodstawowy"/>
        <w:jc w:val="center"/>
        <w:rPr>
          <w:color w:val="auto"/>
          <w:sz w:val="22"/>
          <w:szCs w:val="22"/>
        </w:rPr>
      </w:pPr>
      <w:r w:rsidRPr="5E517560" w:rsidR="5E517560">
        <w:rPr>
          <w:color w:val="auto"/>
          <w:sz w:val="22"/>
          <w:szCs w:val="22"/>
        </w:rPr>
        <w:t>{wersja dokumentu wzorcowego: wersja 2/2023}</w:t>
      </w:r>
    </w:p>
    <w:p xmlns:wp14="http://schemas.microsoft.com/office/word/2010/wordml" w:rsidRPr="009E40D2" w:rsidR="004B1DC1" w:rsidP="009E40D2" w:rsidRDefault="004B1DC1" w14:paraId="02EB378F" wp14:textId="77777777" wp14:noSpellErr="1">
      <w:pPr>
        <w:pStyle w:val="Tekstpodstawowy"/>
        <w:rPr>
          <w:color w:val="auto"/>
        </w:rPr>
      </w:pPr>
    </w:p>
    <w:bookmarkEnd w:id="1"/>
    <w:p xmlns:wp14="http://schemas.microsoft.com/office/word/2010/wordml" w:rsidRPr="009E40D2" w:rsidR="005E4CCC" w:rsidP="009E40D2" w:rsidRDefault="005E4CCC" w14:paraId="6A05A809" wp14:textId="77777777" wp14:noSpellErr="1">
      <w:pPr>
        <w:pStyle w:val="Tekstpodstawowy"/>
        <w:rPr>
          <w:color w:val="auto"/>
        </w:rPr>
      </w:pPr>
    </w:p>
    <w:tbl>
      <w:tblPr>
        <w:tblpPr w:leftFromText="180" w:rightFromText="180" w:vertAnchor="text" w:horzAnchor="margin" w:tblpY="74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xmlns:wp14="http://schemas.microsoft.com/office/word/2010/wordml" w:rsidRPr="00B12075" w:rsidR="00096842" w:rsidTr="5E517560" w14:paraId="4BE7A3F0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Pr="00635C89" w:rsidR="00096842" w:rsidP="00096842" w:rsidRDefault="00096842" w14:paraId="14DF8052" wp14:textId="77777777">
            <w:pPr>
              <w:pStyle w:val="wpiswtabeli"/>
            </w:pPr>
            <w:r w:rsidR="5E517560">
              <w:rPr/>
              <w:t>Nazwa i akronim projektu:</w:t>
            </w:r>
          </w:p>
          <w:p w:rsidR="5E517560" w:rsidP="5E517560" w:rsidRDefault="5E517560" w14:paraId="7436EBC8" w14:textId="277ABB0F">
            <w:pPr>
              <w:pStyle w:val="komentarz"/>
            </w:pPr>
            <w:r w:rsidR="5E517560">
              <w:rPr/>
              <w:t>Aplikacja do pomiaru objętości drewna w stosie.</w:t>
            </w:r>
          </w:p>
          <w:p w:rsidRPr="00635C89" w:rsidR="00096842" w:rsidP="00096842" w:rsidRDefault="00096842" w14:paraId="5A39BBE3" wp14:textId="77777777" wp14:noSpellErr="1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Pr="002F0706" w:rsidR="00096842" w:rsidP="00096842" w:rsidRDefault="00096842" w14:paraId="46828FC7" wp14:textId="77777777">
            <w:pPr>
              <w:pStyle w:val="wpiswtabeli"/>
            </w:pPr>
            <w:r w:rsidR="5E517560">
              <w:rPr/>
              <w:t>Zleceniodawca:</w:t>
            </w:r>
          </w:p>
          <w:p w:rsidR="5E517560" w:rsidP="5E517560" w:rsidRDefault="5E517560" w14:paraId="39600B14" w14:textId="6945135B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dr inż. Jacek Lebiedź prof. PG</w:t>
            </w:r>
          </w:p>
          <w:p w:rsidRPr="002F0706" w:rsidR="00096842" w:rsidP="00096842" w:rsidRDefault="00096842" w14:paraId="41C8F396" wp14:textId="77777777" wp14:noSpellErr="1">
            <w:pPr>
              <w:pStyle w:val="komentarz"/>
            </w:pPr>
          </w:p>
          <w:p w:rsidRPr="002F0706" w:rsidR="00096842" w:rsidP="00096842" w:rsidRDefault="00096842" w14:paraId="72A3D3EC" wp14:textId="77777777" wp14:noSpellErr="1">
            <w:pPr>
              <w:pStyle w:val="tekstwtabeli"/>
            </w:pPr>
          </w:p>
        </w:tc>
      </w:tr>
      <w:tr xmlns:wp14="http://schemas.microsoft.com/office/word/2010/wordml" w:rsidRPr="00B12075" w:rsidR="00096842" w:rsidTr="5E517560" w14:paraId="6F2CBD14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Pr="00635C89" w:rsidR="00096842" w:rsidP="00096842" w:rsidRDefault="00096842" w14:paraId="0E070BAE" wp14:textId="77777777">
            <w:pPr>
              <w:pStyle w:val="wpiswtabeli"/>
            </w:pPr>
            <w:r w:rsidR="5E517560">
              <w:rPr/>
              <w:t xml:space="preserve">Numer zlecenia: </w:t>
            </w:r>
          </w:p>
          <w:p w:rsidR="5E517560" w:rsidP="5E517560" w:rsidRDefault="5E517560" w14:paraId="168BBA94" w14:textId="4B83D80D">
            <w:pPr>
              <w:pStyle w:val="komentarz"/>
            </w:pPr>
            <w:r w:rsidR="5E517560">
              <w:rPr/>
              <w:t>15@KISI’2023/24</w:t>
            </w:r>
          </w:p>
          <w:p w:rsidRPr="00635C89" w:rsidR="00096842" w:rsidP="00096842" w:rsidRDefault="00096842" w14:paraId="0D0B940D" wp14:textId="77777777" wp14:noSpellErr="1">
            <w:pPr>
              <w:pStyle w:val="tekstwtabeli"/>
            </w:pPr>
          </w:p>
        </w:tc>
        <w:tc>
          <w:tcPr>
            <w:tcW w:w="2333" w:type="dxa"/>
            <w:gridSpan w:val="2"/>
            <w:tcMar/>
          </w:tcPr>
          <w:p w:rsidRPr="002F0706" w:rsidR="00096842" w:rsidP="00096842" w:rsidRDefault="00096842" w14:paraId="4FDAA7B2" wp14:textId="77777777">
            <w:pPr>
              <w:pStyle w:val="wpiswtabeli"/>
            </w:pPr>
            <w:r w:rsidR="5E517560">
              <w:rPr/>
              <w:t>Kierownik projektu:</w:t>
            </w:r>
          </w:p>
          <w:p w:rsidR="5E517560" w:rsidP="5E517560" w:rsidRDefault="5E517560" w14:paraId="3F898A6C" w14:textId="750F1E06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Radosław Gajewski</w:t>
            </w:r>
          </w:p>
          <w:p w:rsidR="5E517560" w:rsidP="5E517560" w:rsidRDefault="5E517560" w14:paraId="71E4CBA0" w14:textId="63CF4A5F">
            <w:pPr>
              <w:pStyle w:val="komentarz"/>
            </w:pPr>
          </w:p>
          <w:p w:rsidRPr="002F0706" w:rsidR="00096842" w:rsidP="00096842" w:rsidRDefault="00096842" w14:paraId="0E27B00A" wp14:textId="77777777" wp14:noSpellErr="1">
            <w:pPr>
              <w:pStyle w:val="tekstwtabeli"/>
            </w:pPr>
          </w:p>
        </w:tc>
        <w:tc>
          <w:tcPr>
            <w:tcW w:w="2410" w:type="dxa"/>
            <w:gridSpan w:val="2"/>
            <w:tcMar/>
          </w:tcPr>
          <w:p w:rsidRPr="002F0706" w:rsidR="00096842" w:rsidP="00096842" w:rsidRDefault="00096842" w14:paraId="16F00371" wp14:textId="77777777">
            <w:pPr>
              <w:pStyle w:val="wpiswtabeli"/>
            </w:pPr>
            <w:r w:rsidR="5E517560">
              <w:rPr/>
              <w:t>Opiekun projektu:</w:t>
            </w:r>
          </w:p>
          <w:p w:rsidR="5E517560" w:rsidP="5E517560" w:rsidRDefault="5E517560" w14:paraId="6293FB2C" w14:textId="75E2A599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dr inż. Jacek Lebiedź prof. PG</w:t>
            </w:r>
          </w:p>
          <w:p w:rsidR="00096842" w:rsidP="00096842" w:rsidRDefault="00096842" w14:paraId="60061E4C" wp14:textId="77777777" wp14:noSpellErr="1">
            <w:pPr>
              <w:pStyle w:val="tekstwtabeli"/>
            </w:pPr>
          </w:p>
          <w:p w:rsidRPr="002F0706" w:rsidR="0077125D" w:rsidP="00096842" w:rsidRDefault="0077125D" w14:paraId="44EAFD9C" wp14:textId="77777777" wp14:noSpellErr="1">
            <w:pPr>
              <w:pStyle w:val="tekstwtabeli"/>
            </w:pPr>
          </w:p>
        </w:tc>
      </w:tr>
      <w:tr xmlns:wp14="http://schemas.microsoft.com/office/word/2010/wordml" w:rsidR="00096842" w:rsidTr="5E517560" w14:paraId="4B94D5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</w:tcPr>
          <w:p w:rsidR="00096842" w:rsidP="00096842" w:rsidRDefault="00096842" w14:paraId="3DEEC669" wp14:textId="77777777" wp14:noSpellErr="1">
            <w:pPr>
              <w:pStyle w:val="wpiswtabelicentr"/>
            </w:pPr>
          </w:p>
        </w:tc>
      </w:tr>
      <w:tr xmlns:wp14="http://schemas.microsoft.com/office/word/2010/wordml" w:rsidRPr="00635C89" w:rsidR="00096842" w:rsidTr="5E517560" w14:paraId="7DB9905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1" w:type="dxa"/>
            <w:gridSpan w:val="2"/>
            <w:tcMar/>
          </w:tcPr>
          <w:p w:rsidRPr="00635C89" w:rsidR="00096842" w:rsidP="00096842" w:rsidRDefault="00096842" w14:paraId="2C2AC37F" wp14:textId="77777777">
            <w:pPr>
              <w:pStyle w:val="wpiswtabeli"/>
            </w:pPr>
            <w:r w:rsidRPr="00635C89">
              <w:t>Nazwa / kod dokumentu:</w:t>
            </w:r>
          </w:p>
          <w:p w:rsidRPr="00635C89" w:rsidR="00096842" w:rsidP="00096842" w:rsidRDefault="00096842" w14:paraId="5151FCC2" wp14:textId="77777777" wp14:noSpellErr="1">
            <w:pPr>
              <w:pStyle w:val="tekstwtabeli"/>
            </w:pPr>
            <w:r w:rsidR="5E517560">
              <w:rPr/>
              <w:t xml:space="preserve">Dokumentacja techniczna produktu </w:t>
            </w:r>
            <w:r w:rsidR="5E517560">
              <w:rPr/>
              <w:t>–</w:t>
            </w:r>
            <w:r w:rsidR="5E517560">
              <w:rPr/>
              <w:t xml:space="preserve"> DTP</w:t>
            </w:r>
            <w:r w:rsidR="5E517560">
              <w:rPr/>
              <w:t xml:space="preserve"> </w:t>
            </w:r>
          </w:p>
        </w:tc>
        <w:tc>
          <w:tcPr>
            <w:tcW w:w="4743" w:type="dxa"/>
            <w:gridSpan w:val="4"/>
            <w:tcMar/>
          </w:tcPr>
          <w:p w:rsidRPr="00635C89" w:rsidR="00096842" w:rsidP="00096842" w:rsidRDefault="00096842" w14:paraId="798DBC67" wp14:textId="77777777">
            <w:pPr>
              <w:pStyle w:val="wpiswtabeli"/>
            </w:pPr>
            <w:r w:rsidRPr="00635C89">
              <w:t xml:space="preserve">Nr wersji: </w:t>
            </w:r>
          </w:p>
          <w:p w:rsidRPr="00635C89" w:rsidR="00096842" w:rsidP="5E517560" w:rsidRDefault="00096842" w14:paraId="3656B9AB" wp14:textId="56BF5C17">
            <w:pPr>
              <w:pStyle w:val="komentarz"/>
            </w:pPr>
            <w:r w:rsidR="5E517560">
              <w:rPr/>
              <w:t>1.0</w:t>
            </w:r>
          </w:p>
        </w:tc>
      </w:tr>
      <w:tr xmlns:wp14="http://schemas.microsoft.com/office/word/2010/wordml" w:rsidRPr="00635C89" w:rsidR="0074602C" w:rsidTr="5E517560" w14:paraId="4789398D" wp14:textId="77777777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471" w:type="dxa"/>
            <w:gridSpan w:val="2"/>
            <w:vMerge w:val="restart"/>
            <w:tcMar/>
          </w:tcPr>
          <w:p w:rsidRPr="00635C89" w:rsidR="0074602C" w:rsidP="00096842" w:rsidRDefault="0074602C" w14:paraId="6DE7F7B5" wp14:textId="77777777">
            <w:pPr>
              <w:pStyle w:val="wpiswtabeli"/>
            </w:pPr>
            <w:r w:rsidR="5E517560">
              <w:rPr/>
              <w:t>Odpowiedzialny za dokument:</w:t>
            </w:r>
          </w:p>
          <w:p w:rsidR="5E517560" w:rsidP="5E517560" w:rsidRDefault="5E517560" w14:paraId="221ACBA6" w14:textId="46B5F95E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Gajewski Radosław</w:t>
            </w:r>
          </w:p>
          <w:p w:rsidR="5E517560" w:rsidP="5E517560" w:rsidRDefault="5E517560" w14:paraId="7F0B7F84" w14:textId="0A6EB313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Sikora Maciej</w:t>
            </w:r>
          </w:p>
          <w:p w:rsidR="5E517560" w:rsidP="5E517560" w:rsidRDefault="5E517560" w14:paraId="596AB9B0" w14:textId="2492E2FA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Barczewski Jan</w:t>
            </w:r>
          </w:p>
          <w:p w:rsidR="5E517560" w:rsidP="5E517560" w:rsidRDefault="5E517560" w14:paraId="4F69AF7D" w14:textId="4C2896B6">
            <w:pPr>
              <w:pStyle w:val="komentarz"/>
            </w:pPr>
          </w:p>
          <w:p w:rsidRPr="00635C89" w:rsidR="0074602C" w:rsidP="00096842" w:rsidRDefault="0074602C" w14:paraId="45FB0818" wp14:textId="77777777" wp14:noSpellErr="1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Pr="00635C89" w:rsidR="0074602C" w:rsidP="00096842" w:rsidRDefault="0074602C" w14:paraId="5A1AD33A" wp14:textId="77777777">
            <w:pPr>
              <w:pStyle w:val="wpiswtabeli"/>
            </w:pPr>
            <w:r w:rsidR="5E517560">
              <w:rPr/>
              <w:t xml:space="preserve">Data pierwszego sporządzenia: </w:t>
            </w:r>
          </w:p>
          <w:p w:rsidR="5E517560" w:rsidP="5E517560" w:rsidRDefault="5E517560" w14:paraId="7AD0675D" w14:textId="07FB402B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23.01.2024</w:t>
            </w:r>
          </w:p>
          <w:p w:rsidRPr="00635C89" w:rsidR="0074602C" w:rsidP="00096842" w:rsidRDefault="0074602C" w14:paraId="049F31CB" wp14:textId="77777777" wp14:noSpellErr="1">
            <w:pPr>
              <w:pStyle w:val="tekstwtabeli"/>
            </w:pPr>
          </w:p>
        </w:tc>
      </w:tr>
      <w:tr xmlns:wp14="http://schemas.microsoft.com/office/word/2010/wordml" w:rsidRPr="00635C89" w:rsidR="0074602C" w:rsidTr="5E517560" w14:paraId="1A02F202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635C89" w:rsidR="0074602C" w:rsidP="00096842" w:rsidRDefault="0074602C" w14:paraId="53128261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Pr="00635C89" w:rsidR="0074602C" w:rsidP="00096842" w:rsidRDefault="0074602C" w14:paraId="5696225A" wp14:textId="77777777">
            <w:pPr>
              <w:pStyle w:val="wpiswtabeli"/>
            </w:pPr>
            <w:r w:rsidR="5E517560">
              <w:rPr/>
              <w:t xml:space="preserve">Data ostatniej aktualizacji: </w:t>
            </w:r>
          </w:p>
          <w:p w:rsidR="5E517560" w:rsidP="5E517560" w:rsidRDefault="5E517560" w14:paraId="1779599A" w14:textId="66196C43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23.01.2024</w:t>
            </w:r>
          </w:p>
          <w:p w:rsidRPr="00635C89" w:rsidR="0074602C" w:rsidP="00096842" w:rsidRDefault="0074602C" w14:paraId="62486C05" wp14:textId="77777777" wp14:noSpellErr="1">
            <w:pPr>
              <w:pStyle w:val="tekstwtabeli"/>
            </w:pPr>
          </w:p>
        </w:tc>
      </w:tr>
      <w:tr xmlns:wp14="http://schemas.microsoft.com/office/word/2010/wordml" w:rsidRPr="00635C89" w:rsidR="0074602C" w:rsidTr="5E517560" w14:paraId="22C137AF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Borders/>
            <w:tcMar/>
          </w:tcPr>
          <w:p w:rsidRPr="00635C89" w:rsidR="0074602C" w:rsidP="00096842" w:rsidRDefault="0074602C" w14:paraId="4101652C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Pr="00635C89" w:rsidR="0074602C" w:rsidP="5E517560" w:rsidRDefault="00E44FD7" w14:paraId="23BED15A" wp14:textId="4023CFC7">
            <w:pPr>
              <w:pStyle w:val="wpiswtabeli"/>
            </w:pPr>
            <w:r w:rsidR="5E517560">
              <w:rPr/>
              <w:t>Semestr realizacji Projektu grupowego: 1</w:t>
            </w:r>
          </w:p>
        </w:tc>
      </w:tr>
      <w:tr xmlns:wp14="http://schemas.microsoft.com/office/word/2010/wordml" w:rsidRPr="00635C89" w:rsidR="00096842" w:rsidTr="5E517560" w14:paraId="61E4E030" wp14:textId="7777777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  <w:vAlign w:val="bottom"/>
          </w:tcPr>
          <w:p w:rsidRPr="00635C89" w:rsidR="00096842" w:rsidP="00096842" w:rsidRDefault="00096842" w14:paraId="69FB8EB2" wp14:textId="77777777">
            <w:pPr>
              <w:pStyle w:val="wpiswtabelicentr"/>
            </w:pPr>
            <w:r w:rsidRPr="00635C89">
              <w:t>Historia dokumentu</w:t>
            </w:r>
          </w:p>
        </w:tc>
      </w:tr>
      <w:tr xmlns:wp14="http://schemas.microsoft.com/office/word/2010/wordml" w:rsidRPr="00635C89" w:rsidR="00096842" w:rsidTr="5E517560" w14:paraId="6BC73A7D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  <w:vAlign w:val="center"/>
          </w:tcPr>
          <w:p w:rsidRPr="00635C89" w:rsidR="00096842" w:rsidP="00096842" w:rsidRDefault="00096842" w14:paraId="5F543AD6" wp14:textId="77777777">
            <w:pPr>
              <w:pStyle w:val="wpiswtabelicentr"/>
            </w:pPr>
            <w:r w:rsidRPr="00635C89">
              <w:t>Wersja</w:t>
            </w:r>
          </w:p>
        </w:tc>
        <w:tc>
          <w:tcPr>
            <w:tcW w:w="3539" w:type="dxa"/>
            <w:tcMar/>
            <w:vAlign w:val="center"/>
          </w:tcPr>
          <w:p w:rsidRPr="00635C89" w:rsidR="00096842" w:rsidP="00096842" w:rsidRDefault="00096842" w14:paraId="60A3DB32" wp14:textId="77777777">
            <w:pPr>
              <w:pStyle w:val="wpiswtabelicentr"/>
            </w:pPr>
            <w:r w:rsidRPr="00635C89">
              <w:t>Opis modyfikacji</w:t>
            </w:r>
          </w:p>
        </w:tc>
        <w:tc>
          <w:tcPr>
            <w:tcW w:w="1618" w:type="dxa"/>
            <w:tcMar/>
            <w:vAlign w:val="center"/>
          </w:tcPr>
          <w:p w:rsidRPr="00635C89" w:rsidR="00096842" w:rsidP="00096842" w:rsidRDefault="00096842" w14:paraId="3EA65F2D" wp14:textId="77777777">
            <w:pPr>
              <w:pStyle w:val="wpiswtabelicentr"/>
            </w:pPr>
            <w:r w:rsidRPr="00635C89">
              <w:t>Rozdział / strona</w:t>
            </w:r>
          </w:p>
        </w:tc>
        <w:tc>
          <w:tcPr>
            <w:tcW w:w="1912" w:type="dxa"/>
            <w:gridSpan w:val="2"/>
            <w:tcMar/>
            <w:vAlign w:val="center"/>
          </w:tcPr>
          <w:p w:rsidRPr="00635C89" w:rsidR="00096842" w:rsidP="00096842" w:rsidRDefault="00096842" w14:paraId="1D3B54F0" wp14:textId="77777777">
            <w:pPr>
              <w:pStyle w:val="wpiswtabelicentr"/>
            </w:pPr>
            <w:r w:rsidRPr="00635C89">
              <w:t>Autor modyfikacji</w:t>
            </w:r>
          </w:p>
        </w:tc>
        <w:tc>
          <w:tcPr>
            <w:tcW w:w="1213" w:type="dxa"/>
            <w:tcMar/>
            <w:vAlign w:val="center"/>
          </w:tcPr>
          <w:p w:rsidRPr="00635C89" w:rsidR="00096842" w:rsidP="00096842" w:rsidRDefault="00096842" w14:paraId="51A59785" wp14:textId="77777777">
            <w:pPr>
              <w:pStyle w:val="wpiswtabelicentr"/>
            </w:pPr>
            <w:r w:rsidRPr="00635C89">
              <w:t>Data</w:t>
            </w:r>
          </w:p>
        </w:tc>
      </w:tr>
      <w:tr xmlns:wp14="http://schemas.microsoft.com/office/word/2010/wordml" w:rsidRPr="00635C89" w:rsidR="00096842" w:rsidTr="5E517560" w14:paraId="52801A5A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096842" w:rsidR="00096842" w:rsidP="5E517560" w:rsidRDefault="00096842" w14:paraId="27B99E8C" wp14:textId="77777777" wp14:noSpellErr="1">
            <w:pPr>
              <w:pStyle w:val="komentarz"/>
              <w:rPr>
                <w:i w:val="0"/>
                <w:iCs w:val="0"/>
              </w:rPr>
            </w:pPr>
            <w:r w:rsidRPr="5E517560" w:rsidR="5E517560">
              <w:rPr>
                <w:i w:val="0"/>
                <w:iCs w:val="0"/>
              </w:rPr>
              <w:t>1.00</w:t>
            </w:r>
          </w:p>
          <w:p w:rsidRPr="00635C89" w:rsidR="00096842" w:rsidP="00096842" w:rsidRDefault="00096842" w14:paraId="4B99056E" wp14:textId="77777777" wp14:noSpellErr="1"/>
        </w:tc>
        <w:tc>
          <w:tcPr>
            <w:tcW w:w="3539" w:type="dxa"/>
            <w:tcMar/>
          </w:tcPr>
          <w:p w:rsidR="5E517560" w:rsidP="5E517560" w:rsidRDefault="5E517560" w14:paraId="10054021" w14:textId="520D8030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Wstępna wersja</w:t>
            </w:r>
          </w:p>
          <w:p w:rsidRPr="00635C89" w:rsidR="00096842" w:rsidP="00096842" w:rsidRDefault="00096842" w14:paraId="1299C43A" wp14:textId="77777777" wp14:noSpellErr="1"/>
        </w:tc>
        <w:tc>
          <w:tcPr>
            <w:tcW w:w="1618" w:type="dxa"/>
            <w:tcMar/>
          </w:tcPr>
          <w:p w:rsidR="5E517560" w:rsidP="5E517560" w:rsidRDefault="5E517560" w14:paraId="1594D716" w14:textId="2C0272FF">
            <w:pPr>
              <w:pStyle w:val="komentarz"/>
            </w:pPr>
            <w:r w:rsidR="5E517560">
              <w:rPr/>
              <w:t>całość</w:t>
            </w:r>
          </w:p>
          <w:p w:rsidRPr="00635C89" w:rsidR="00096842" w:rsidP="00096842" w:rsidRDefault="00096842" w14:paraId="4DDBEF00" wp14:textId="77777777" wp14:noSpellErr="1"/>
        </w:tc>
        <w:tc>
          <w:tcPr>
            <w:tcW w:w="1912" w:type="dxa"/>
            <w:gridSpan w:val="2"/>
            <w:tcMar/>
          </w:tcPr>
          <w:p w:rsidRPr="00635C89" w:rsidR="00096842" w:rsidP="5E517560" w:rsidRDefault="00096842" w14:paraId="610BC8CE" wp14:textId="7F1E378E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Gajewski Radosław</w:t>
            </w:r>
          </w:p>
          <w:p w:rsidRPr="00635C89" w:rsidR="00096842" w:rsidP="5E517560" w:rsidRDefault="00096842" w14:paraId="35DB8513" wp14:textId="3B061C0C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Sikora Maciej</w:t>
            </w:r>
          </w:p>
          <w:p w:rsidRPr="00635C89" w:rsidR="00096842" w:rsidP="5E517560" w:rsidRDefault="00096842" w14:paraId="3461D779" wp14:textId="0E3735F2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="5E517560">
              <w:rPr/>
              <w:t>Barczewski Jan</w:t>
            </w:r>
          </w:p>
        </w:tc>
        <w:tc>
          <w:tcPr>
            <w:tcW w:w="1213" w:type="dxa"/>
            <w:tcMar/>
          </w:tcPr>
          <w:p w:rsidR="5E517560" w:rsidP="5E517560" w:rsidRDefault="5E517560" w14:paraId="142EFAC2" w14:textId="1AFBA052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</w:pPr>
            <w:r w:rsidR="5E517560">
              <w:rPr/>
              <w:t>23.01.2024</w:t>
            </w:r>
          </w:p>
          <w:p w:rsidR="5E517560" w:rsidP="5E517560" w:rsidRDefault="5E517560" w14:paraId="5824509F" w14:textId="058E303C">
            <w:pPr>
              <w:pStyle w:val="komentarz"/>
            </w:pPr>
          </w:p>
          <w:p w:rsidRPr="00635C89" w:rsidR="00096842" w:rsidP="00096842" w:rsidRDefault="00096842" w14:paraId="3CF2D8B6" w14:noSpellErr="1" wp14:textId="24D0C937"/>
        </w:tc>
      </w:tr>
      <w:tr xmlns:wp14="http://schemas.microsoft.com/office/word/2010/wordml" w:rsidRPr="00635C89" w:rsidR="00096842" w:rsidTr="5E517560" w14:paraId="328F3944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="00096842" w:rsidP="00096842" w:rsidRDefault="00096842" w14:paraId="71DAA7AF" wp14:textId="77777777">
            <w:pPr>
              <w:pStyle w:val="komentarz"/>
            </w:pPr>
            <w:r w:rsidR="5E517560">
              <w:rPr/>
              <w:t>{wersja}</w:t>
            </w:r>
          </w:p>
          <w:p w:rsidRPr="00635C89" w:rsidR="00096842" w:rsidP="00096842" w:rsidRDefault="00096842" w14:paraId="0FB78278" wp14:textId="77777777" wp14:noSpellErr="1"/>
        </w:tc>
        <w:tc>
          <w:tcPr>
            <w:tcW w:w="3539" w:type="dxa"/>
            <w:tcMar/>
          </w:tcPr>
          <w:p w:rsidR="00096842" w:rsidP="00096842" w:rsidRDefault="00096842" w14:paraId="27EB720C" wp14:textId="77777777">
            <w:pPr>
              <w:pStyle w:val="komentarz"/>
            </w:pPr>
            <w:r w:rsidR="5E517560">
              <w:rPr/>
              <w:t>{opis np. poprawka w p.2</w:t>
            </w:r>
            <w:r w:rsidR="5E517560">
              <w:rPr/>
              <w:t>.2}</w:t>
            </w:r>
          </w:p>
          <w:p w:rsidRPr="00635C89" w:rsidR="00096842" w:rsidP="00096842" w:rsidRDefault="00096842" w14:paraId="1FC39945" wp14:textId="77777777" wp14:noSpellErr="1"/>
        </w:tc>
        <w:tc>
          <w:tcPr>
            <w:tcW w:w="1618" w:type="dxa"/>
            <w:tcMar/>
          </w:tcPr>
          <w:p w:rsidR="00096842" w:rsidP="00096842" w:rsidRDefault="00096842" w14:paraId="69C2FAAF" wp14:textId="77777777">
            <w:pPr>
              <w:pStyle w:val="komentarz"/>
            </w:pPr>
            <w:r w:rsidR="5E517560">
              <w:rPr/>
              <w:t>{np. pkt 2</w:t>
            </w:r>
            <w:r w:rsidR="5E517560">
              <w:rPr/>
              <w:t>.2}</w:t>
            </w:r>
          </w:p>
          <w:p w:rsidRPr="00635C89" w:rsidR="00096842" w:rsidP="00096842" w:rsidRDefault="00096842" w14:paraId="0562CB0E" wp14:textId="77777777" wp14:noSpellErr="1"/>
        </w:tc>
        <w:tc>
          <w:tcPr>
            <w:tcW w:w="1912" w:type="dxa"/>
            <w:gridSpan w:val="2"/>
            <w:tcMar/>
          </w:tcPr>
          <w:p w:rsidR="00096842" w:rsidP="00096842" w:rsidRDefault="00096842" w14:paraId="0AFE81EC" wp14:textId="77777777">
            <w:pPr>
              <w:pStyle w:val="komentarz"/>
            </w:pPr>
            <w:r w:rsidR="5E517560">
              <w:rPr/>
              <w:t>{nazwisko, imię}</w:t>
            </w:r>
          </w:p>
          <w:p w:rsidRPr="00635C89" w:rsidR="00096842" w:rsidP="00096842" w:rsidRDefault="00096842" w14:paraId="34CE0A41" wp14:textId="77777777" wp14:noSpellErr="1"/>
        </w:tc>
        <w:tc>
          <w:tcPr>
            <w:tcW w:w="1213" w:type="dxa"/>
            <w:tcMar/>
          </w:tcPr>
          <w:p w:rsidR="00096842" w:rsidP="00096842" w:rsidRDefault="00096842" w14:paraId="698831B0" wp14:textId="77777777">
            <w:pPr>
              <w:pStyle w:val="komentarz"/>
            </w:pPr>
            <w:r w:rsidR="5E517560">
              <w:rPr/>
              <w:t>{data zmiany}</w:t>
            </w:r>
          </w:p>
          <w:p w:rsidRPr="00635C89" w:rsidR="00096842" w:rsidP="00096842" w:rsidRDefault="00096842" w14:paraId="62EBF3C5" wp14:textId="77777777" wp14:noSpellErr="1"/>
        </w:tc>
      </w:tr>
    </w:tbl>
    <w:p xmlns:wp14="http://schemas.microsoft.com/office/word/2010/wordml" w:rsidR="009E40D2" w:rsidP="009E40D2" w:rsidRDefault="009E40D2" w14:paraId="6D98A12B" wp14:textId="77777777" wp14:noSpellErr="1">
      <w:pPr>
        <w:pStyle w:val="Tekstpodstawowy"/>
      </w:pPr>
    </w:p>
    <w:p xmlns:wp14="http://schemas.microsoft.com/office/word/2010/wordml" w:rsidRPr="009E40D2" w:rsidR="00096842" w:rsidP="5E517560" w:rsidRDefault="00096842" w14:paraId="7CD7C237" wp14:textId="77777777" wp14:noSpellErr="1">
      <w:pPr>
        <w:pStyle w:val="Tekstpodstawowy"/>
        <w:rPr>
          <w:i w:val="1"/>
          <w:iCs w:val="1"/>
        </w:rPr>
      </w:pPr>
      <w:r w:rsidRPr="5E517560" w:rsidR="5E517560">
        <w:rPr>
          <w:i w:val="1"/>
          <w:iCs w:val="1"/>
        </w:rPr>
        <w:t>{UWAGA: w II semestrze dokumentacja może być rozszerzeniem dokumentacji z semestru I (nowa wersja dokumentu), może być też nowym plikiem</w:t>
      </w:r>
      <w:r w:rsidRPr="5E517560" w:rsidR="5E517560">
        <w:rPr>
          <w:i w:val="1"/>
          <w:iCs w:val="1"/>
        </w:rPr>
        <w:t>;</w:t>
      </w:r>
    </w:p>
    <w:p xmlns:wp14="http://schemas.microsoft.com/office/word/2010/wordml" w:rsidRPr="009E40D2" w:rsidR="00A42049" w:rsidP="5E517560" w:rsidRDefault="00A42049" w14:paraId="3269F92E" wp14:textId="77777777">
      <w:pPr>
        <w:rPr>
          <w:rFonts w:ascii="Arial" w:hAnsi="Arial" w:cs="Arial"/>
          <w:i w:val="1"/>
          <w:iCs w:val="1"/>
          <w:sz w:val="18"/>
          <w:szCs w:val="18"/>
        </w:rPr>
      </w:pPr>
      <w:r w:rsidRPr="5E517560" w:rsidR="5E517560">
        <w:rPr>
          <w:rFonts w:ascii="Arial" w:hAnsi="Arial" w:cs="Arial"/>
          <w:b w:val="1"/>
          <w:bCs w:val="1"/>
          <w:i w:val="1"/>
          <w:iCs w:val="1"/>
          <w:color w:val="FF0000"/>
          <w:sz w:val="18"/>
          <w:szCs w:val="18"/>
        </w:rPr>
        <w:t>UWAGA:</w:t>
      </w:r>
      <w:r w:rsidRPr="5E517560" w:rsidR="5E517560">
        <w:rPr>
          <w:rFonts w:ascii="Arial" w:hAnsi="Arial" w:cs="Arial"/>
          <w:i w:val="1"/>
          <w:iCs w:val="1"/>
          <w:color w:val="FF0000"/>
          <w:sz w:val="18"/>
          <w:szCs w:val="18"/>
        </w:rPr>
        <w:t xml:space="preserve"> </w:t>
      </w:r>
      <w:r w:rsidRPr="5E517560" w:rsidR="5E517560">
        <w:rPr>
          <w:rFonts w:ascii="Arial" w:hAnsi="Arial" w:cs="Arial"/>
          <w:b w:val="1"/>
          <w:bCs w:val="1"/>
          <w:i w:val="1"/>
          <w:iCs w:val="1"/>
          <w:color w:val="FF0000"/>
          <w:sz w:val="18"/>
          <w:szCs w:val="18"/>
        </w:rPr>
        <w:t xml:space="preserve">Jeżeli dokumentacja została wytworzona za pomocą innego narzędzia, to należy wskazać plik z dokumentacją w niniejszym </w:t>
      </w:r>
      <w:r w:rsidRPr="5E517560" w:rsidR="5E517560">
        <w:rPr>
          <w:rFonts w:ascii="Arial" w:hAnsi="Arial" w:cs="Arial"/>
          <w:b w:val="1"/>
          <w:bCs w:val="1"/>
          <w:i w:val="1"/>
          <w:iCs w:val="1"/>
          <w:color w:val="FF0000"/>
          <w:sz w:val="18"/>
          <w:szCs w:val="18"/>
        </w:rPr>
        <w:t>dokumencie,</w:t>
      </w:r>
      <w:r w:rsidRPr="5E517560" w:rsidR="5E517560">
        <w:rPr>
          <w:rFonts w:ascii="Arial" w:hAnsi="Arial" w:cs="Arial"/>
          <w:b w:val="1"/>
          <w:bCs w:val="1"/>
          <w:i w:val="1"/>
          <w:iCs w:val="1"/>
          <w:color w:val="FF0000"/>
          <w:sz w:val="18"/>
          <w:szCs w:val="18"/>
        </w:rPr>
        <w:t xml:space="preserve"> jako załącznik do tego dokumentu</w:t>
      </w:r>
      <w:r w:rsidRPr="5E517560" w:rsidR="5E517560">
        <w:rPr>
          <w:rFonts w:ascii="Arial" w:hAnsi="Arial" w:cs="Arial"/>
          <w:i w:val="1"/>
          <w:iCs w:val="1"/>
          <w:color w:val="FF0000"/>
          <w:sz w:val="18"/>
          <w:szCs w:val="18"/>
        </w:rPr>
        <w:t xml:space="preserve">; tworzenie dokumentacji w inny sposób nie zwalania od obowiązku wytworzenia niniejszego dokumentu, ale </w:t>
      </w:r>
      <w:r w:rsidRPr="5E517560" w:rsidR="5E517560">
        <w:rPr>
          <w:rFonts w:ascii="Arial" w:hAnsi="Arial" w:cs="Arial"/>
          <w:i w:val="1"/>
          <w:iCs w:val="1"/>
          <w:color w:val="FF0000"/>
          <w:sz w:val="18"/>
          <w:szCs w:val="18"/>
        </w:rPr>
        <w:t>za,miast</w:t>
      </w:r>
      <w:r w:rsidRPr="5E517560" w:rsidR="5E517560">
        <w:rPr>
          <w:rFonts w:ascii="Arial" w:hAnsi="Arial" w:cs="Arial"/>
          <w:i w:val="1"/>
          <w:iCs w:val="1"/>
          <w:color w:val="FF0000"/>
          <w:sz w:val="18"/>
          <w:szCs w:val="18"/>
        </w:rPr>
        <w:t xml:space="preserve"> opisu dokumentacyjnego wystarczy wskazać na dokument wytworzony w inny sposób}</w:t>
      </w:r>
      <w:r w:rsidRPr="5E517560" w:rsidR="5E517560">
        <w:rPr>
          <w:rFonts w:ascii="Arial" w:hAnsi="Arial" w:cs="Arial"/>
          <w:i w:val="1"/>
          <w:iCs w:val="1"/>
          <w:sz w:val="18"/>
          <w:szCs w:val="18"/>
        </w:rPr>
        <w:t xml:space="preserve"> </w:t>
      </w:r>
    </w:p>
    <w:p xmlns:wp14="http://schemas.microsoft.com/office/word/2010/wordml" w:rsidR="00A42049" w:rsidP="009E40D2" w:rsidRDefault="00A42049" w14:paraId="2946DB82" wp14:textId="77777777" wp14:noSpellErr="1">
      <w:pPr>
        <w:pStyle w:val="Tekstpodstawowy"/>
      </w:pPr>
    </w:p>
    <w:p xmlns:wp14="http://schemas.microsoft.com/office/word/2010/wordml" w:rsidR="00B7221D" w:rsidP="5E517560" w:rsidRDefault="00B7221D" w14:paraId="3EEC72CF" wp14:textId="77777777">
      <w:pPr>
        <w:pStyle w:val="Nagwekspisutreci"/>
        <w:numPr>
          <w:numId w:val="0"/>
        </w:numPr>
        <w:rPr>
          <w:rFonts w:ascii="Arial" w:hAnsi="Arial" w:cs="Arial"/>
          <w:b w:val="1"/>
          <w:bCs w:val="1"/>
          <w:color w:val="auto"/>
          <w:lang w:val="pl-PL"/>
        </w:rPr>
      </w:pPr>
      <w:r w:rsidRPr="5E517560">
        <w:rPr>
          <w:rFonts w:ascii="Arial" w:hAnsi="Arial" w:cs="Arial"/>
          <w:b w:val="1"/>
          <w:bCs w:val="1"/>
          <w:color w:val="auto"/>
        </w:rPr>
        <w:br w:type="page"/>
      </w:r>
      <w:bookmarkStart w:name="_Hlk108007110" w:id="2"/>
      <w:r w:rsidRPr="5E517560" w:rsidR="5E517560">
        <w:rPr>
          <w:rFonts w:ascii="Arial" w:hAnsi="Arial" w:cs="Arial"/>
          <w:b w:val="1"/>
          <w:bCs w:val="1"/>
          <w:color w:val="auto"/>
        </w:rPr>
        <w:t xml:space="preserve">Spis </w:t>
      </w:r>
      <w:r w:rsidRPr="5E517560" w:rsidR="5E517560">
        <w:rPr>
          <w:rFonts w:ascii="Arial" w:hAnsi="Arial" w:cs="Arial"/>
          <w:b w:val="1"/>
          <w:bCs w:val="1"/>
          <w:noProof w:val="0"/>
          <w:color w:val="auto"/>
          <w:lang w:val="pl-PL"/>
        </w:rPr>
        <w:t>treści</w:t>
      </w:r>
    </w:p>
    <w:p xmlns:wp14="http://schemas.microsoft.com/office/word/2010/wordml" w:rsidR="00B7221D" w:rsidP="00B7221D" w:rsidRDefault="00B7221D" w14:paraId="5997CC1D" wp14:textId="77777777" wp14:noSpellErr="1">
      <w:pPr>
        <w:rPr>
          <w:lang w:eastAsia="en-GB"/>
        </w:rPr>
      </w:pPr>
    </w:p>
    <w:p xmlns:wp14="http://schemas.microsoft.com/office/word/2010/wordml" w:rsidRPr="00F0095C" w:rsidR="00E13F8F" w:rsidP="00B7221D" w:rsidRDefault="00E13F8F" w14:paraId="110FFD37" wp14:textId="77777777" wp14:noSpellErr="1">
      <w:pPr>
        <w:rPr>
          <w:lang w:eastAsia="en-GB"/>
        </w:rPr>
      </w:pPr>
    </w:p>
    <w:p xmlns:wp14="http://schemas.microsoft.com/office/word/2010/wordml" w:rsidRPr="009E40D2" w:rsidR="00DB4D16" w:rsidP="5E517560" w:rsidRDefault="00B7221D" w14:paraId="627CAC4E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r w:rsidRPr="009E40D2">
        <w:rPr>
          <w:rFonts w:ascii="Arial" w:hAnsi="Arial" w:cs="Arial"/>
          <w:b w:val="1"/>
          <w:bCs w:val="1"/>
        </w:rPr>
        <w:fldChar w:fldCharType="begin"/>
      </w:r>
      <w:r w:rsidRPr="009E40D2">
        <w:rPr>
          <w:rFonts w:ascii="Arial" w:hAnsi="Arial" w:cs="Arial"/>
          <w:b w:val="1"/>
          <w:bCs w:val="1"/>
        </w:rPr>
        <w:instrText xml:space="preserve"> TOC \o "1-3" \h \z \u </w:instrText>
      </w:r>
      <w:r w:rsidRPr="009E40D2">
        <w:rPr>
          <w:rFonts w:ascii="Arial" w:hAnsi="Arial" w:cs="Arial"/>
          <w:b w:val="1"/>
          <w:bCs w:val="1"/>
        </w:rPr>
        <w:fldChar w:fldCharType="separate"/>
      </w:r>
      <w:hyperlink w:history="1" w:anchor="_Toc114649344">
        <w:r w:rsidRPr="5E517560" w:rsidR="00DB4D16">
          <w:rPr>
            <w:rStyle w:val="Hipercze"/>
            <w:rFonts w:ascii="Arial" w:hAnsi="Arial" w:cs="Arial"/>
            <w:noProof/>
            <w:color w:val="auto"/>
          </w:rPr>
          <w:t>1</w:t>
        </w:r>
        <w:r w:rsidRPr="009E40D2" w:rsidR="00DB4D16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 w:rsidR="00DB4D16">
          <w:rPr>
            <w:rStyle w:val="Hipercze"/>
            <w:rFonts w:ascii="Arial" w:hAnsi="Arial" w:cs="Arial"/>
            <w:noProof/>
            <w:color w:val="auto"/>
          </w:rPr>
          <w:t>Wprowadzenie - o dokumencie</w:t>
        </w:r>
        <w:r w:rsidRPr="009E40D2" w:rsidR="00DB4D16">
          <w:rPr>
            <w:rFonts w:ascii="Arial" w:hAnsi="Arial" w:cs="Arial"/>
            <w:noProof/>
            <w:webHidden/>
          </w:rPr>
          <w:tab/>
        </w:r>
        <w:r w:rsidRPr="009E40D2" w:rsidR="00DB4D16">
          <w:rPr>
            <w:rFonts w:ascii="Arial" w:hAnsi="Arial" w:cs="Arial"/>
            <w:noProof/>
            <w:webHidden/>
          </w:rPr>
          <w:fldChar w:fldCharType="begin"/>
        </w:r>
        <w:r w:rsidRPr="009E40D2" w:rsidR="00DB4D16">
          <w:rPr>
            <w:rFonts w:ascii="Arial" w:hAnsi="Arial" w:cs="Arial"/>
            <w:noProof/>
            <w:webHidden/>
          </w:rPr>
          <w:instrText xml:space="preserve"> PAGEREF _Toc114649344 \h </w:instrText>
        </w:r>
        <w:r w:rsidRPr="009E40D2" w:rsidR="00DB4D16">
          <w:rPr>
            <w:rFonts w:ascii="Arial" w:hAnsi="Arial" w:cs="Arial"/>
            <w:noProof/>
            <w:webHidden/>
          </w:rPr>
        </w:r>
        <w:r w:rsidRPr="009E40D2" w:rsidR="00DB4D16">
          <w:rPr>
            <w:rFonts w:ascii="Arial" w:hAnsi="Arial" w:cs="Arial"/>
            <w:noProof/>
            <w:webHidden/>
          </w:rPr>
          <w:fldChar w:fldCharType="separate"/>
        </w:r>
        <w:r w:rsidRPr="5E517560" w:rsidR="00DB4D16">
          <w:rPr>
            <w:rFonts w:ascii="Arial" w:hAnsi="Arial" w:cs="Arial"/>
            <w:noProof/>
            <w:webHidden/>
          </w:rPr>
          <w:t>3</w:t>
        </w:r>
        <w:r w:rsidRPr="009E40D2" w:rsidR="00DB4D16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41CF9B68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45">
        <w:r w:rsidRPr="5E517560">
          <w:rPr>
            <w:rStyle w:val="Hipercze"/>
            <w:rFonts w:ascii="Arial" w:hAnsi="Arial" w:cs="Arial"/>
            <w:noProof/>
            <w:color w:val="auto"/>
          </w:rPr>
          <w:t>1.1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Cel dokumentu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_Toc114649345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3387C1E2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46">
        <w:r w:rsidRPr="5E517560">
          <w:rPr>
            <w:rStyle w:val="Hipercze"/>
            <w:rFonts w:ascii="Arial" w:hAnsi="Arial" w:cs="Arial"/>
            <w:noProof/>
            <w:color w:val="auto"/>
          </w:rPr>
          <w:t>1.2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Zakres dokumentu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_Toc114649346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2B49FBB2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47">
        <w:r w:rsidRPr="5E517560">
          <w:rPr>
            <w:rStyle w:val="Hipercze"/>
            <w:rFonts w:ascii="Arial" w:hAnsi="Arial" w:cs="Arial"/>
            <w:noProof/>
            <w:color w:val="auto"/>
          </w:rPr>
          <w:t>1.3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Odbiorcy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_Toc114649347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71FA823A" wp14:textId="77777777" wp14:noSpellErr="1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48">
        <w:r w:rsidRPr="5E517560">
          <w:rPr>
            <w:rStyle w:val="Hipercze"/>
            <w:rFonts w:ascii="Arial" w:hAnsi="Arial" w:cs="Arial"/>
            <w:noProof/>
            <w:color w:val="auto"/>
          </w:rPr>
          <w:t>1.4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Terminologia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_Toc114649348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21D0F5BA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49">
        <w:r w:rsidRPr="5E517560">
          <w:rPr>
            <w:rStyle w:val="Hipercze"/>
            <w:rFonts w:ascii="Arial" w:hAnsi="Arial" w:cs="Arial"/>
            <w:noProof/>
            <w:color w:val="auto"/>
          </w:rPr>
          <w:t>2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Dokumentacja techniczna projektu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_Toc114649349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DB4D16" w:rsidP="5E517560" w:rsidRDefault="00DB4D16" w14:paraId="2C30540A" wp14:textId="77777777" wp14:noSpellErr="1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history="1" w:anchor="_Toc114649350">
        <w:r w:rsidRPr="5E517560">
          <w:rPr>
            <w:rStyle w:val="Hipercze"/>
            <w:rFonts w:ascii="Arial" w:hAnsi="Arial" w:cs="Arial"/>
            <w:noProof/>
            <w:color w:val="auto"/>
          </w:rPr>
          <w:t>3</w:t>
        </w:r>
        <w:r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Pr="5E517560">
          <w:rPr>
            <w:rStyle w:val="Hipercze"/>
            <w:rFonts w:ascii="Arial" w:hAnsi="Arial" w:cs="Arial"/>
            <w:noProof/>
            <w:color w:val="auto"/>
          </w:rPr>
          <w:t>Załączniki</w:t>
        </w:r>
        <w:r w:rsidRPr="009E40D2">
          <w:rPr>
            <w:rFonts w:ascii="Arial" w:hAnsi="Arial" w:cs="Arial"/>
            <w:noProof/>
            <w:webHidden/>
          </w:rPr>
          <w:tab/>
        </w:r>
        <w:r w:rsidRPr="009E40D2">
          <w:rPr>
            <w:rFonts w:ascii="Arial" w:hAnsi="Arial" w:cs="Arial"/>
            <w:noProof/>
            <w:webHidden/>
          </w:rPr>
          <w:fldChar w:fldCharType="begin"/>
        </w:r>
        <w:r w:rsidRPr="009E40D2">
          <w:rPr>
            <w:rFonts w:ascii="Arial" w:hAnsi="Arial" w:cs="Arial"/>
            <w:noProof/>
            <w:webHidden/>
          </w:rPr>
          <w:instrText xml:space="preserve"> PAGEREF _Toc114649350 \h </w:instrText>
        </w:r>
        <w:r w:rsidRPr="009E40D2">
          <w:rPr>
            <w:rFonts w:ascii="Arial" w:hAnsi="Arial" w:cs="Arial"/>
            <w:noProof/>
            <w:webHidden/>
          </w:rPr>
        </w:r>
        <w:r w:rsidRPr="009E40D2">
          <w:rPr>
            <w:rFonts w:ascii="Arial" w:hAnsi="Arial" w:cs="Arial"/>
            <w:noProof/>
            <w:webHidden/>
          </w:rPr>
          <w:fldChar w:fldCharType="separate"/>
        </w:r>
        <w:r w:rsidRPr="5E517560">
          <w:rPr>
            <w:rFonts w:ascii="Arial" w:hAnsi="Arial" w:cs="Arial"/>
            <w:noProof/>
            <w:webHidden/>
          </w:rPr>
          <w:t>3</w:t>
        </w:r>
        <w:r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xmlns:wp14="http://schemas.microsoft.com/office/word/2010/wordml" w:rsidRPr="009E40D2" w:rsidR="00B7221D" w:rsidP="009E40D2" w:rsidRDefault="00B7221D" w14:paraId="6B699379" wp14:textId="77777777" wp14:noSpellErr="1">
      <w:pPr>
        <w:pStyle w:val="Tekstpodstawowy"/>
        <w:rPr>
          <w:color w:val="auto"/>
        </w:rPr>
      </w:pPr>
      <w:r w:rsidRPr="5E517560">
        <w:rPr>
          <w:color w:val="auto"/>
        </w:rPr>
        <w:fldChar w:fldCharType="end"/>
      </w:r>
      <w:bookmarkEnd w:id="2"/>
    </w:p>
    <w:p xmlns:wp14="http://schemas.microsoft.com/office/word/2010/wordml" w:rsidRPr="009E40D2" w:rsidR="00B7221D" w:rsidP="009E40D2" w:rsidRDefault="00B7221D" w14:paraId="3FE9F23F" wp14:textId="77777777" wp14:noSpellErr="1">
      <w:pPr>
        <w:pStyle w:val="Tekstpodstawowy"/>
        <w:rPr>
          <w:color w:val="auto"/>
        </w:rPr>
      </w:pPr>
    </w:p>
    <w:p xmlns:wp14="http://schemas.microsoft.com/office/word/2010/wordml" w:rsidRPr="00190B92" w:rsidR="00983B71" w:rsidP="00635C89" w:rsidRDefault="00B7221D" w14:paraId="445FD790" wp14:textId="77777777" wp14:noSpellErr="1">
      <w:pPr>
        <w:pStyle w:val="Nagwek1"/>
        <w:rPr>
          <w:rFonts w:ascii="Arial" w:hAnsi="Arial" w:cs="Arial"/>
        </w:rPr>
      </w:pPr>
      <w:r>
        <w:br w:type="page"/>
      </w:r>
      <w:bookmarkStart w:name="_Toc114649344" w:id="3"/>
      <w:r w:rsidRPr="5E517560" w:rsidR="5E517560">
        <w:rPr>
          <w:rFonts w:ascii="Arial" w:hAnsi="Arial" w:cs="Arial"/>
        </w:rPr>
        <w:t>Wprowadzenie - o dokumencie</w:t>
      </w:r>
      <w:bookmarkEnd w:id="3"/>
    </w:p>
    <w:p xmlns:wp14="http://schemas.microsoft.com/office/word/2010/wordml" w:rsidRPr="00190B92" w:rsidR="00983B71" w:rsidP="00635C89" w:rsidRDefault="00983B71" w14:paraId="099C1A4B" wp14:textId="77777777" wp14:noSpellErr="1">
      <w:pPr>
        <w:pStyle w:val="Nagwek2"/>
        <w:rPr>
          <w:rFonts w:ascii="Arial" w:hAnsi="Arial" w:cs="Arial"/>
        </w:rPr>
      </w:pPr>
      <w:bookmarkStart w:name="_Toc114649345" w:id="4"/>
      <w:bookmarkEnd w:id="0"/>
      <w:r w:rsidRPr="5E517560" w:rsidR="5E517560">
        <w:rPr>
          <w:rFonts w:ascii="Arial" w:hAnsi="Arial" w:cs="Arial"/>
        </w:rPr>
        <w:t>Cel dokumentu</w:t>
      </w:r>
      <w:bookmarkEnd w:id="4"/>
    </w:p>
    <w:p xmlns:wp14="http://schemas.microsoft.com/office/word/2010/wordml" w:rsidRPr="00190B92" w:rsidR="00983B71" w:rsidP="00FC539B" w:rsidRDefault="00983B71" w14:paraId="568C206F" wp14:textId="77777777" wp14:noSpellErr="1">
      <w:pPr>
        <w:pStyle w:val="komentarz"/>
        <w:rPr>
          <w:rFonts w:cs="Arial"/>
        </w:rPr>
      </w:pPr>
      <w:r w:rsidRPr="5E517560" w:rsidR="5E517560">
        <w:rPr>
          <w:rFonts w:cs="Arial"/>
        </w:rPr>
        <w:t>{</w:t>
      </w:r>
      <w:r w:rsidRPr="5E517560" w:rsidR="5E517560">
        <w:rPr>
          <w:rFonts w:cs="Arial"/>
        </w:rPr>
        <w:t>nie zmieniać</w:t>
      </w:r>
      <w:r w:rsidRPr="5E517560" w:rsidR="5E517560">
        <w:rPr>
          <w:rFonts w:cs="Arial"/>
        </w:rPr>
        <w:t>}</w:t>
      </w:r>
    </w:p>
    <w:p xmlns:wp14="http://schemas.microsoft.com/office/word/2010/wordml" w:rsidRPr="00190B92" w:rsidR="00C64AD9" w:rsidP="00C64AD9" w:rsidRDefault="00C64AD9" w14:paraId="2F461E20" wp14:textId="77777777">
      <w:pPr>
        <w:pStyle w:val="Akapitzlist"/>
        <w:spacing w:before="120" w:after="120" w:line="240" w:lineRule="auto"/>
        <w:ind w:left="0" w:firstLine="578"/>
        <w:jc w:val="both"/>
        <w:rPr>
          <w:rFonts w:ascii="Arial" w:hAnsi="Arial" w:cs="Arial"/>
          <w:noProof w:val="0"/>
          <w:lang w:val="pl-PL"/>
        </w:rPr>
      </w:pPr>
      <w:r w:rsidRPr="5E517560" w:rsidR="5E517560">
        <w:rPr>
          <w:rFonts w:ascii="Arial" w:hAnsi="Arial" w:cs="Arial"/>
          <w:noProof w:val="0"/>
          <w:lang w:val="pl-PL"/>
        </w:rPr>
        <w:t xml:space="preserve">Celem </w:t>
      </w:r>
      <w:r w:rsidRPr="5E517560" w:rsidR="5E517560">
        <w:rPr>
          <w:rFonts w:ascii="Arial" w:hAnsi="Arial" w:cs="Arial"/>
          <w:noProof w:val="0"/>
          <w:lang w:val="pl-PL"/>
        </w:rPr>
        <w:t>dokumentu</w:t>
      </w:r>
      <w:r w:rsidRPr="5E517560" w:rsidR="5E517560">
        <w:rPr>
          <w:rFonts w:ascii="Arial" w:hAnsi="Arial" w:cs="Arial"/>
          <w:noProof w:val="0"/>
          <w:lang w:val="pl-PL"/>
        </w:rPr>
        <w:t xml:space="preserve"> jest </w:t>
      </w:r>
      <w:r w:rsidRPr="5E517560" w:rsidR="5E517560">
        <w:rPr>
          <w:rFonts w:ascii="Arial" w:hAnsi="Arial" w:cs="Arial"/>
          <w:noProof w:val="0"/>
          <w:lang w:val="pl-PL"/>
        </w:rPr>
        <w:t>udokumentowanie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informacji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dotyczących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produktu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jego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cech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funkcjonalnych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parametrów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technicznych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schematów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blokowych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oprogramowania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wyników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działania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zdjęć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produktu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pomiarów</w:t>
      </w:r>
      <w:r w:rsidRPr="5E517560" w:rsidR="5E517560">
        <w:rPr>
          <w:rFonts w:ascii="Arial" w:hAnsi="Arial" w:cs="Arial"/>
          <w:noProof w:val="0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lang w:val="pl-PL"/>
        </w:rPr>
        <w:t>testów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oraz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innych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elementów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wymaganych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przez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opiekuna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i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klienta</w:t>
      </w:r>
      <w:r w:rsidRPr="5E517560" w:rsidR="5E517560">
        <w:rPr>
          <w:rFonts w:ascii="Arial" w:hAnsi="Arial" w:cs="Arial"/>
          <w:noProof w:val="0"/>
          <w:lang w:val="pl-PL"/>
        </w:rPr>
        <w:t>.</w:t>
      </w:r>
    </w:p>
    <w:p xmlns:wp14="http://schemas.microsoft.com/office/word/2010/wordml" w:rsidRPr="00190B92" w:rsidR="00983B71" w:rsidP="00635C89" w:rsidRDefault="00983B71" w14:paraId="1F72F646" wp14:textId="77777777" wp14:noSpellErr="1">
      <w:pPr>
        <w:rPr>
          <w:rFonts w:ascii="Arial" w:hAnsi="Arial" w:cs="Arial"/>
        </w:rPr>
      </w:pPr>
    </w:p>
    <w:p xmlns:wp14="http://schemas.microsoft.com/office/word/2010/wordml" w:rsidRPr="00190B92" w:rsidR="00983B71" w:rsidP="00635C89" w:rsidRDefault="00983B71" w14:paraId="64267C29" wp14:textId="77777777" wp14:noSpellErr="1">
      <w:pPr>
        <w:pStyle w:val="Nagwek2"/>
        <w:rPr>
          <w:rFonts w:ascii="Arial" w:hAnsi="Arial" w:cs="Arial"/>
        </w:rPr>
      </w:pPr>
      <w:bookmarkStart w:name="_Toc114649346" w:id="5"/>
      <w:r w:rsidRPr="5E517560" w:rsidR="5E517560">
        <w:rPr>
          <w:rFonts w:ascii="Arial" w:hAnsi="Arial" w:cs="Arial"/>
        </w:rPr>
        <w:t>Zakres dokumentu</w:t>
      </w:r>
      <w:bookmarkEnd w:id="5"/>
    </w:p>
    <w:p xmlns:wp14="http://schemas.microsoft.com/office/word/2010/wordml" w:rsidRPr="00190B92" w:rsidR="00983B71" w:rsidP="00FC539B" w:rsidRDefault="00983B71" w14:paraId="13F9BF38" wp14:textId="77777777" wp14:noSpellErr="1">
      <w:pPr>
        <w:pStyle w:val="komentarz"/>
        <w:rPr>
          <w:rFonts w:cs="Arial"/>
        </w:rPr>
      </w:pPr>
      <w:r w:rsidRPr="5E517560" w:rsidR="5E517560">
        <w:rPr>
          <w:rFonts w:cs="Arial"/>
        </w:rPr>
        <w:t>{określenie, co wchodzi w zakres dokumentu, a co nie wchodzi, ew. wskazanie na dokumenty powiązane}</w:t>
      </w:r>
    </w:p>
    <w:p xmlns:wp14="http://schemas.microsoft.com/office/word/2010/wordml" w:rsidRPr="00190B92" w:rsidR="00983B71" w:rsidP="5E517560" w:rsidRDefault="00983B71" w14:paraId="08CE6F91" wp14:textId="3B0F3B12">
      <w:pPr>
        <w:jc w:val="both"/>
        <w:rPr>
          <w:rFonts w:ascii="Arial" w:hAnsi="Arial" w:cs="Arial"/>
          <w:sz w:val="22"/>
          <w:szCs w:val="22"/>
        </w:rPr>
      </w:pPr>
      <w:r w:rsidRPr="5E517560" w:rsidR="5E517560">
        <w:rPr>
          <w:rFonts w:ascii="Arial" w:hAnsi="Arial" w:cs="Arial"/>
          <w:sz w:val="22"/>
          <w:szCs w:val="22"/>
        </w:rPr>
        <w:t>W zakres dokumentu wchodzi opis działania aplikacji: opis algorytmu, za pomocą którego dokonywany jest pomiar oraz opis ogólny aplikacji. W jego zakres nie wchodzi szczegółowy opis działania aplikacji mobilnej, który jest zawarty w dokumencie “Projekt Interfejsu”.</w:t>
      </w:r>
    </w:p>
    <w:p xmlns:wp14="http://schemas.microsoft.com/office/word/2010/wordml" w:rsidRPr="00190B92" w:rsidR="00983B71" w:rsidP="00635C89" w:rsidRDefault="00983B71" w14:paraId="130D73E5" wp14:textId="77777777" wp14:noSpellErr="1">
      <w:pPr>
        <w:pStyle w:val="Nagwek2"/>
        <w:rPr>
          <w:rFonts w:ascii="Arial" w:hAnsi="Arial" w:cs="Arial"/>
        </w:rPr>
      </w:pPr>
      <w:bookmarkStart w:name="_Toc114649347" w:id="6"/>
      <w:r w:rsidRPr="5E517560" w:rsidR="5E517560">
        <w:rPr>
          <w:rFonts w:ascii="Arial" w:hAnsi="Arial" w:cs="Arial"/>
        </w:rPr>
        <w:t>Odbiorcy</w:t>
      </w:r>
      <w:bookmarkEnd w:id="6"/>
    </w:p>
    <w:p xmlns:wp14="http://schemas.microsoft.com/office/word/2010/wordml" w:rsidRPr="00190B92" w:rsidR="00983B71" w:rsidP="00FC539B" w:rsidRDefault="00983B71" w14:paraId="1FDED229" wp14:noSpellErr="1" wp14:textId="30AC818C">
      <w:pPr>
        <w:pStyle w:val="komentarz"/>
        <w:rPr>
          <w:rFonts w:cs="Arial"/>
        </w:rPr>
      </w:pPr>
      <w:r w:rsidRPr="5E517560" w:rsidR="5E517560">
        <w:rPr>
          <w:rFonts w:cs="Arial"/>
        </w:rPr>
        <w:t>{określenie adresatów dokumentu, może być to typ odbiorcy; tu: zleceniobiorca (Katedra), członkowie zespołu projektowego oraz wymienione z nazwiska osoby, do których dokument ma dotrzeć}</w:t>
      </w:r>
    </w:p>
    <w:p w:rsidR="5E517560" w:rsidP="5E517560" w:rsidRDefault="5E517560" w14:paraId="79C59759" w14:textId="6475B131">
      <w:pPr>
        <w:pStyle w:val="komentarz"/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5E517560" w:rsidR="5E517560">
        <w:rPr>
          <w:rFonts w:ascii="Arial" w:hAnsi="Arial" w:eastAsia="Arial" w:cs="Arial"/>
          <w:i w:val="0"/>
          <w:iCs w:val="0"/>
          <w:sz w:val="22"/>
          <w:szCs w:val="22"/>
        </w:rPr>
        <w:t>Głównymi odbiorcami dokumentu są: Katedra Inteligentnych Systemów Interaktywnych, opiekun projektu i zarazem klient dr. inż. Jacek Lebiedź prof. PG oraz członkowie zespołu odpowiedzialnego za realizację projektu.</w:t>
      </w:r>
    </w:p>
    <w:p xmlns:wp14="http://schemas.microsoft.com/office/word/2010/wordml" w:rsidRPr="00190B92" w:rsidR="00983B71" w:rsidP="00635C89" w:rsidRDefault="00983B71" w14:paraId="61CDCEAD" wp14:textId="77777777" wp14:noSpellErr="1">
      <w:pPr>
        <w:rPr>
          <w:rFonts w:ascii="Arial" w:hAnsi="Arial" w:cs="Arial"/>
        </w:rPr>
      </w:pPr>
    </w:p>
    <w:p xmlns:wp14="http://schemas.microsoft.com/office/word/2010/wordml" w:rsidRPr="00190B92" w:rsidR="00983B71" w:rsidP="00635C89" w:rsidRDefault="00983B71" w14:paraId="3338CD5B" wp14:textId="77777777" wp14:noSpellErr="1">
      <w:pPr>
        <w:pStyle w:val="Nagwek2"/>
        <w:rPr>
          <w:rFonts w:ascii="Arial" w:hAnsi="Arial" w:cs="Arial"/>
        </w:rPr>
      </w:pPr>
      <w:bookmarkStart w:name="_Toc114649348" w:id="7"/>
      <w:r w:rsidRPr="5E517560" w:rsidR="5E517560">
        <w:rPr>
          <w:rFonts w:ascii="Arial" w:hAnsi="Arial" w:cs="Arial"/>
        </w:rPr>
        <w:t>Terminologia</w:t>
      </w:r>
      <w:bookmarkEnd w:id="7"/>
    </w:p>
    <w:p xmlns:wp14="http://schemas.microsoft.com/office/word/2010/wordml" w:rsidRPr="00190B92" w:rsidR="00983B71" w:rsidP="00FC539B" w:rsidRDefault="00983B71" w14:paraId="798D1518" wp14:textId="77777777" wp14:noSpellErr="1">
      <w:pPr>
        <w:pStyle w:val="komentarz"/>
        <w:rPr>
          <w:rFonts w:cs="Arial"/>
        </w:rPr>
      </w:pPr>
      <w:r w:rsidRPr="5E517560" w:rsidR="5E517560">
        <w:rPr>
          <w:rFonts w:cs="Arial"/>
        </w:rPr>
        <w:t>{wyjaśnienie używanych w dokumencie pojęć i skrótów, oznaczenia używane wewnątrz dokumentu np. oznaczenia wymagań}</w:t>
      </w:r>
    </w:p>
    <w:p xmlns:wp14="http://schemas.microsoft.com/office/word/2010/wordml" w:rsidRPr="00190B92" w:rsidR="00983B71" w:rsidP="5E517560" w:rsidRDefault="00983B71" w14:paraId="6BB9E253" wp14:textId="2BC9133F">
      <w:pPr>
        <w:pStyle w:val="komentarz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i w:val="0"/>
          <w:iCs w:val="0"/>
          <w:noProof w:val="0"/>
          <w:sz w:val="22"/>
          <w:szCs w:val="22"/>
          <w:lang w:val="en-GB"/>
        </w:rPr>
        <w:t>Flood</w:t>
      </w:r>
      <w:r w:rsidRPr="5E517560" w:rsidR="5E517560">
        <w:rPr>
          <w:i w:val="0"/>
          <w:iCs w:val="0"/>
          <w:noProof w:val="0"/>
          <w:sz w:val="22"/>
          <w:szCs w:val="22"/>
          <w:lang w:val="en-GB"/>
        </w:rPr>
        <w:t xml:space="preserve"> </w:t>
      </w:r>
      <w:r w:rsidRPr="5E517560" w:rsidR="5E517560">
        <w:rPr>
          <w:i w:val="0"/>
          <w:iCs w:val="0"/>
          <w:noProof w:val="0"/>
          <w:sz w:val="22"/>
          <w:szCs w:val="22"/>
          <w:lang w:val="en-GB"/>
        </w:rPr>
        <w:t>fill</w:t>
      </w:r>
      <w:r w:rsidRPr="5E517560" w:rsidR="5E517560">
        <w:rPr>
          <w:i w:val="0"/>
          <w:iCs w:val="0"/>
          <w:noProof w:val="0"/>
          <w:sz w:val="22"/>
          <w:szCs w:val="22"/>
          <w:lang w:val="en-GB"/>
        </w:rPr>
        <w:t xml:space="preserve"> </w:t>
      </w:r>
      <w:r w:rsidRPr="5E517560" w:rsidR="5E517560">
        <w:rPr>
          <w:i w:val="0"/>
          <w:iCs w:val="0"/>
          <w:sz w:val="22"/>
          <w:szCs w:val="22"/>
        </w:rPr>
        <w:t>– nazwa algorytmu wykorzystywanego w aplikacji do pomiaru.</w:t>
      </w:r>
    </w:p>
    <w:p w:rsidR="5E517560" w:rsidP="5E517560" w:rsidRDefault="5E517560" w14:paraId="7194FF75" w14:textId="35A2D9D3">
      <w:pPr>
        <w:pStyle w:val="komentarz"/>
        <w:rPr>
          <w:i w:val="0"/>
          <w:iCs w:val="0"/>
          <w:sz w:val="22"/>
          <w:szCs w:val="22"/>
        </w:rPr>
      </w:pPr>
      <w:r w:rsidRPr="5E517560" w:rsidR="5E517560">
        <w:rPr>
          <w:i w:val="0"/>
          <w:iCs w:val="0"/>
          <w:sz w:val="22"/>
          <w:szCs w:val="22"/>
        </w:rPr>
        <w:t xml:space="preserve">Hue - odcień </w:t>
      </w:r>
      <w:r w:rsidRPr="5E517560" w:rsidR="5E517560">
        <w:rPr>
          <w:i w:val="0"/>
          <w:iCs w:val="0"/>
          <w:sz w:val="22"/>
          <w:szCs w:val="22"/>
        </w:rPr>
        <w:t>światła</w:t>
      </w:r>
      <w:r w:rsidRPr="5E517560" w:rsidR="5E517560">
        <w:rPr>
          <w:i w:val="0"/>
          <w:iCs w:val="0"/>
          <w:sz w:val="22"/>
          <w:szCs w:val="22"/>
        </w:rPr>
        <w:t xml:space="preserve"> </w:t>
      </w:r>
    </w:p>
    <w:p w:rsidR="5E517560" w:rsidP="5E517560" w:rsidRDefault="5E517560" w14:paraId="44A57646" w14:textId="3686BAFB">
      <w:pPr>
        <w:pStyle w:val="komentarz"/>
        <w:rPr>
          <w:i w:val="0"/>
          <w:iCs w:val="0"/>
          <w:sz w:val="22"/>
          <w:szCs w:val="22"/>
        </w:rPr>
      </w:pPr>
      <w:r w:rsidRPr="5E517560" w:rsidR="5E517560">
        <w:rPr>
          <w:i w:val="0"/>
          <w:iCs w:val="0"/>
          <w:sz w:val="22"/>
          <w:szCs w:val="22"/>
        </w:rPr>
        <w:t>HSV - model opisu przestrzeni barw</w:t>
      </w:r>
    </w:p>
    <w:p xmlns:wp14="http://schemas.microsoft.com/office/word/2010/wordml" w:rsidRPr="00190B92" w:rsidR="00983B71" w:rsidP="5E517560" w:rsidRDefault="00096842" w14:paraId="1F9E51E1" wp14:textId="77777777">
      <w:pPr>
        <w:pStyle w:val="Nagwek1"/>
        <w:rPr>
          <w:rFonts w:ascii="Arial" w:hAnsi="Arial" w:cs="Arial"/>
          <w:noProof w:val="0"/>
          <w:lang w:val="pl-PL"/>
        </w:rPr>
      </w:pPr>
      <w:bookmarkStart w:name="_Toc114649349" w:id="8"/>
      <w:r w:rsidRPr="5E517560" w:rsidR="5E517560">
        <w:rPr>
          <w:rFonts w:ascii="Arial" w:hAnsi="Arial" w:cs="Arial"/>
          <w:noProof w:val="0"/>
          <w:lang w:val="pl-PL"/>
        </w:rPr>
        <w:t>D</w:t>
      </w:r>
      <w:r w:rsidRPr="5E517560" w:rsidR="5E517560">
        <w:rPr>
          <w:rFonts w:ascii="Arial" w:hAnsi="Arial" w:cs="Arial"/>
          <w:noProof w:val="0"/>
          <w:lang w:val="pl-PL"/>
        </w:rPr>
        <w:t>okumentacja techniczna projektu</w:t>
      </w:r>
      <w:bookmarkEnd w:id="8"/>
    </w:p>
    <w:p xmlns:wp14="http://schemas.microsoft.com/office/word/2010/wordml" w:rsidRPr="00190B92" w:rsidR="00983B71" w:rsidP="5E517560" w:rsidRDefault="00983B71" w14:paraId="56AD3B58" wp14:textId="77777777">
      <w:pPr>
        <w:pStyle w:val="komentarz"/>
        <w:rPr>
          <w:rFonts w:cs="Arial"/>
          <w:noProof w:val="0"/>
          <w:lang w:val="pl-PL"/>
        </w:rPr>
      </w:pPr>
      <w:r w:rsidRPr="5E517560" w:rsidR="5E517560">
        <w:rPr>
          <w:rFonts w:cs="Arial"/>
          <w:noProof w:val="0"/>
          <w:lang w:val="pl-PL"/>
        </w:rPr>
        <w:t>{</w:t>
      </w:r>
      <w:r w:rsidRPr="5E517560" w:rsidR="5E517560">
        <w:rPr>
          <w:rFonts w:cs="Arial"/>
          <w:noProof w:val="0"/>
          <w:lang w:val="pl-PL"/>
        </w:rPr>
        <w:t xml:space="preserve">o zakresie dokumentacji decyduje opiekun, </w:t>
      </w:r>
      <w:r w:rsidRPr="5E517560" w:rsidR="5E517560">
        <w:rPr>
          <w:rFonts w:cs="Arial"/>
          <w:noProof w:val="0"/>
          <w:lang w:val="pl-PL"/>
        </w:rPr>
        <w:t xml:space="preserve">tu należy zacząć opis rozwiązania technicznego wg zaleceń </w:t>
      </w:r>
      <w:r w:rsidRPr="5E517560" w:rsidR="5E517560">
        <w:rPr>
          <w:rFonts w:cs="Arial"/>
          <w:noProof w:val="0"/>
          <w:lang w:val="pl-PL"/>
        </w:rPr>
        <w:t>o</w:t>
      </w:r>
      <w:r w:rsidRPr="5E517560" w:rsidR="5E517560">
        <w:rPr>
          <w:rFonts w:cs="Arial"/>
          <w:noProof w:val="0"/>
          <w:lang w:val="pl-PL"/>
        </w:rPr>
        <w:t>piekuna, w układzie redakcyjnym najlepiej oddającym charakter projektu – kolejne rozdziały, podrozdziały, punkty}</w:t>
      </w:r>
    </w:p>
    <w:p w:rsidR="5E517560" w:rsidP="5E517560" w:rsidRDefault="5E517560" w14:paraId="5C3E4F92" w14:textId="0C7F169E">
      <w:pPr>
        <w:pStyle w:val="komentarz"/>
        <w:rPr>
          <w:rFonts w:cs="Arial"/>
          <w:noProof w:val="0"/>
          <w:lang w:val="pl-PL"/>
        </w:rPr>
      </w:pPr>
    </w:p>
    <w:p w:rsidR="5E517560" w:rsidP="5E517560" w:rsidRDefault="5E517560" w14:paraId="2F5DFB7E" w14:textId="289E692E">
      <w:pPr>
        <w:pStyle w:val="Akapitzlist"/>
        <w:numPr>
          <w:ilvl w:val="0"/>
          <w:numId w:val="48"/>
        </w:numPr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lang w:val="pl-PL"/>
        </w:rPr>
        <w:t>Zasada działania</w:t>
      </w:r>
    </w:p>
    <w:p w:rsidR="5E517560" w:rsidP="5E517560" w:rsidRDefault="5E517560" w14:paraId="69429B67" w14:textId="46660F90">
      <w:pPr>
        <w:pStyle w:val="Normalny"/>
        <w:ind w:left="0" w:firstLine="708"/>
        <w:jc w:val="both"/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Obliczanie objętości drewna w stosie opiera się o wyznaczenie pola przekroju, aby następnie po </w:t>
      </w:r>
      <w:r>
        <w:tab/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pomnożeniu przez znaną długość drewna otrzymać objętość. Metoda ta zakłada, że wielkość </w:t>
      </w:r>
      <w:r>
        <w:tab/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tabliczki znamionowej na drewnie jest stała i znana (w Polsce 27x43mm). Dzięki temu licząc piksele które zajmuje na zdjęciu można przybliżyć pole powierzchni całego stosu drewna.</w:t>
      </w:r>
    </w:p>
    <w:p w:rsidR="5E517560" w:rsidP="5E517560" w:rsidRDefault="5E517560" w14:paraId="49BB02E1" w14:textId="747D950F">
      <w:pPr>
        <w:pStyle w:val="Normalny"/>
        <w:rPr>
          <w:rFonts w:ascii="Arial" w:hAnsi="Arial" w:cs="Arial"/>
          <w:noProof w:val="0"/>
          <w:lang w:val="pl-PL"/>
        </w:rPr>
      </w:pPr>
    </w:p>
    <w:p w:rsidR="5E517560" w:rsidP="5E517560" w:rsidRDefault="5E517560" w14:paraId="39ED4397" w14:textId="37450633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noProof w:val="0"/>
          <w:lang w:val="pl-PL"/>
        </w:rPr>
      </w:pPr>
      <w:r w:rsidRPr="5E517560" w:rsidR="5E517560">
        <w:rPr>
          <w:rFonts w:ascii="Arial" w:hAnsi="Arial" w:cs="Arial"/>
          <w:noProof w:val="0"/>
          <w:lang w:val="pl-PL"/>
        </w:rPr>
        <w:t>Opis algorytmu</w:t>
      </w:r>
      <w:r>
        <w:br/>
      </w:r>
      <w:r w:rsidRPr="5E517560" w:rsidR="5E517560">
        <w:rPr>
          <w:rFonts w:ascii="Arial" w:hAnsi="Arial" w:cs="Arial"/>
          <w:noProof w:val="0"/>
          <w:lang w:val="pl-PL"/>
        </w:rPr>
        <w:t xml:space="preserve">Algorytm </w:t>
      </w:r>
      <w:r w:rsidRPr="5E517560" w:rsidR="5E517560">
        <w:rPr>
          <w:rFonts w:ascii="Arial" w:hAnsi="Arial" w:cs="Arial"/>
          <w:noProof w:val="0"/>
          <w:lang w:val="en-GB"/>
        </w:rPr>
        <w:t>Flood</w:t>
      </w:r>
      <w:r w:rsidRPr="5E517560" w:rsidR="5E517560">
        <w:rPr>
          <w:rFonts w:ascii="Arial" w:hAnsi="Arial" w:cs="Arial"/>
          <w:noProof w:val="0"/>
          <w:lang w:val="en-GB"/>
        </w:rPr>
        <w:t xml:space="preserve"> </w:t>
      </w:r>
      <w:r w:rsidRPr="5E517560" w:rsidR="5E517560">
        <w:rPr>
          <w:rFonts w:ascii="Arial" w:hAnsi="Arial" w:cs="Arial"/>
          <w:noProof w:val="0"/>
          <w:lang w:val="en-GB"/>
        </w:rPr>
        <w:t>fill</w:t>
      </w:r>
      <w:r w:rsidRPr="5E517560" w:rsidR="5E517560">
        <w:rPr>
          <w:rFonts w:ascii="Arial" w:hAnsi="Arial" w:cs="Arial"/>
          <w:noProof w:val="0"/>
          <w:lang w:val="en-GB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 xml:space="preserve">działa jednokanałowo. Oznacza to, że wykorzystywane przez niego zdjęcia należy najpierw przekształcić na model HSV. Następnie poprzez wskazanie punku początkowego algorytm pobiera bazowe Hue, które jest porównywane </w:t>
      </w:r>
      <w:r>
        <w:br/>
      </w:r>
      <w:r w:rsidRPr="5E517560" w:rsidR="5E517560">
        <w:rPr>
          <w:rFonts w:ascii="Arial" w:hAnsi="Arial" w:cs="Arial"/>
          <w:noProof w:val="0"/>
          <w:lang w:val="pl-PL"/>
        </w:rPr>
        <w:t xml:space="preserve">z sąsiednimi pikselami punktu startowego. Jeżeli różnica w barwie jest poniżej ustawionego progu na piksele zostaje nałożona maska. Algorytm powtarza </w:t>
      </w:r>
      <w:r w:rsidRPr="5E517560" w:rsidR="5E517560">
        <w:rPr>
          <w:rFonts w:ascii="Arial" w:hAnsi="Arial" w:cs="Arial"/>
          <w:noProof w:val="0"/>
          <w:lang w:val="pl-PL"/>
        </w:rPr>
        <w:t>się</w:t>
      </w:r>
      <w:r w:rsidRPr="5E517560" w:rsidR="5E517560">
        <w:rPr>
          <w:rFonts w:ascii="Arial" w:hAnsi="Arial" w:cs="Arial"/>
          <w:noProof w:val="0"/>
          <w:lang w:val="pl-PL"/>
        </w:rPr>
        <w:t>,</w:t>
      </w:r>
      <w:r w:rsidRPr="5E517560" w:rsidR="5E517560">
        <w:rPr>
          <w:rFonts w:ascii="Arial" w:hAnsi="Arial" w:cs="Arial"/>
          <w:noProof w:val="0"/>
          <w:lang w:val="pl-PL"/>
        </w:rPr>
        <w:t xml:space="preserve"> dopóki dla pikseli sąsiadujących z maską barwa jest wystarczająco zbliżona.</w:t>
      </w:r>
    </w:p>
    <w:p w:rsidR="5E517560" w:rsidP="5E517560" w:rsidRDefault="5E517560" w14:paraId="0669976D" w14:textId="54613245">
      <w:pPr>
        <w:pStyle w:val="Normalny"/>
        <w:rPr>
          <w:rFonts w:ascii="Arial" w:hAnsi="Arial" w:cs="Arial"/>
          <w:noProof w:val="0"/>
          <w:lang w:val="pl-PL"/>
        </w:rPr>
      </w:pPr>
    </w:p>
    <w:p w:rsidR="5E517560" w:rsidP="5E517560" w:rsidRDefault="5E517560" w14:paraId="0756AA7A" w14:textId="64052C6F">
      <w:pPr>
        <w:pStyle w:val="Akapitzlist"/>
        <w:numPr>
          <w:ilvl w:val="0"/>
          <w:numId w:val="48"/>
        </w:numPr>
        <w:rPr>
          <w:rFonts w:ascii="Arial" w:hAnsi="Arial" w:cs="Arial"/>
          <w:noProof w:val="0"/>
          <w:lang w:val="pl-PL"/>
        </w:rPr>
      </w:pPr>
      <w:r w:rsidRPr="5E517560" w:rsidR="5E517560">
        <w:rPr>
          <w:rFonts w:ascii="Arial" w:hAnsi="Arial" w:cs="Arial"/>
          <w:noProof w:val="0"/>
          <w:lang w:val="pl-PL"/>
        </w:rPr>
        <w:t>Etapy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pomiaru</w:t>
      </w:r>
      <w:r w:rsidRPr="5E517560" w:rsidR="5E517560">
        <w:rPr>
          <w:rFonts w:ascii="Arial" w:hAnsi="Arial" w:cs="Arial"/>
          <w:noProof w:val="0"/>
          <w:lang w:val="pl-PL"/>
        </w:rPr>
        <w:t xml:space="preserve"> za </w:t>
      </w:r>
      <w:r w:rsidRPr="5E517560" w:rsidR="5E517560">
        <w:rPr>
          <w:rFonts w:ascii="Arial" w:hAnsi="Arial" w:cs="Arial"/>
          <w:noProof w:val="0"/>
          <w:lang w:val="pl-PL"/>
        </w:rPr>
        <w:t>pomocą</w:t>
      </w:r>
      <w:r w:rsidRPr="5E517560" w:rsidR="5E517560">
        <w:rPr>
          <w:rFonts w:ascii="Arial" w:hAnsi="Arial" w:cs="Arial"/>
          <w:noProof w:val="0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lang w:val="pl-PL"/>
        </w:rPr>
        <w:t>aplika</w:t>
      </w:r>
      <w:r w:rsidRPr="5E517560" w:rsidR="5E517560">
        <w:rPr>
          <w:rFonts w:ascii="Arial" w:hAnsi="Arial" w:cs="Arial"/>
          <w:noProof w:val="0"/>
          <w:lang w:val="pl-PL"/>
        </w:rPr>
        <w:t>cji</w:t>
      </w:r>
    </w:p>
    <w:p w:rsidR="5E517560" w:rsidP="5E517560" w:rsidRDefault="5E517560" w14:paraId="3BE273DF" w14:textId="179DDC8D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Załadowanie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zdjęcia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-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zdjęcie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można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wczytać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z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pliku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albo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zrobić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za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pomocą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aparatu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(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brak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implementacji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w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demie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komputerowym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)</w:t>
      </w:r>
    </w:p>
    <w:p w:rsidR="5E517560" w:rsidP="5E517560" w:rsidRDefault="5E517560" w14:paraId="519749D1" w14:textId="6E3D4F61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Zaznaczenie obszaru pomiaru – w celu uzyskania dokładnego wymiaru, wymagane jest otoczenie wielokątem obszaru przekroju drewna, który chcemy zmierzyć.</w:t>
      </w:r>
    </w:p>
    <w:p w:rsidR="5E517560" w:rsidP="5E517560" w:rsidRDefault="5E517560" w14:paraId="48A09F84" w14:textId="1E3BA6B3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Wskazanie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tabliczki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znamionowej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-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należy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kliknąć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na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dowolny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punkt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tabliczki,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aby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aplikacja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wiedziała,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gdzie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jest.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Oznacza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to,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że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zdjęcie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bez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widocznej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tabliczki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nie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może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być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wykorzystane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w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aplikacji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(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wynika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to z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założe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ń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projektowych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). </w:t>
      </w:r>
    </w:p>
    <w:p w:rsidR="5E517560" w:rsidP="5E517560" w:rsidRDefault="5E517560" w14:paraId="43A5ACA4" w14:textId="5009DBB6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Wskazanie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punktu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startowego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algorytmu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-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należy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kliknąć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w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dowolny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punkt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znajdujący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się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na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przekroju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stosu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,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od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któreg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o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algoryt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m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en-GB"/>
        </w:rPr>
        <w:t>Flood</w:t>
      </w:r>
      <w:r w:rsidRPr="5E517560" w:rsidR="5E517560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en-GB"/>
        </w:rPr>
        <w:t>Fill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rozpoczni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zaznaczani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e</w:t>
      </w: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>.</w:t>
      </w:r>
    </w:p>
    <w:p w:rsidR="5E517560" w:rsidP="5E517560" w:rsidRDefault="5E517560" w14:paraId="24AF1EFC" w14:textId="558551E4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noProof w:val="0"/>
          <w:sz w:val="22"/>
          <w:szCs w:val="22"/>
          <w:lang w:val="pl-PL"/>
        </w:rPr>
        <w:t xml:space="preserve">Wybranie odpowiedniej wartości </w:t>
      </w:r>
      <w:r w:rsidRPr="5E517560" w:rsidR="5E517560">
        <w:rPr>
          <w:rFonts w:ascii="Arial" w:hAnsi="Arial" w:cs="Arial"/>
          <w:i w:val="1"/>
          <w:iCs w:val="1"/>
          <w:noProof w:val="0"/>
          <w:sz w:val="22"/>
          <w:szCs w:val="22"/>
          <w:lang w:val="en-GB"/>
        </w:rPr>
        <w:t xml:space="preserve">Threshold </w:t>
      </w:r>
      <w:r w:rsidRPr="5E517560" w:rsidR="5E517560">
        <w:rPr>
          <w:rFonts w:ascii="Arial" w:hAnsi="Arial" w:cs="Arial"/>
          <w:i w:val="1"/>
          <w:iCs w:val="1"/>
          <w:noProof w:val="0"/>
          <w:sz w:val="22"/>
          <w:szCs w:val="22"/>
          <w:lang w:val="pl-PL"/>
        </w:rPr>
        <w:t xml:space="preserve">(próg) -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za pomocą suwaka należy wybrać taką wartość progowania, która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sprawi,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że zaznaczony zostanie jak największy obszar przekroju, jednocześnie nie wychodząc poza granice stosu. Zmiany tej wartości odwzorowywane są na podglądzie.</w:t>
      </w:r>
    </w:p>
    <w:p w:rsidR="5E517560" w:rsidP="5E517560" w:rsidRDefault="5E517560" w14:paraId="64CB995A" w14:textId="3BF3B689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Wpisanie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długości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stosu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–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ostatnim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krokiem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jest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podanie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długości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drewna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w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metrach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, w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celu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wyznaczenia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objętości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stosu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.</w:t>
      </w:r>
    </w:p>
    <w:p w:rsidR="5E517560" w:rsidP="5E517560" w:rsidRDefault="5E517560" w14:paraId="1C64E090" w14:textId="51E2C1D0">
      <w:pPr>
        <w:pStyle w:val="Akapitzlist"/>
        <w:numPr>
          <w:ilvl w:val="1"/>
          <w:numId w:val="48"/>
        </w:numPr>
        <w:jc w:val="both"/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Wynik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– za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pomocą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opisanego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w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punktach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1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2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a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lgorytm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w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yznaczan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a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jest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o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bjętoś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ć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s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tos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,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a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n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astępni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e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w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yni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k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p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rezentowan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y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jest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u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żytkownikow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i</w:t>
      </w: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.</w:t>
      </w:r>
    </w:p>
    <w:p w:rsidR="5E517560" w:rsidP="5E517560" w:rsidRDefault="5E517560" w14:paraId="6EAF1ECF" w14:textId="2CB00E05">
      <w:pPr>
        <w:pStyle w:val="Normalny"/>
        <w:ind w:left="0"/>
        <w:jc w:val="both"/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</w:p>
    <w:p w:rsidR="5E517560" w:rsidP="5E517560" w:rsidRDefault="5E517560" w14:paraId="7609C3A8" w14:textId="1AF45BC5">
      <w:pPr>
        <w:pStyle w:val="Akapitzlist"/>
        <w:numPr>
          <w:ilvl w:val="0"/>
          <w:numId w:val="48"/>
        </w:numPr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Interfejs aplikacji:</w:t>
      </w:r>
    </w:p>
    <w:p w:rsidR="5E517560" w:rsidP="5E517560" w:rsidRDefault="5E517560" w14:paraId="1E3459AE" w14:textId="01000719">
      <w:pPr>
        <w:pStyle w:val="Normalny"/>
        <w:ind w:left="0"/>
        <w:jc w:val="both"/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</w:pPr>
      <w:r w:rsidRPr="5E517560" w:rsidR="5E517560">
        <w:rPr>
          <w:rFonts w:ascii="Arial" w:hAnsi="Arial" w:cs="Arial"/>
          <w:i w:val="0"/>
          <w:iCs w:val="0"/>
          <w:noProof w:val="0"/>
          <w:sz w:val="22"/>
          <w:szCs w:val="22"/>
          <w:lang w:val="pl-PL"/>
        </w:rPr>
        <w:t>Projekt docelowego interfejsu aplikacji zawarty jest w załączniku nr 1. “Projekt Interfejsu”.</w:t>
      </w:r>
    </w:p>
    <w:p xmlns:wp14="http://schemas.microsoft.com/office/word/2010/wordml" w:rsidRPr="00190B92" w:rsidR="00983B71" w:rsidP="5E517560" w:rsidRDefault="00983B71" w14:paraId="042AF011" wp14:textId="77777777">
      <w:pPr>
        <w:pStyle w:val="Nagwek1"/>
        <w:rPr>
          <w:rFonts w:ascii="Arial" w:hAnsi="Arial" w:cs="Arial"/>
          <w:noProof w:val="0"/>
          <w:lang w:val="pl-PL"/>
        </w:rPr>
      </w:pPr>
      <w:bookmarkStart w:name="_Toc114649350" w:id="9"/>
      <w:r w:rsidRPr="5E517560" w:rsidR="5E517560">
        <w:rPr>
          <w:rFonts w:ascii="Arial" w:hAnsi="Arial" w:cs="Arial"/>
          <w:noProof w:val="0"/>
          <w:lang w:val="pl-PL"/>
        </w:rPr>
        <w:t>Załączniki</w:t>
      </w:r>
      <w:bookmarkEnd w:id="9"/>
    </w:p>
    <w:p xmlns:wp14="http://schemas.microsoft.com/office/word/2010/wordml" w:rsidRPr="00190B92" w:rsidR="00983B71" w:rsidP="5E517560" w:rsidRDefault="00983B71" w14:paraId="774FC7ED" wp14:textId="77777777">
      <w:pPr>
        <w:pStyle w:val="komentarz"/>
        <w:rPr>
          <w:rFonts w:cs="Arial"/>
          <w:noProof w:val="0"/>
          <w:lang w:val="pl-PL"/>
        </w:rPr>
      </w:pPr>
      <w:r w:rsidRPr="5E517560" w:rsidR="5E517560">
        <w:rPr>
          <w:rFonts w:cs="Arial"/>
          <w:noProof w:val="0"/>
          <w:lang w:val="pl-PL"/>
        </w:rPr>
        <w:t>{wszelkie dokumenty nie dające się wkomponować w prosty sposób w tekst, należy dołączyć w osobnych plikach, a ich spis przedstawić w formie tabeli, przykładowo:}</w:t>
      </w:r>
    </w:p>
    <w:p xmlns:wp14="http://schemas.microsoft.com/office/word/2010/wordml" w:rsidRPr="00190B92" w:rsidR="00947A2E" w:rsidP="5E517560" w:rsidRDefault="00947A2E" w14:paraId="52E56223" wp14:textId="77777777" wp14:noSpellErr="1">
      <w:pPr>
        <w:pStyle w:val="komentarz"/>
        <w:rPr>
          <w:rFonts w:cs="Arial"/>
          <w:noProof w:val="0"/>
          <w:lang w:val="pl-PL"/>
        </w:rPr>
      </w:pPr>
    </w:p>
    <w:p xmlns:wp14="http://schemas.microsoft.com/office/word/2010/wordml" w:rsidRPr="00190B92" w:rsidR="00947A2E" w:rsidP="5E517560" w:rsidRDefault="00947A2E" w14:paraId="13AE4955" wp14:textId="77777777">
      <w:pPr>
        <w:pStyle w:val="komentarz"/>
        <w:jc w:val="center"/>
        <w:rPr>
          <w:rFonts w:cs="Arial"/>
          <w:noProof w:val="0"/>
          <w:sz w:val="20"/>
          <w:szCs w:val="20"/>
          <w:lang w:val="pl-PL"/>
        </w:rPr>
      </w:pPr>
      <w:r w:rsidRPr="5E517560" w:rsidR="5E517560">
        <w:rPr>
          <w:rFonts w:cs="Arial"/>
          <w:noProof w:val="0"/>
          <w:sz w:val="20"/>
          <w:szCs w:val="20"/>
          <w:lang w:val="pl-PL"/>
        </w:rPr>
        <w:t>Tabela 3.1. Lista załączników</w:t>
      </w:r>
    </w:p>
    <w:p xmlns:wp14="http://schemas.microsoft.com/office/word/2010/wordml" w:rsidRPr="00190B92" w:rsidR="00947A2E" w:rsidP="5E517560" w:rsidRDefault="00947A2E" w14:paraId="07547A01" wp14:textId="77777777" wp14:noSpellErr="1">
      <w:pPr>
        <w:pStyle w:val="komentarz"/>
        <w:rPr>
          <w:rFonts w:cs="Arial"/>
          <w:noProof w:val="0"/>
          <w:lang w:val="pl-P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"/>
        <w:gridCol w:w="2356"/>
        <w:gridCol w:w="2623"/>
      </w:tblGrid>
      <w:tr xmlns:wp14="http://schemas.microsoft.com/office/word/2010/wordml" w:rsidRPr="00190B92" w:rsidR="00983B71" w:rsidTr="5E517560" w14:paraId="279994BF" wp14:textId="77777777">
        <w:tblPrEx>
          <w:tblCellMar>
            <w:top w:w="0" w:type="dxa"/>
            <w:bottom w:w="0" w:type="dxa"/>
          </w:tblCellMar>
        </w:tblPrEx>
        <w:trPr>
          <w:trHeight w:val="284" w:hRule="exact"/>
        </w:trPr>
        <w:tc>
          <w:tcPr>
            <w:tcW w:w="549" w:type="dxa"/>
            <w:tcMar/>
          </w:tcPr>
          <w:p w:rsidRPr="00190B92" w:rsidR="00983B71" w:rsidP="5E517560" w:rsidRDefault="00983B71" w14:paraId="1EA4E93A" wp14:textId="77777777">
            <w:pPr>
              <w:pStyle w:val="tekstwtabeli"/>
              <w:rPr>
                <w:rFonts w:cs="Arial"/>
                <w:noProof w:val="0"/>
                <w:lang w:val="pl-PL"/>
              </w:rPr>
            </w:pPr>
            <w:r w:rsidRPr="5E517560" w:rsidR="5E517560">
              <w:rPr>
                <w:rFonts w:cs="Arial"/>
                <w:noProof w:val="0"/>
                <w:lang w:val="pl-PL"/>
              </w:rPr>
              <w:t>L.p.</w:t>
            </w:r>
          </w:p>
        </w:tc>
        <w:tc>
          <w:tcPr>
            <w:tcW w:w="2356" w:type="dxa"/>
            <w:tcMar/>
          </w:tcPr>
          <w:p w:rsidRPr="00190B92" w:rsidR="00983B71" w:rsidP="5E517560" w:rsidRDefault="00983B71" w14:paraId="4360F26E" wp14:textId="77777777">
            <w:pPr>
              <w:pStyle w:val="tekstwtabeli"/>
              <w:jc w:val="center"/>
              <w:rPr>
                <w:rFonts w:cs="Arial"/>
                <w:noProof w:val="0"/>
                <w:lang w:val="pl-PL"/>
              </w:rPr>
            </w:pPr>
            <w:r w:rsidRPr="5E517560" w:rsidR="5E517560">
              <w:rPr>
                <w:rFonts w:cs="Arial"/>
                <w:noProof w:val="0"/>
                <w:lang w:val="pl-PL"/>
              </w:rPr>
              <w:t>Nazwa dokumentu</w:t>
            </w:r>
          </w:p>
        </w:tc>
        <w:tc>
          <w:tcPr>
            <w:tcW w:w="2623" w:type="dxa"/>
            <w:tcMar/>
          </w:tcPr>
          <w:p w:rsidRPr="00190B92" w:rsidR="00983B71" w:rsidP="5E517560" w:rsidRDefault="00983B71" w14:paraId="7565314B" wp14:textId="77777777">
            <w:pPr>
              <w:pStyle w:val="tekstwtabeli"/>
              <w:jc w:val="center"/>
              <w:rPr>
                <w:rFonts w:cs="Arial"/>
                <w:noProof w:val="0"/>
                <w:lang w:val="pl-PL"/>
              </w:rPr>
            </w:pPr>
            <w:r w:rsidRPr="5E517560" w:rsidR="5E517560">
              <w:rPr>
                <w:rFonts w:cs="Arial"/>
                <w:noProof w:val="0"/>
                <w:lang w:val="pl-PL"/>
              </w:rPr>
              <w:t>Nazwa pliku</w:t>
            </w:r>
          </w:p>
        </w:tc>
      </w:tr>
      <w:tr xmlns:wp14="http://schemas.microsoft.com/office/word/2010/wordml" w:rsidRPr="00190B92" w:rsidR="00983B71" w:rsidTr="5E517560" w14:paraId="0D590638" wp14:textId="77777777">
        <w:tblPrEx>
          <w:tblCellMar>
            <w:top w:w="0" w:type="dxa"/>
            <w:bottom w:w="0" w:type="dxa"/>
          </w:tblCellMar>
        </w:tblPrEx>
        <w:trPr>
          <w:trHeight w:val="284" w:hRule="exact"/>
        </w:trPr>
        <w:tc>
          <w:tcPr>
            <w:tcW w:w="549" w:type="dxa"/>
            <w:tcMar/>
          </w:tcPr>
          <w:p w:rsidRPr="00190B92" w:rsidR="00983B71" w:rsidP="5E517560" w:rsidRDefault="00983B71" w14:paraId="0135CBF0" wp14:textId="77777777">
            <w:pPr>
              <w:pStyle w:val="wpiswtabelicentr"/>
              <w:rPr>
                <w:noProof w:val="0"/>
                <w:lang w:val="pl-PL"/>
              </w:rPr>
            </w:pPr>
            <w:r w:rsidRPr="5E517560" w:rsidR="5E517560">
              <w:rPr>
                <w:noProof w:val="0"/>
                <w:lang w:val="pl-PL"/>
              </w:rPr>
              <w:t>1.</w:t>
            </w:r>
          </w:p>
        </w:tc>
        <w:tc>
          <w:tcPr>
            <w:tcW w:w="2356" w:type="dxa"/>
            <w:tcMar/>
          </w:tcPr>
          <w:p w:rsidRPr="00190B92" w:rsidR="00983B71" w:rsidP="5E517560" w:rsidRDefault="00983B71" w14:paraId="4692DE3B" wp14:textId="159C7BF3">
            <w:pPr>
              <w:pStyle w:val="wpiswtabeli"/>
              <w:jc w:val="center"/>
              <w:rPr>
                <w:b w:val="0"/>
                <w:bCs w:val="0"/>
                <w:noProof w:val="0"/>
                <w:sz w:val="20"/>
                <w:szCs w:val="20"/>
                <w:lang w:val="pl-PL"/>
              </w:rPr>
            </w:pPr>
            <w:r w:rsidRPr="5E517560" w:rsidR="5E517560">
              <w:rPr>
                <w:b w:val="0"/>
                <w:bCs w:val="0"/>
                <w:noProof w:val="0"/>
                <w:sz w:val="20"/>
                <w:szCs w:val="20"/>
                <w:lang w:val="pl-PL"/>
              </w:rPr>
              <w:t xml:space="preserve">Projekt </w:t>
            </w:r>
            <w:r w:rsidRPr="5E517560" w:rsidR="5E517560">
              <w:rPr>
                <w:b w:val="0"/>
                <w:bCs w:val="0"/>
                <w:noProof w:val="0"/>
                <w:sz w:val="20"/>
                <w:szCs w:val="20"/>
                <w:lang w:val="pl-PL"/>
              </w:rPr>
              <w:t>Interfej</w:t>
            </w:r>
            <w:r w:rsidRPr="5E517560" w:rsidR="5E517560">
              <w:rPr>
                <w:b w:val="0"/>
                <w:bCs w:val="0"/>
                <w:noProof w:val="0"/>
                <w:sz w:val="20"/>
                <w:szCs w:val="20"/>
                <w:lang w:val="pl-PL"/>
              </w:rPr>
              <w:t>su</w:t>
            </w:r>
          </w:p>
        </w:tc>
        <w:tc>
          <w:tcPr>
            <w:tcW w:w="2623" w:type="dxa"/>
            <w:tcMar/>
          </w:tcPr>
          <w:p w:rsidRPr="00190B92" w:rsidR="00983B71" w:rsidP="5E517560" w:rsidRDefault="00983B71" w14:paraId="5043CB0F" wp14:textId="2BB84217">
            <w:pPr>
              <w:jc w:val="center"/>
              <w:rPr>
                <w:rFonts w:ascii="Arial" w:hAnsi="Arial" w:cs="Arial"/>
                <w:noProof w:val="0"/>
                <w:lang w:val="pl-PL"/>
              </w:rPr>
            </w:pPr>
            <w:r w:rsidRPr="5E517560" w:rsidR="5E517560">
              <w:rPr>
                <w:rFonts w:ascii="Arial" w:hAnsi="Arial" w:cs="Arial"/>
                <w:noProof w:val="0"/>
                <w:lang w:val="pl-PL"/>
              </w:rPr>
              <w:t>Projekt Grupowy - Projekt Interfejsu</w:t>
            </w:r>
          </w:p>
        </w:tc>
      </w:tr>
      <w:tr xmlns:wp14="http://schemas.microsoft.com/office/word/2010/wordml" w:rsidRPr="00190B92" w:rsidR="00983B71" w:rsidTr="5E517560" w14:paraId="4B455975" wp14:textId="77777777">
        <w:tblPrEx>
          <w:tblCellMar>
            <w:top w:w="0" w:type="dxa"/>
            <w:bottom w:w="0" w:type="dxa"/>
          </w:tblCellMar>
        </w:tblPrEx>
        <w:trPr>
          <w:trHeight w:val="284" w:hRule="exact"/>
        </w:trPr>
        <w:tc>
          <w:tcPr>
            <w:tcW w:w="549" w:type="dxa"/>
            <w:tcMar/>
          </w:tcPr>
          <w:p w:rsidRPr="00190B92" w:rsidR="00983B71" w:rsidP="5E517560" w:rsidRDefault="00983B71" w14:paraId="47886996" wp14:textId="77777777">
            <w:pPr>
              <w:pStyle w:val="wpiswtabelicentr"/>
              <w:rPr>
                <w:noProof w:val="0"/>
                <w:lang w:val="pl-PL"/>
              </w:rPr>
            </w:pPr>
            <w:r w:rsidRPr="5E517560" w:rsidR="5E517560">
              <w:rPr>
                <w:noProof w:val="0"/>
                <w:lang w:val="pl-PL"/>
              </w:rPr>
              <w:t>2.</w:t>
            </w:r>
          </w:p>
        </w:tc>
        <w:tc>
          <w:tcPr>
            <w:tcW w:w="2356" w:type="dxa"/>
            <w:tcMar/>
          </w:tcPr>
          <w:p w:rsidRPr="00190B92" w:rsidR="00983B71" w:rsidP="5E517560" w:rsidRDefault="00983B71" w14:paraId="082EE5CC" wp14:textId="64B9017B">
            <w:pPr>
              <w:pStyle w:val="wpiswtabeli"/>
              <w:rPr>
                <w:noProof w:val="0"/>
                <w:lang w:val="pl-PL"/>
              </w:rPr>
            </w:pPr>
          </w:p>
        </w:tc>
        <w:tc>
          <w:tcPr>
            <w:tcW w:w="2623" w:type="dxa"/>
            <w:tcMar/>
          </w:tcPr>
          <w:p w:rsidRPr="00190B92" w:rsidR="00983B71" w:rsidP="5E517560" w:rsidRDefault="00983B71" w14:paraId="07459315" wp14:textId="77777777" wp14:noSpellErr="1">
            <w:pPr>
              <w:rPr>
                <w:rFonts w:ascii="Arial" w:hAnsi="Arial" w:cs="Arial"/>
                <w:noProof w:val="0"/>
                <w:lang w:val="pl-PL"/>
              </w:rPr>
            </w:pPr>
          </w:p>
        </w:tc>
      </w:tr>
      <w:tr xmlns:wp14="http://schemas.microsoft.com/office/word/2010/wordml" w:rsidRPr="00190B92" w:rsidR="00983B71" w:rsidTr="5E517560" w14:paraId="51A8AD39" wp14:textId="77777777">
        <w:tblPrEx>
          <w:tblCellMar>
            <w:top w:w="0" w:type="dxa"/>
            <w:bottom w:w="0" w:type="dxa"/>
          </w:tblCellMar>
        </w:tblPrEx>
        <w:trPr>
          <w:trHeight w:val="284" w:hRule="exact"/>
        </w:trPr>
        <w:tc>
          <w:tcPr>
            <w:tcW w:w="549" w:type="dxa"/>
            <w:tcMar/>
          </w:tcPr>
          <w:p w:rsidRPr="00190B92" w:rsidR="00983B71" w:rsidP="5E517560" w:rsidRDefault="00983B71" w14:paraId="1F75A9DD" wp14:textId="77777777">
            <w:pPr>
              <w:pStyle w:val="wpiswtabelicentr"/>
              <w:rPr>
                <w:noProof w:val="0"/>
                <w:lang w:val="pl-PL"/>
              </w:rPr>
            </w:pPr>
            <w:r w:rsidRPr="5E517560" w:rsidR="5E517560">
              <w:rPr>
                <w:noProof w:val="0"/>
                <w:lang w:val="pl-PL"/>
              </w:rPr>
              <w:t>3.</w:t>
            </w:r>
          </w:p>
        </w:tc>
        <w:tc>
          <w:tcPr>
            <w:tcW w:w="2356" w:type="dxa"/>
            <w:tcMar/>
          </w:tcPr>
          <w:p w:rsidRPr="00190B92" w:rsidR="00983B71" w:rsidP="5E517560" w:rsidRDefault="00983B71" w14:paraId="4EE2D198" wp14:textId="23A0B661">
            <w:pPr>
              <w:pStyle w:val="wpiswtabeli"/>
              <w:rPr>
                <w:noProof w:val="0"/>
                <w:lang w:val="pl-PL"/>
              </w:rPr>
            </w:pPr>
          </w:p>
        </w:tc>
        <w:tc>
          <w:tcPr>
            <w:tcW w:w="2623" w:type="dxa"/>
            <w:tcMar/>
          </w:tcPr>
          <w:p w:rsidRPr="00190B92" w:rsidR="00983B71" w:rsidP="5E517560" w:rsidRDefault="00983B71" w14:paraId="6537F28F" wp14:textId="77777777" wp14:noSpellErr="1">
            <w:pPr>
              <w:rPr>
                <w:rFonts w:ascii="Arial" w:hAnsi="Arial" w:cs="Arial"/>
                <w:noProof w:val="0"/>
                <w:lang w:val="pl-PL"/>
              </w:rPr>
            </w:pPr>
          </w:p>
        </w:tc>
      </w:tr>
    </w:tbl>
    <w:p w:rsidR="5E517560" w:rsidRDefault="5E517560" w14:paraId="6E8D834D" w14:textId="52275D22"/>
    <w:p w:rsidR="5E517560" w:rsidRDefault="5E517560" w14:paraId="5B3D687F" w14:textId="4656C6DD"/>
    <w:p w:rsidR="5E517560" w:rsidRDefault="5E517560" w14:paraId="7D2D9341" w14:textId="77582A8E"/>
    <w:p xmlns:wp14="http://schemas.microsoft.com/office/word/2010/wordml" w:rsidR="0072492A" w:rsidP="00A42049" w:rsidRDefault="0072492A" w14:paraId="144A5D23" wp14:textId="77777777" wp14:noSpellErr="1">
      <w:pPr>
        <w:rPr>
          <w:rFonts w:ascii="Arial" w:hAnsi="Arial" w:cs="Arial"/>
        </w:rPr>
      </w:pPr>
    </w:p>
    <w:p xmlns:wp14="http://schemas.microsoft.com/office/word/2010/wordml" w:rsidRPr="0072492A" w:rsidR="0072492A" w:rsidP="0072492A" w:rsidRDefault="0072492A" w14:paraId="738610EB" wp14:textId="77777777" wp14:noSpellErr="1">
      <w:pPr>
        <w:rPr>
          <w:rFonts w:ascii="Arial" w:hAnsi="Arial" w:cs="Arial"/>
        </w:rPr>
      </w:pPr>
    </w:p>
    <w:p xmlns:wp14="http://schemas.microsoft.com/office/word/2010/wordml" w:rsidRPr="0072492A" w:rsidR="0072492A" w:rsidP="0072492A" w:rsidRDefault="0072492A" w14:paraId="637805D2" wp14:textId="77777777" wp14:noSpellErr="1">
      <w:pPr>
        <w:rPr>
          <w:rFonts w:ascii="Arial" w:hAnsi="Arial" w:cs="Arial"/>
        </w:rPr>
      </w:pPr>
    </w:p>
    <w:p xmlns:wp14="http://schemas.microsoft.com/office/word/2010/wordml" w:rsidRPr="0072492A" w:rsidR="0072492A" w:rsidP="0072492A" w:rsidRDefault="0072492A" w14:paraId="463F29E8" wp14:textId="77777777" wp14:noSpellErr="1">
      <w:pPr>
        <w:rPr>
          <w:rFonts w:ascii="Arial" w:hAnsi="Arial" w:cs="Arial"/>
        </w:rPr>
      </w:pPr>
    </w:p>
    <w:p xmlns:wp14="http://schemas.microsoft.com/office/word/2010/wordml" w:rsidR="0072492A" w:rsidP="0072492A" w:rsidRDefault="0072492A" w14:paraId="3B7B4B86" wp14:textId="77777777" wp14:noSpellErr="1">
      <w:pPr>
        <w:rPr>
          <w:rFonts w:ascii="Arial" w:hAnsi="Arial" w:cs="Arial"/>
        </w:rPr>
      </w:pPr>
    </w:p>
    <w:p xmlns:wp14="http://schemas.microsoft.com/office/word/2010/wordml" w:rsidRPr="0072492A" w:rsidR="00983B71" w:rsidP="0072492A" w:rsidRDefault="0072492A" w14:paraId="3A0FF5F2" wp14:textId="77777777" wp14:noSpellErr="1">
      <w:pPr>
        <w:tabs>
          <w:tab w:val="left" w:pos="681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Pr="0072492A" w:rsidR="00983B71">
      <w:headerReference w:type="default" r:id="rId8"/>
      <w:footerReference w:type="default" r:id="rId9"/>
      <w:pgSz w:w="11906" w:h="16838" w:orient="portrait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75536" w:rsidRDefault="00F75536" w14:paraId="5630AD66" wp14:textId="77777777">
      <w:r>
        <w:separator/>
      </w:r>
    </w:p>
  </w:endnote>
  <w:endnote w:type="continuationSeparator" w:id="0">
    <w:p xmlns:wp14="http://schemas.microsoft.com/office/word/2010/wordml" w:rsidR="00F75536" w:rsidRDefault="00F75536" w14:paraId="6182907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2492A" w:rsidR="00D235E8" w:rsidP="5E517560" w:rsidRDefault="00096842" w14:paraId="5E0151C5" wp14:textId="77777777">
    <w:pPr>
      <w:pStyle w:val="Stopka"/>
      <w:pBdr>
        <w:top w:val="single" w:color="FF000000" w:sz="4" w:space="1"/>
      </w:pBdr>
      <w:tabs>
        <w:tab w:val="clear" w:pos="9072"/>
        <w:tab w:val="right" w:pos="9214"/>
      </w:tabs>
      <w:rPr>
        <w:rFonts w:ascii="Arial" w:hAnsi="Arial" w:cs="Arial"/>
        <w:sz w:val="16"/>
        <w:szCs w:val="16"/>
      </w:rPr>
    </w:pPr>
    <w:r w:rsidRPr="5E517560" w:rsidR="5E517560">
      <w:rPr>
        <w:rStyle w:val="Numerstrony"/>
        <w:rFonts w:ascii="Arial" w:hAnsi="Arial" w:cs="Arial"/>
        <w:sz w:val="16"/>
        <w:szCs w:val="16"/>
      </w:rPr>
      <w:t>PG_WETI_DTP_wer</w:t>
    </w:r>
    <w:r w:rsidRPr="5E517560" w:rsidR="5E517560">
      <w:rPr>
        <w:rStyle w:val="Numerstrony"/>
        <w:rFonts w:ascii="Arial" w:hAnsi="Arial" w:cs="Arial"/>
        <w:sz w:val="16"/>
        <w:szCs w:val="16"/>
      </w:rPr>
      <w:t xml:space="preserve">. </w:t>
    </w:r>
    <w:r w:rsidRPr="5E517560" w:rsidR="5E517560">
      <w:rPr>
        <w:rStyle w:val="Numerstrony"/>
        <w:rFonts w:ascii="Arial" w:hAnsi="Arial" w:cs="Arial"/>
        <w:sz w:val="16"/>
        <w:szCs w:val="16"/>
      </w:rPr>
      <w:t>2</w:t>
    </w:r>
    <w:r w:rsidRPr="5E517560" w:rsidR="5E517560">
      <w:rPr>
        <w:rStyle w:val="Numerstrony"/>
        <w:rFonts w:ascii="Arial" w:hAnsi="Arial" w:cs="Arial"/>
        <w:sz w:val="16"/>
        <w:szCs w:val="16"/>
      </w:rPr>
      <w:t>.00</w:t>
    </w:r>
    <w:r w:rsidRPr="5E517560" w:rsidR="5E517560">
      <w:rPr>
        <w:rStyle w:val="Numerstrony"/>
        <w:rFonts w:ascii="Arial" w:hAnsi="Arial" w:cs="Arial"/>
        <w:sz w:val="16"/>
        <w:szCs w:val="16"/>
      </w:rPr>
      <w:t xml:space="preserve"> </w:t>
    </w:r>
    <w:r>
      <w:tab/>
    </w:r>
    <w:r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Pr="5E517560">
      <w:rPr>
        <w:rStyle w:val="Numerstrony"/>
        <w:rFonts w:ascii="Arial" w:hAnsi="Arial" w:cs="Arial"/>
        <w:sz w:val="16"/>
        <w:szCs w:val="16"/>
      </w:rPr>
      <w:instrText xml:space="preserve"> PAGE </w:instrText>
    </w:r>
    <w:r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Pr="5E517560" w:rsidR="5E517560">
      <w:rPr>
        <w:rStyle w:val="Numerstrony"/>
        <w:rFonts w:ascii="Arial" w:hAnsi="Arial" w:cs="Arial"/>
        <w:sz w:val="16"/>
        <w:szCs w:val="16"/>
      </w:rPr>
      <w:t>1</w:t>
    </w:r>
    <w:r w:rsidRPr="5E517560">
      <w:rPr>
        <w:rStyle w:val="Numerstrony"/>
        <w:rFonts w:ascii="Arial" w:hAnsi="Arial" w:cs="Arial"/>
        <w:sz w:val="16"/>
        <w:szCs w:val="16"/>
      </w:rPr>
      <w:fldChar w:fldCharType="end"/>
    </w:r>
    <w:r w:rsidRPr="5E517560" w:rsidR="5E517560">
      <w:rPr>
        <w:rStyle w:val="Numerstrony"/>
        <w:rFonts w:ascii="Arial" w:hAnsi="Arial" w:cs="Arial"/>
        <w:sz w:val="16"/>
        <w:szCs w:val="16"/>
      </w:rPr>
      <w:t xml:space="preserve"> / </w:t>
    </w:r>
    <w:r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Pr="5E517560">
      <w:rPr>
        <w:rStyle w:val="Numerstrony"/>
        <w:rFonts w:ascii="Arial" w:hAnsi="Arial" w:cs="Arial"/>
        <w:sz w:val="16"/>
        <w:szCs w:val="16"/>
      </w:rPr>
      <w:instrText xml:space="preserve"> NUMPAGES </w:instrText>
    </w:r>
    <w:r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Pr="5E517560" w:rsidR="5E517560">
      <w:rPr>
        <w:rStyle w:val="Numerstrony"/>
        <w:rFonts w:ascii="Arial" w:hAnsi="Arial" w:cs="Arial"/>
        <w:sz w:val="16"/>
        <w:szCs w:val="16"/>
      </w:rPr>
      <w:t>1</w:t>
    </w:r>
    <w:r w:rsidRPr="5E517560">
      <w:rPr>
        <w:rStyle w:val="Numerstrony"/>
        <w:rFonts w:ascii="Arial" w:hAnsi="Arial" w:cs="Arial"/>
        <w:sz w:val="16"/>
        <w:szCs w:val="16"/>
      </w:rPr>
      <w:fldChar w:fldCharType="end"/>
    </w:r>
    <w:r>
      <w:tab/>
    </w:r>
    <w:r w:rsidRPr="5E517560" w:rsidR="5E517560">
      <w:rPr>
        <w:rStyle w:val="Numerstrony"/>
        <w:rFonts w:ascii="Arial" w:hAnsi="Arial" w:cs="Arial"/>
        <w:sz w:val="16"/>
        <w:szCs w:val="16"/>
      </w:rPr>
      <w:t xml:space="preserve">Data </w:t>
    </w:r>
    <w:r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Pr="5E517560">
      <w:rPr>
        <w:rStyle w:val="Numerstrony"/>
        <w:rFonts w:ascii="Arial" w:hAnsi="Arial" w:cs="Arial"/>
        <w:sz w:val="16"/>
        <w:szCs w:val="16"/>
      </w:rPr>
      <w:instrText xml:space="preserve"> DATE  \@ "dd.MM.yyyy HH:mm:ss" </w:instrText>
    </w:r>
    <w:r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Pr="5E517560" w:rsidR="5E517560">
      <w:rPr>
        <w:rStyle w:val="Numerstrony"/>
        <w:rFonts w:ascii="Arial" w:hAnsi="Arial" w:cs="Arial"/>
        <w:sz w:val="16"/>
        <w:szCs w:val="16"/>
      </w:rPr>
      <w:t>29.09.2023 10:26:38</w:t>
    </w:r>
    <w:r w:rsidRPr="5E517560">
      <w:rPr>
        <w:rStyle w:val="Numerstrony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75536" w:rsidRDefault="00F75536" w14:paraId="2BA226A1" wp14:textId="77777777">
      <w:r>
        <w:separator/>
      </w:r>
    </w:p>
  </w:footnote>
  <w:footnote w:type="continuationSeparator" w:id="0">
    <w:p xmlns:wp14="http://schemas.microsoft.com/office/word/2010/wordml" w:rsidR="00F75536" w:rsidRDefault="00F75536" w14:paraId="17AD93B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235E8" w:rsidP="5E517560" w:rsidRDefault="00B12075" w14:paraId="58A5F232" wp14:textId="77777777" wp14:noSpellErr="1">
    <w:pPr>
      <w:pStyle w:val="Nagwek"/>
      <w:pBdr>
        <w:bottom w:val="single" w:color="FF000000" w:sz="4" w:space="1"/>
      </w:pBdr>
      <w:tabs>
        <w:tab w:val="clear" w:pos="9072"/>
        <w:tab w:val="right" w:pos="9214"/>
      </w:tabs>
    </w:pPr>
    <w:r w:rsidRPr="5E517560" w:rsidR="5E517560">
      <w:rPr>
        <w:rFonts w:cs="Times New Roman"/>
      </w:rPr>
      <w:t>SZP</w:t>
    </w:r>
    <w:r w:rsidRPr="5E517560" w:rsidR="5E517560">
      <w:rPr>
        <w:rFonts w:cs="Times New Roman"/>
        <w:i w:val="1"/>
        <w:iCs w:val="1"/>
      </w:rPr>
      <w:t>{</w:t>
    </w:r>
    <w:r w:rsidRPr="5E517560" w:rsidR="5E517560">
      <w:rPr>
        <w:rFonts w:cs="Times New Roman"/>
        <w:i w:val="1"/>
        <w:iCs w:val="1"/>
      </w:rPr>
      <w:t xml:space="preserve">akronim </w:t>
    </w:r>
    <w:r w:rsidRPr="5E517560" w:rsidR="5E517560">
      <w:rPr>
        <w:rFonts w:cs="Times New Roman"/>
        <w:i w:val="1"/>
        <w:iCs w:val="1"/>
      </w:rPr>
      <w:t>projektu}</w:t>
    </w:r>
    <w:r>
      <w:tab/>
    </w:r>
    <w:r w:rsidR="5E517560">
      <w:rPr/>
      <w:t>D</w:t>
    </w:r>
    <w:r w:rsidRPr="5E517560" w:rsidR="5E517560">
      <w:rPr>
        <w:rFonts w:cs="Times New Roman"/>
      </w:rPr>
      <w:t>okumentacja techniczna</w:t>
    </w:r>
    <w:r w:rsidRPr="5E517560" w:rsidR="5E517560">
      <w:rPr>
        <w:rFonts w:cs="Times New Roman"/>
      </w:rPr>
      <w:t xml:space="preserve"> </w:t>
    </w:r>
    <w:r w:rsidRPr="5E517560" w:rsidR="5E517560">
      <w:rPr>
        <w:rFonts w:cs="Times New Roman"/>
      </w:rPr>
      <w:t>produktu</w:t>
    </w:r>
    <w:r>
      <w:tab/>
    </w:r>
    <w:r w:rsidR="5E517560">
      <w:rPr/>
      <w:t>Projekt</w:t>
    </w:r>
    <w:r w:rsidR="5E517560">
      <w:rPr/>
      <w:t xml:space="preserve"> </w:t>
    </w:r>
    <w:r w:rsidR="5E517560">
      <w:rPr/>
      <w:t>g</w:t>
    </w:r>
    <w:r w:rsidR="5E517560">
      <w:rPr/>
      <w:t xml:space="preserve">rupowy, </w:t>
    </w:r>
    <w:r w:rsidR="5E517560">
      <w:rPr/>
      <w:t>W</w:t>
    </w:r>
    <w:r w:rsidR="5E517560">
      <w:rPr/>
      <w:t>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371d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206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multilevel"/>
    <w:tmpl w:val="68F87F7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80ADB"/>
    <w:multiLevelType w:val="hybridMultilevel"/>
    <w:tmpl w:val="FC40A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num w:numId="48">
    <w:abstractNumId w:val="11"/>
  </w:num>
  <w:num w:numId="47">
    <w:abstractNumId w:val="10"/>
  </w:num>
  <w:num w:numId="1" w16cid:durableId="1386837340">
    <w:abstractNumId w:val="3"/>
  </w:num>
  <w:num w:numId="2" w16cid:durableId="522980581">
    <w:abstractNumId w:val="9"/>
  </w:num>
  <w:num w:numId="3" w16cid:durableId="1393847177">
    <w:abstractNumId w:val="4"/>
  </w:num>
  <w:num w:numId="4" w16cid:durableId="627319661">
    <w:abstractNumId w:val="1"/>
  </w:num>
  <w:num w:numId="5" w16cid:durableId="895318534">
    <w:abstractNumId w:val="0"/>
  </w:num>
  <w:num w:numId="6" w16cid:durableId="14886116">
    <w:abstractNumId w:val="0"/>
  </w:num>
  <w:num w:numId="7" w16cid:durableId="1709143187">
    <w:abstractNumId w:val="6"/>
  </w:num>
  <w:num w:numId="8" w16cid:durableId="1960381045">
    <w:abstractNumId w:val="7"/>
  </w:num>
  <w:num w:numId="9" w16cid:durableId="1273902383">
    <w:abstractNumId w:val="7"/>
  </w:num>
  <w:num w:numId="10" w16cid:durableId="2115395334">
    <w:abstractNumId w:val="7"/>
  </w:num>
  <w:num w:numId="11" w16cid:durableId="1173761209">
    <w:abstractNumId w:val="0"/>
  </w:num>
  <w:num w:numId="12" w16cid:durableId="2119518428">
    <w:abstractNumId w:val="5"/>
  </w:num>
  <w:num w:numId="13" w16cid:durableId="1514880926">
    <w:abstractNumId w:val="0"/>
  </w:num>
  <w:num w:numId="14" w16cid:durableId="1490517837">
    <w:abstractNumId w:val="0"/>
  </w:num>
  <w:num w:numId="15" w16cid:durableId="316568973">
    <w:abstractNumId w:val="0"/>
  </w:num>
  <w:num w:numId="16" w16cid:durableId="1999456183">
    <w:abstractNumId w:val="0"/>
  </w:num>
  <w:num w:numId="17" w16cid:durableId="203173352">
    <w:abstractNumId w:val="0"/>
  </w:num>
  <w:num w:numId="18" w16cid:durableId="1737320030">
    <w:abstractNumId w:val="0"/>
  </w:num>
  <w:num w:numId="19" w16cid:durableId="2173785">
    <w:abstractNumId w:val="0"/>
  </w:num>
  <w:num w:numId="20" w16cid:durableId="1082525122">
    <w:abstractNumId w:val="0"/>
  </w:num>
  <w:num w:numId="21" w16cid:durableId="465507429">
    <w:abstractNumId w:val="0"/>
  </w:num>
  <w:num w:numId="22" w16cid:durableId="463545270">
    <w:abstractNumId w:val="0"/>
  </w:num>
  <w:num w:numId="23" w16cid:durableId="1087190008">
    <w:abstractNumId w:val="0"/>
  </w:num>
  <w:num w:numId="24" w16cid:durableId="1824347644">
    <w:abstractNumId w:val="0"/>
  </w:num>
  <w:num w:numId="25" w16cid:durableId="1817331946">
    <w:abstractNumId w:val="0"/>
  </w:num>
  <w:num w:numId="26" w16cid:durableId="1982616299">
    <w:abstractNumId w:val="0"/>
  </w:num>
  <w:num w:numId="27" w16cid:durableId="1140657828">
    <w:abstractNumId w:val="0"/>
  </w:num>
  <w:num w:numId="28" w16cid:durableId="1618677013">
    <w:abstractNumId w:val="0"/>
  </w:num>
  <w:num w:numId="29" w16cid:durableId="168063530">
    <w:abstractNumId w:val="0"/>
  </w:num>
  <w:num w:numId="30" w16cid:durableId="329873740">
    <w:abstractNumId w:val="0"/>
  </w:num>
  <w:num w:numId="31" w16cid:durableId="847603491">
    <w:abstractNumId w:val="0"/>
  </w:num>
  <w:num w:numId="32" w16cid:durableId="1759935493">
    <w:abstractNumId w:val="0"/>
  </w:num>
  <w:num w:numId="33" w16cid:durableId="722407859">
    <w:abstractNumId w:val="0"/>
  </w:num>
  <w:num w:numId="34" w16cid:durableId="904026973">
    <w:abstractNumId w:val="0"/>
  </w:num>
  <w:num w:numId="35" w16cid:durableId="1053625065">
    <w:abstractNumId w:val="0"/>
  </w:num>
  <w:num w:numId="36" w16cid:durableId="1098526252">
    <w:abstractNumId w:val="8"/>
  </w:num>
  <w:num w:numId="37" w16cid:durableId="327829843">
    <w:abstractNumId w:val="0"/>
  </w:num>
  <w:num w:numId="38" w16cid:durableId="787774832">
    <w:abstractNumId w:val="0"/>
  </w:num>
  <w:num w:numId="39" w16cid:durableId="397703386">
    <w:abstractNumId w:val="0"/>
  </w:num>
  <w:num w:numId="40" w16cid:durableId="69738538">
    <w:abstractNumId w:val="0"/>
  </w:num>
  <w:num w:numId="41" w16cid:durableId="825171518">
    <w:abstractNumId w:val="0"/>
  </w:num>
  <w:num w:numId="42" w16cid:durableId="1765570324">
    <w:abstractNumId w:val="0"/>
  </w:num>
  <w:num w:numId="43" w16cid:durableId="2030174516">
    <w:abstractNumId w:val="0"/>
  </w:num>
  <w:num w:numId="44" w16cid:durableId="1560901660">
    <w:abstractNumId w:val="0"/>
  </w:num>
  <w:num w:numId="45" w16cid:durableId="721439211">
    <w:abstractNumId w:val="0"/>
  </w:num>
  <w:num w:numId="46" w16cid:durableId="32964742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tzS0NDAyNDQ2NbdQ0lEKTi0uzszPAykwNK0FAIuWyfwtAAAA"/>
  </w:docVars>
  <w:rsids>
    <w:rsidRoot w:val="00635C89"/>
    <w:rsid w:val="000246FB"/>
    <w:rsid w:val="00050F8E"/>
    <w:rsid w:val="00096842"/>
    <w:rsid w:val="000D6F30"/>
    <w:rsid w:val="00181BDF"/>
    <w:rsid w:val="00190B92"/>
    <w:rsid w:val="00204247"/>
    <w:rsid w:val="002C0BFB"/>
    <w:rsid w:val="002F560A"/>
    <w:rsid w:val="003835FD"/>
    <w:rsid w:val="00437389"/>
    <w:rsid w:val="00440E43"/>
    <w:rsid w:val="0044334A"/>
    <w:rsid w:val="00455D7E"/>
    <w:rsid w:val="00460470"/>
    <w:rsid w:val="004B1DC1"/>
    <w:rsid w:val="004E69A6"/>
    <w:rsid w:val="0051219D"/>
    <w:rsid w:val="00553B51"/>
    <w:rsid w:val="00562A47"/>
    <w:rsid w:val="005825C2"/>
    <w:rsid w:val="005E4CCC"/>
    <w:rsid w:val="005F51C9"/>
    <w:rsid w:val="00626B26"/>
    <w:rsid w:val="00635C89"/>
    <w:rsid w:val="006672A4"/>
    <w:rsid w:val="00686A89"/>
    <w:rsid w:val="006971A4"/>
    <w:rsid w:val="006B7700"/>
    <w:rsid w:val="006C6B18"/>
    <w:rsid w:val="006D63C3"/>
    <w:rsid w:val="0071079A"/>
    <w:rsid w:val="0072492A"/>
    <w:rsid w:val="0074602C"/>
    <w:rsid w:val="0077125D"/>
    <w:rsid w:val="00790855"/>
    <w:rsid w:val="007A2914"/>
    <w:rsid w:val="007B038C"/>
    <w:rsid w:val="008526C1"/>
    <w:rsid w:val="00870644"/>
    <w:rsid w:val="008944CD"/>
    <w:rsid w:val="008D6ACE"/>
    <w:rsid w:val="008D74FB"/>
    <w:rsid w:val="00947A2E"/>
    <w:rsid w:val="00983B71"/>
    <w:rsid w:val="009D7071"/>
    <w:rsid w:val="009E40D2"/>
    <w:rsid w:val="00A37E30"/>
    <w:rsid w:val="00A42049"/>
    <w:rsid w:val="00A50CE0"/>
    <w:rsid w:val="00B11915"/>
    <w:rsid w:val="00B12075"/>
    <w:rsid w:val="00B426E8"/>
    <w:rsid w:val="00B7221D"/>
    <w:rsid w:val="00B74C35"/>
    <w:rsid w:val="00BB0515"/>
    <w:rsid w:val="00BE54A2"/>
    <w:rsid w:val="00C16595"/>
    <w:rsid w:val="00C3603A"/>
    <w:rsid w:val="00C64AD9"/>
    <w:rsid w:val="00C93DDA"/>
    <w:rsid w:val="00CB01A4"/>
    <w:rsid w:val="00CC5D7E"/>
    <w:rsid w:val="00CE1BF5"/>
    <w:rsid w:val="00D06FFB"/>
    <w:rsid w:val="00D235E8"/>
    <w:rsid w:val="00DB4D16"/>
    <w:rsid w:val="00E13F8F"/>
    <w:rsid w:val="00E44FD7"/>
    <w:rsid w:val="00E835C9"/>
    <w:rsid w:val="00EA4E33"/>
    <w:rsid w:val="00F17320"/>
    <w:rsid w:val="00F23129"/>
    <w:rsid w:val="00F32B91"/>
    <w:rsid w:val="00F70ED1"/>
    <w:rsid w:val="00F75536"/>
    <w:rsid w:val="00F77D64"/>
    <w:rsid w:val="00F8070F"/>
    <w:rsid w:val="00F95B7E"/>
    <w:rsid w:val="00FA44DD"/>
    <w:rsid w:val="00FC539B"/>
    <w:rsid w:val="5E5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A1BFA7"/>
  <w15:chartTrackingRefBased/>
  <w15:docId w15:val="{5B022BC0-E138-4CE5-A51F-13F77019F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uiPriority w:val="0"/>
    <w:name w:val="Normal"/>
    <w:qFormat/>
    <w:rsid w:val="5E517560"/>
    <w:rPr>
      <w:noProof w:val="0"/>
      <w:lang w:eastAsia="pl-PL"/>
    </w:rPr>
  </w:style>
  <w:style w:type="paragraph" w:styleId="Nagwek1">
    <w:uiPriority w:val="1"/>
    <w:name w:val="heading 1"/>
    <w:basedOn w:val="Normalny"/>
    <w:next w:val="Tekstpodstawowy"/>
    <w:qFormat/>
    <w:rsid w:val="5E517560"/>
    <w:rPr>
      <w:b w:val="1"/>
      <w:bCs w:val="1"/>
      <w:sz w:val="24"/>
      <w:szCs w:val="24"/>
    </w:rPr>
    <w:pPr>
      <w:keepNext w:val="1"/>
      <w:numPr>
        <w:ilvl w:val="0"/>
        <w:numId w:val="5"/>
      </w:numPr>
      <w:tabs>
        <w:tab w:val="num" w:leader="none" w:pos="432"/>
      </w:tabs>
      <w:spacing w:before="240"/>
      <w:ind w:left="432" w:hanging="432"/>
      <w:outlineLvl w:val="0"/>
    </w:pPr>
  </w:style>
  <w:style w:type="paragraph" w:styleId="Nagwek2">
    <w:uiPriority w:val="1"/>
    <w:name w:val="heading 2"/>
    <w:basedOn w:val="Normalny"/>
    <w:next w:val="Tekstpodstawowy"/>
    <w:qFormat/>
    <w:rsid w:val="5E517560"/>
    <w:rPr>
      <w:b w:val="1"/>
      <w:bCs w:val="1"/>
      <w:sz w:val="22"/>
      <w:szCs w:val="22"/>
    </w:rPr>
    <w:pPr>
      <w:keepNext w:val="1"/>
      <w:numPr>
        <w:ilvl w:val="1"/>
        <w:numId w:val="5"/>
      </w:numPr>
      <w:tabs>
        <w:tab w:val="num" w:leader="none" w:pos="576"/>
      </w:tabs>
      <w:spacing w:before="120"/>
      <w:ind w:left="578" w:hanging="578"/>
      <w:outlineLvl w:val="1"/>
    </w:pPr>
  </w:style>
  <w:style w:type="paragraph" w:styleId="Nagwek3">
    <w:uiPriority w:val="1"/>
    <w:name w:val="heading 3"/>
    <w:basedOn w:val="Normalny"/>
    <w:next w:val="Normalny"/>
    <w:qFormat/>
    <w:rsid w:val="5E517560"/>
    <w:rPr>
      <w:b w:val="1"/>
      <w:bCs w:val="1"/>
    </w:rPr>
    <w:pPr>
      <w:keepNext w:val="1"/>
      <w:numPr>
        <w:ilvl w:val="2"/>
        <w:numId w:val="5"/>
      </w:numPr>
      <w:tabs>
        <w:tab w:val="num" w:leader="none" w:pos="720"/>
      </w:tabs>
      <w:spacing w:before="60"/>
      <w:ind w:left="720" w:hanging="720"/>
      <w:outlineLvl w:val="2"/>
    </w:pPr>
  </w:style>
  <w:style w:type="paragraph" w:styleId="Nagwek4">
    <w:uiPriority w:val="1"/>
    <w:name w:val="heading 4"/>
    <w:basedOn w:val="Normalny"/>
    <w:next w:val="Normalny"/>
    <w:qFormat/>
    <w:rsid w:val="5E517560"/>
    <w:rPr>
      <w:b w:val="1"/>
      <w:bCs w:val="1"/>
      <w:sz w:val="28"/>
      <w:szCs w:val="28"/>
    </w:rPr>
    <w:pPr>
      <w:keepNext w:val="1"/>
      <w:numPr>
        <w:ilvl w:val="3"/>
        <w:numId w:val="5"/>
      </w:numPr>
      <w:tabs>
        <w:tab w:val="num" w:leader="none" w:pos="864"/>
      </w:tabs>
      <w:spacing w:before="240" w:after="60"/>
      <w:ind w:left="864" w:hanging="864"/>
      <w:outlineLvl w:val="3"/>
    </w:pPr>
  </w:style>
  <w:style w:type="paragraph" w:styleId="Nagwek5">
    <w:uiPriority w:val="1"/>
    <w:name w:val="heading 5"/>
    <w:basedOn w:val="Normalny"/>
    <w:next w:val="Normalny"/>
    <w:qFormat/>
    <w:rsid w:val="5E517560"/>
    <w:rPr>
      <w:b w:val="1"/>
      <w:bCs w:val="1"/>
      <w:i w:val="1"/>
      <w:iCs w:val="1"/>
      <w:sz w:val="26"/>
      <w:szCs w:val="26"/>
    </w:rPr>
    <w:pPr>
      <w:numPr>
        <w:ilvl w:val="4"/>
        <w:numId w:val="5"/>
      </w:numPr>
      <w:tabs>
        <w:tab w:val="num" w:leader="none" w:pos="1008"/>
      </w:tabs>
      <w:spacing w:before="240" w:after="60"/>
      <w:ind w:left="1008" w:hanging="1008"/>
      <w:outlineLvl w:val="4"/>
    </w:pPr>
  </w:style>
  <w:style w:type="paragraph" w:styleId="Nagwek6">
    <w:uiPriority w:val="1"/>
    <w:name w:val="heading 6"/>
    <w:basedOn w:val="Normalny"/>
    <w:next w:val="Normalny"/>
    <w:qFormat/>
    <w:rsid w:val="5E517560"/>
    <w:rPr>
      <w:b w:val="1"/>
      <w:bCs w:val="1"/>
      <w:sz w:val="22"/>
      <w:szCs w:val="22"/>
    </w:rPr>
    <w:pPr>
      <w:numPr>
        <w:ilvl w:val="5"/>
        <w:numId w:val="5"/>
      </w:numPr>
      <w:tabs>
        <w:tab w:val="num" w:leader="none" w:pos="1152"/>
      </w:tabs>
      <w:spacing w:before="240" w:after="60"/>
      <w:ind w:left="1152" w:hanging="1152"/>
      <w:outlineLvl w:val="5"/>
    </w:pPr>
  </w:style>
  <w:style w:type="paragraph" w:styleId="Nagwek7">
    <w:uiPriority w:val="1"/>
    <w:name w:val="heading 7"/>
    <w:basedOn w:val="Normalny"/>
    <w:next w:val="Normalny"/>
    <w:qFormat/>
    <w:rsid w:val="5E517560"/>
    <w:rPr>
      <w:sz w:val="24"/>
      <w:szCs w:val="24"/>
    </w:rPr>
    <w:pPr>
      <w:numPr>
        <w:ilvl w:val="6"/>
        <w:numId w:val="5"/>
      </w:numPr>
      <w:tabs>
        <w:tab w:val="num" w:leader="none" w:pos="1296"/>
      </w:tabs>
      <w:spacing w:before="240" w:after="60"/>
      <w:ind w:left="1296" w:hanging="1296"/>
      <w:outlineLvl w:val="6"/>
    </w:pPr>
  </w:style>
  <w:style w:type="paragraph" w:styleId="Nagwek8">
    <w:uiPriority w:val="1"/>
    <w:name w:val="heading 8"/>
    <w:basedOn w:val="Normalny"/>
    <w:next w:val="Normalny"/>
    <w:qFormat/>
    <w:rsid w:val="5E517560"/>
    <w:rPr>
      <w:i w:val="1"/>
      <w:iCs w:val="1"/>
      <w:sz w:val="24"/>
      <w:szCs w:val="24"/>
    </w:rPr>
    <w:pPr>
      <w:numPr>
        <w:ilvl w:val="7"/>
        <w:numId w:val="5"/>
      </w:numPr>
      <w:tabs>
        <w:tab w:val="num" w:leader="none" w:pos="1440"/>
      </w:tabs>
      <w:spacing w:before="240" w:after="60"/>
      <w:ind w:left="1440" w:hanging="1440"/>
      <w:outlineLvl w:val="7"/>
    </w:pPr>
  </w:style>
  <w:style w:type="paragraph" w:styleId="Nagwek9">
    <w:uiPriority w:val="1"/>
    <w:name w:val="heading 9"/>
    <w:basedOn w:val="Normalny"/>
    <w:next w:val="Normalny"/>
    <w:qFormat/>
    <w:rsid w:val="5E517560"/>
    <w:rPr>
      <w:rFonts w:ascii="Arial" w:hAnsi="Arial" w:eastAsia="Times New Roman" w:cs="Arial"/>
      <w:sz w:val="22"/>
      <w:szCs w:val="22"/>
    </w:rPr>
    <w:pPr>
      <w:numPr>
        <w:ilvl w:val="8"/>
        <w:numId w:val="5"/>
      </w:numPr>
      <w:tabs>
        <w:tab w:val="num" w:leader="none" w:pos="1584"/>
      </w:tabs>
      <w:spacing w:before="240" w:after="60"/>
      <w:ind w:left="1584" w:hanging="1584"/>
      <w:outlineLvl w:val="8"/>
    </w:p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uiPriority w:val="1"/>
    <w:name w:val="header"/>
    <w:basedOn w:val="Normalny"/>
    <w:rsid w:val="5E517560"/>
    <w:rPr>
      <w:rFonts w:ascii="Arial" w:hAnsi="Arial" w:eastAsia="Times New Roman" w:cs="Arial"/>
      <w:sz w:val="16"/>
      <w:szCs w:val="16"/>
    </w:rPr>
    <w:pPr>
      <w:tabs>
        <w:tab w:val="center" w:leader="none" w:pos="4536"/>
        <w:tab w:val="right" w:leader="none" w:pos="9072"/>
      </w:tabs>
    </w:pPr>
  </w:style>
  <w:style w:type="paragraph" w:styleId="Stopka">
    <w:uiPriority w:val="1"/>
    <w:name w:val="footer"/>
    <w:basedOn w:val="Normalny"/>
    <w:rsid w:val="5E517560"/>
    <w:pPr>
      <w:tabs>
        <w:tab w:val="center" w:leader="none" w:pos="4536"/>
        <w:tab w:val="right" w:leader="none" w:pos="9072"/>
      </w:tabs>
    </w:pPr>
  </w:style>
  <w:style w:type="character" w:styleId="Numerstrony">
    <w:name w:val="page number"/>
    <w:basedOn w:val="Domylnaczcionkaakapitu"/>
  </w:style>
  <w:style w:type="paragraph" w:styleId="Tekstpodstawowy2">
    <w:uiPriority w:val="1"/>
    <w:name w:val="Body Text 2"/>
    <w:basedOn w:val="Normalny"/>
    <w:rsid w:val="5E517560"/>
    <w:rPr>
      <w:rFonts w:ascii="Arial" w:hAnsi="Arial" w:eastAsia="Times New Roman" w:cs="Times New Roman"/>
      <w:b w:val="1"/>
      <w:bCs w:val="1"/>
      <w:sz w:val="22"/>
      <w:szCs w:val="22"/>
    </w:rPr>
  </w:style>
  <w:style w:type="paragraph" w:styleId="Tekstpodstawowy">
    <w:uiPriority w:val="1"/>
    <w:name w:val="Body Text"/>
    <w:basedOn w:val="Normalny"/>
    <w:rsid w:val="5E517560"/>
    <w:rPr>
      <w:rFonts w:ascii="Arial" w:hAnsi="Arial" w:eastAsia="Times New Roman" w:cs="Arial"/>
      <w:b w:val="1"/>
      <w:bCs w:val="1"/>
      <w:color w:val="FF0000"/>
      <w:sz w:val="18"/>
      <w:szCs w:val="18"/>
    </w:rPr>
    <w:pPr>
      <w:spacing w:before="60" w:after="60"/>
      <w:jc w:val="both"/>
    </w:pPr>
  </w:style>
  <w:style w:type="paragraph" w:styleId="Podtytu">
    <w:uiPriority w:val="1"/>
    <w:name w:val="Subtitle"/>
    <w:basedOn w:val="Normalny"/>
    <w:qFormat/>
    <w:rsid w:val="5E517560"/>
    <w:rPr>
      <w:rFonts w:ascii="Arial" w:hAnsi="Arial" w:eastAsia="Times New Roman" w:cs="Arial"/>
      <w:sz w:val="24"/>
      <w:szCs w:val="24"/>
    </w:rPr>
    <w:pPr>
      <w:spacing w:after="60"/>
      <w:jc w:val="center"/>
      <w:outlineLvl w:val="1"/>
    </w:pPr>
  </w:style>
  <w:style w:type="paragraph" w:styleId="Tekstpodstawowywcity2">
    <w:uiPriority w:val="1"/>
    <w:name w:val="Body Text Indent 2"/>
    <w:basedOn w:val="Normalny"/>
    <w:rsid w:val="5E517560"/>
    <w:rPr>
      <w:i w:val="1"/>
      <w:iCs w:val="1"/>
    </w:rPr>
    <w:pPr>
      <w:jc w:val="both"/>
    </w:pPr>
  </w:style>
  <w:style w:type="paragraph" w:styleId="wpiswtabeli" w:customStyle="1">
    <w:name w:val="wpis_w_tabeli"/>
    <w:autoRedefine/>
    <w:rsid w:val="00635C89"/>
    <w:rPr>
      <w:rFonts w:ascii="Arial" w:hAnsi="Arial" w:cs="Arial"/>
      <w:b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  <w:rPr>
      <w:lang w:val="pl-PL"/>
    </w:rPr>
  </w:style>
  <w:style w:type="paragraph" w:styleId="tekstwtabeli" w:customStyle="true">
    <w:uiPriority w:val="1"/>
    <w:name w:val="tekst_w_tabeli"/>
    <w:basedOn w:val="Normalny"/>
    <w:link w:val="tekstwtabeliZnak"/>
    <w:rsid w:val="5E517560"/>
    <w:rPr>
      <w:rFonts w:ascii="Arial" w:hAnsi="Arial" w:eastAsia="Times New Roman" w:cs="Times New Roman"/>
      <w:b w:val="1"/>
      <w:bCs w:val="1"/>
    </w:rPr>
  </w:style>
  <w:style w:type="paragraph" w:styleId="tekstwtabelicentr" w:customStyle="true">
    <w:uiPriority w:val="1"/>
    <w:name w:val="tekst_w_tabeli_centr"/>
    <w:basedOn w:val="tekstwtabeli"/>
    <w:rsid w:val="5E517560"/>
    <w:pPr>
      <w:jc w:val="center"/>
    </w:pPr>
  </w:style>
  <w:style w:type="paragraph" w:styleId="tekstwtabeliTNR" w:customStyle="true">
    <w:uiPriority w:val="1"/>
    <w:name w:val="tekst_w_tabeli_TNR"/>
    <w:basedOn w:val="tekstwtabeli"/>
    <w:rsid w:val="5E517560"/>
  </w:style>
  <w:style w:type="paragraph" w:styleId="Tekstpodstawowykursywa" w:customStyle="true">
    <w:uiPriority w:val="1"/>
    <w:name w:val="Tekst podstawowy kursywa"/>
    <w:basedOn w:val="Tekstpodstawowy"/>
    <w:rsid w:val="5E517560"/>
    <w:rPr>
      <w:b w:val="0"/>
      <w:bCs w:val="0"/>
      <w:i w:val="1"/>
      <w:iCs w:val="1"/>
    </w:rPr>
    <w:pPr>
      <w:spacing w:before="240" w:after="120"/>
    </w:pPr>
  </w:style>
  <w:style w:type="paragraph" w:styleId="komentarz" w:customStyle="true">
    <w:uiPriority w:val="1"/>
    <w:name w:val="komentarz"/>
    <w:basedOn w:val="tekstwtabeli"/>
    <w:link w:val="komentarzZnak"/>
    <w:rsid w:val="5E517560"/>
    <w:rPr>
      <w:b w:val="0"/>
      <w:bCs w:val="0"/>
      <w:i w:val="1"/>
      <w:iCs w:val="1"/>
      <w:sz w:val="16"/>
      <w:szCs w:val="16"/>
    </w:rPr>
  </w:style>
  <w:style w:type="paragraph" w:styleId="Tekstpodstawowy3">
    <w:uiPriority w:val="1"/>
    <w:name w:val="Body Text 3"/>
    <w:basedOn w:val="Normalny"/>
    <w:rsid w:val="5E517560"/>
    <w:rPr>
      <w:i w:val="1"/>
      <w:iCs w:val="1"/>
    </w:rPr>
  </w:style>
  <w:style w:type="paragraph" w:styleId="Tekstpodstawowywcity">
    <w:uiPriority w:val="1"/>
    <w:name w:val="Body Text Indent"/>
    <w:basedOn w:val="Normalny"/>
    <w:rsid w:val="5E517560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/>
      <w:lang w:val="pl-PL"/>
    </w:rPr>
  </w:style>
  <w:style w:type="paragraph" w:styleId="Nagwek1beznumery" w:customStyle="true">
    <w:uiPriority w:val="1"/>
    <w:name w:val="Nagłówek 1 bez numery"/>
    <w:basedOn w:val="Nagwek1"/>
    <w:rsid w:val="5E517560"/>
  </w:style>
  <w:style w:type="character" w:styleId="tekstwtabeliZnak" w:customStyle="true">
    <w:uiPriority w:val="1"/>
    <w:name w:val="tekst_w_tabeli Znak"/>
    <w:link w:val="tekstwtabeli"/>
    <w:rsid w:val="5E517560"/>
    <w:rPr>
      <w:rFonts w:ascii="Arial" w:hAnsi="Arial"/>
      <w:b w:val="1"/>
      <w:bCs w:val="1"/>
      <w:noProof w:val="0"/>
      <w:lang w:eastAsia="pl-PL"/>
    </w:rPr>
  </w:style>
  <w:style w:type="character" w:styleId="komentarzZnak" w:customStyle="true">
    <w:uiPriority w:val="1"/>
    <w:name w:val="komentarz Znak"/>
    <w:link w:val="komentarz"/>
    <w:rsid w:val="5E517560"/>
    <w:rPr>
      <w:rFonts w:ascii="Arial" w:hAnsi="Arial"/>
      <w:b w:val="1"/>
      <w:bCs w:val="1"/>
      <w:i w:val="1"/>
      <w:iCs w:val="1"/>
      <w:noProof w:val="0"/>
      <w:sz w:val="16"/>
      <w:szCs w:val="16"/>
      <w:lang w:eastAsia="pl-PL"/>
    </w:rPr>
  </w:style>
  <w:style w:type="paragraph" w:styleId="Nagwekspisutreci">
    <w:uiPriority w:val="39"/>
    <w:name w:val="TOC Heading"/>
    <w:basedOn w:val="Nagwek1"/>
    <w:next w:val="Normalny"/>
    <w:unhideWhenUsed/>
    <w:qFormat/>
    <w:rsid w:val="5E517560"/>
    <w:rPr>
      <w:rFonts w:ascii="Calibri Light" w:hAnsi="Calibri Light" w:eastAsia="Times New Roman" w:cs="Times New Roman"/>
      <w:b w:val="0"/>
      <w:bCs w:val="0"/>
      <w:color w:val="2F5496" w:themeColor="accent1" w:themeTint="FF" w:themeShade="BF"/>
      <w:sz w:val="32"/>
      <w:szCs w:val="32"/>
      <w:lang w:val="en-GB" w:eastAsia="en-GB"/>
    </w:rPr>
    <w:pPr>
      <w:keepLines w:val="1"/>
      <w:spacing w:line="259" w:lineRule="auto"/>
    </w:pPr>
  </w:style>
  <w:style w:type="paragraph" w:styleId="Spistreci1">
    <w:uiPriority w:val="39"/>
    <w:name w:val="toc 1"/>
    <w:basedOn w:val="Normalny"/>
    <w:next w:val="Normalny"/>
    <w:rsid w:val="5E517560"/>
  </w:style>
  <w:style w:type="paragraph" w:styleId="Spistreci2">
    <w:uiPriority w:val="39"/>
    <w:name w:val="toc 2"/>
    <w:basedOn w:val="Normalny"/>
    <w:next w:val="Normalny"/>
    <w:rsid w:val="5E517560"/>
    <w:pPr>
      <w:ind w:left="200"/>
    </w:pPr>
  </w:style>
  <w:style w:type="paragraph" w:styleId="Spistreci3">
    <w:uiPriority w:val="39"/>
    <w:name w:val="toc 3"/>
    <w:basedOn w:val="Normalny"/>
    <w:next w:val="Normalny"/>
    <w:rsid w:val="5E517560"/>
    <w:pPr>
      <w:ind w:left="400"/>
    </w:pPr>
  </w:style>
  <w:style w:type="character" w:styleId="Hipercze">
    <w:name w:val="Hyperlink"/>
    <w:uiPriority w:val="99"/>
    <w:unhideWhenUsed/>
    <w:rsid w:val="00B7221D"/>
    <w:rPr>
      <w:color w:val="0563C1"/>
      <w:u w:val="single"/>
    </w:rPr>
  </w:style>
  <w:style w:type="paragraph" w:styleId="Akapitzlist">
    <w:uiPriority w:val="34"/>
    <w:name w:val="List Paragraph"/>
    <w:basedOn w:val="Normalny"/>
    <w:qFormat/>
    <w:rsid w:val="5E517560"/>
    <w:rPr>
      <w:rFonts w:ascii="Calibri" w:hAnsi="Calibri" w:eastAsia="Calibri" w:cs="Times New Roman"/>
      <w:sz w:val="22"/>
      <w:szCs w:val="22"/>
      <w:lang w:val="en-GB" w:eastAsia="en-US"/>
    </w:rPr>
    <w:pPr>
      <w:spacing w:after="160" w:line="259" w:lineRule="auto"/>
      <w:ind w:left="720"/>
      <w:contextualSpacing/>
    </w:pPr>
  </w:style>
  <w:style w:type="paragraph" w:styleId="Title">
    <w:uiPriority w:val="10"/>
    <w:name w:val="Title"/>
    <w:basedOn w:val="Normalny"/>
    <w:next w:val="Normalny"/>
    <w:link w:val="TitleChar"/>
    <w:qFormat/>
    <w:rsid w:val="5E517560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Quote">
    <w:uiPriority w:val="29"/>
    <w:name w:val="Quote"/>
    <w:basedOn w:val="Normalny"/>
    <w:next w:val="Normalny"/>
    <w:link w:val="QuoteChar"/>
    <w:qFormat/>
    <w:rsid w:val="5E51756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ny"/>
    <w:next w:val="Normalny"/>
    <w:link w:val="IntenseQuoteChar"/>
    <w:qFormat/>
    <w:rsid w:val="5E51756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TitleChar" w:customStyle="true">
    <w:uiPriority w:val="10"/>
    <w:name w:val="Title Char"/>
    <w:basedOn w:val="Domylnaczcionkaakapitu"/>
    <w:link w:val="Title"/>
    <w:rsid w:val="5E517560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QuoteChar" w:customStyle="true">
    <w:uiPriority w:val="29"/>
    <w:name w:val="Quote Char"/>
    <w:basedOn w:val="Domylnaczcionkaakapitu"/>
    <w:link w:val="Quote"/>
    <w:rsid w:val="5E517560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omylnaczcionkaakapitu"/>
    <w:link w:val="IntenseQuote"/>
    <w:rsid w:val="5E517560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4">
    <w:uiPriority w:val="39"/>
    <w:name w:val="toc 4"/>
    <w:basedOn w:val="Normalny"/>
    <w:next w:val="Normalny"/>
    <w:unhideWhenUsed/>
    <w:rsid w:val="5E517560"/>
    <w:pPr>
      <w:spacing w:after="100"/>
      <w:ind w:left="660"/>
    </w:pPr>
  </w:style>
  <w:style w:type="paragraph" w:styleId="TOC5">
    <w:uiPriority w:val="39"/>
    <w:name w:val="toc 5"/>
    <w:basedOn w:val="Normalny"/>
    <w:next w:val="Normalny"/>
    <w:unhideWhenUsed/>
    <w:rsid w:val="5E517560"/>
    <w:pPr>
      <w:spacing w:after="100"/>
      <w:ind w:left="880"/>
    </w:pPr>
  </w:style>
  <w:style w:type="paragraph" w:styleId="TOC6">
    <w:uiPriority w:val="39"/>
    <w:name w:val="toc 6"/>
    <w:basedOn w:val="Normalny"/>
    <w:next w:val="Normalny"/>
    <w:unhideWhenUsed/>
    <w:rsid w:val="5E517560"/>
    <w:pPr>
      <w:spacing w:after="100"/>
      <w:ind w:left="1100"/>
    </w:pPr>
  </w:style>
  <w:style w:type="paragraph" w:styleId="TOC7">
    <w:uiPriority w:val="39"/>
    <w:name w:val="toc 7"/>
    <w:basedOn w:val="Normalny"/>
    <w:next w:val="Normalny"/>
    <w:unhideWhenUsed/>
    <w:rsid w:val="5E517560"/>
    <w:pPr>
      <w:spacing w:after="100"/>
      <w:ind w:left="1320"/>
    </w:pPr>
  </w:style>
  <w:style w:type="paragraph" w:styleId="TOC8">
    <w:uiPriority w:val="39"/>
    <w:name w:val="toc 8"/>
    <w:basedOn w:val="Normalny"/>
    <w:next w:val="Normalny"/>
    <w:unhideWhenUsed/>
    <w:rsid w:val="5E517560"/>
    <w:pPr>
      <w:spacing w:after="100"/>
      <w:ind w:left="1540"/>
    </w:pPr>
  </w:style>
  <w:style w:type="paragraph" w:styleId="TOC9">
    <w:uiPriority w:val="39"/>
    <w:name w:val="toc 9"/>
    <w:basedOn w:val="Normalny"/>
    <w:next w:val="Normalny"/>
    <w:unhideWhenUsed/>
    <w:rsid w:val="5E517560"/>
    <w:pPr>
      <w:spacing w:after="100"/>
      <w:ind w:left="1760"/>
    </w:pPr>
  </w:style>
  <w:style w:type="paragraph" w:styleId="EndnoteText">
    <w:uiPriority w:val="99"/>
    <w:name w:val="endnote text"/>
    <w:basedOn w:val="Normalny"/>
    <w:semiHidden/>
    <w:unhideWhenUsed/>
    <w:link w:val="EndnoteTextChar"/>
    <w:rsid w:val="5E517560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omylnaczcionkaakapitu"/>
    <w:semiHidden/>
    <w:link w:val="EndnoteText"/>
    <w:rsid w:val="5E517560"/>
    <w:rPr>
      <w:noProof w:val="0"/>
      <w:sz w:val="20"/>
      <w:szCs w:val="20"/>
      <w:lang w:val="pl-PL"/>
    </w:rPr>
  </w:style>
  <w:style w:type="paragraph" w:styleId="FootnoteText">
    <w:uiPriority w:val="99"/>
    <w:name w:val="footnote text"/>
    <w:basedOn w:val="Normalny"/>
    <w:semiHidden/>
    <w:unhideWhenUsed/>
    <w:link w:val="FootnoteTextChar"/>
    <w:rsid w:val="5E517560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omylnaczcionkaakapitu"/>
    <w:semiHidden/>
    <w:link w:val="FootnoteText"/>
    <w:rsid w:val="5E517560"/>
    <w:rPr>
      <w:noProof w:val="0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13440c91235c42a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Radosław Gajewski, s188687</lastModifiedBy>
  <revision>7</revision>
  <lastPrinted>2006-04-13T23:31:00.0000000Z</lastPrinted>
  <dcterms:created xsi:type="dcterms:W3CDTF">2024-01-23T16:22:00.0000000Z</dcterms:created>
  <dcterms:modified xsi:type="dcterms:W3CDTF">2024-01-23T18:26:57.9246643Z</dcterms:modified>
</coreProperties>
</file>