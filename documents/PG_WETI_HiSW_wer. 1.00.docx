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664CA" w:rsidP="00495AC1" w:rsidRDefault="00420F27" w14:paraId="672A6659" wp14:textId="77777777">
      <w:pPr>
        <w:pStyle w:val="Tekstpodstawowy"/>
      </w:pPr>
      <w:r w:rsidRPr="0069734C">
        <w:rPr>
          <w:noProof/>
        </w:rPr>
        <w:drawing>
          <wp:inline xmlns:wp14="http://schemas.microsoft.com/office/word/2010/wordprocessingDrawing" distT="0" distB="0" distL="0" distR="0" wp14:anchorId="3D348960" wp14:editId="7777777">
            <wp:extent cx="3762375" cy="609600"/>
            <wp:effectExtent l="0" t="0" r="0" b="0"/>
            <wp:docPr id="1" name="Obraz 1" descr="Wydział_ETI_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Wydział_ETI_deskt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AC1">
        <w:rPr>
          <w:noProof/>
        </w:rPr>
        <w:tab/>
      </w:r>
      <w:r w:rsidR="00495AC1">
        <w:rPr>
          <w:noProof/>
        </w:rPr>
        <w:tab/>
      </w:r>
      <w:r w:rsidR="00495AC1">
        <w:rPr>
          <w:noProof/>
        </w:rPr>
        <w:tab/>
      </w:r>
      <w:r w:rsidR="00495AC1">
        <w:rPr>
          <w:noProof/>
        </w:rPr>
        <w:tab/>
      </w:r>
    </w:p>
    <w:p xmlns:wp14="http://schemas.microsoft.com/office/word/2010/wordml" w:rsidR="009C3241" w:rsidP="00495AC1" w:rsidRDefault="009C3241" w14:paraId="0A37501D" wp14:textId="77777777">
      <w:pPr>
        <w:pStyle w:val="Tekstpodstawowy"/>
      </w:pPr>
    </w:p>
    <w:p xmlns:wp14="http://schemas.microsoft.com/office/word/2010/wordml" w:rsidRPr="006B4E9B" w:rsidR="002664CA" w:rsidP="00E20081" w:rsidRDefault="002664CA" w14:paraId="3B95C2C4" wp14:textId="77777777">
      <w:pPr>
        <w:pStyle w:val="Tekstpodstawowy"/>
      </w:pPr>
      <w:r w:rsidRPr="006B4E9B">
        <w:t>Dokumentacja Projektu grupowego</w:t>
      </w:r>
    </w:p>
    <w:p xmlns:wp14="http://schemas.microsoft.com/office/word/2010/wordml" w:rsidRPr="00E20081" w:rsidR="004D1018" w:rsidP="00E20081" w:rsidRDefault="004D1018" w14:paraId="63B58B75" wp14:textId="77777777">
      <w:pPr>
        <w:pStyle w:val="Tekstpodstawowy"/>
        <w:rPr>
          <w:sz w:val="36"/>
          <w:szCs w:val="36"/>
        </w:rPr>
      </w:pPr>
      <w:r w:rsidRPr="00E20081">
        <w:rPr>
          <w:sz w:val="36"/>
          <w:szCs w:val="36"/>
        </w:rPr>
        <w:t>Harmonogram i specyfikacja wymagań</w:t>
      </w:r>
    </w:p>
    <w:p xmlns:wp14="http://schemas.microsoft.com/office/word/2010/wordml" w:rsidRPr="00E20081" w:rsidR="002664CA" w:rsidP="00E20081" w:rsidRDefault="002664CA" w14:paraId="775E5E77" wp14:textId="77777777">
      <w:pPr>
        <w:pStyle w:val="Tekstpodstawowy"/>
        <w:rPr>
          <w:b w:val="0"/>
          <w:sz w:val="22"/>
          <w:szCs w:val="22"/>
        </w:rPr>
      </w:pPr>
      <w:r w:rsidRPr="00E20081">
        <w:rPr>
          <w:b w:val="0"/>
          <w:sz w:val="22"/>
          <w:szCs w:val="22"/>
        </w:rPr>
        <w:t>Wydział Elektroniki, Telekomunikacji i Informatyki</w:t>
      </w:r>
    </w:p>
    <w:p xmlns:wp14="http://schemas.microsoft.com/office/word/2010/wordml" w:rsidR="002664CA" w:rsidP="00E20081" w:rsidRDefault="002664CA" w14:paraId="617D2521" wp14:textId="77777777">
      <w:pPr>
        <w:pStyle w:val="Tekstpodstawowy"/>
      </w:pPr>
      <w:r w:rsidRPr="00E20081">
        <w:rPr>
          <w:b w:val="0"/>
          <w:sz w:val="22"/>
          <w:szCs w:val="22"/>
        </w:rPr>
        <w:t>Politechnika Gdańska</w:t>
      </w:r>
    </w:p>
    <w:p xmlns:wp14="http://schemas.microsoft.com/office/word/2010/wordml" w:rsidRPr="006B4E9B" w:rsidR="00F62B6B" w:rsidP="00495AC1" w:rsidRDefault="00F62B6B" w14:paraId="5DAB6C7B" wp14:textId="77777777">
      <w:pPr>
        <w:pStyle w:val="Tekstpodstawowy"/>
      </w:pPr>
    </w:p>
    <w:p xmlns:wp14="http://schemas.microsoft.com/office/word/2010/wordml" w:rsidR="00F016DE" w:rsidP="00495AC1" w:rsidRDefault="00F016DE" w14:paraId="02EB378F" wp14:textId="77777777">
      <w:pPr>
        <w:pStyle w:val="Tekstpodstawowy"/>
      </w:pPr>
    </w:p>
    <w:p xmlns:wp14="http://schemas.microsoft.com/office/word/2010/wordml" w:rsidR="00F0095C" w:rsidP="00495AC1" w:rsidRDefault="00F0095C" w14:paraId="6A05A809" wp14:textId="77777777">
      <w:pPr>
        <w:pStyle w:val="Tekstpodstawowy"/>
      </w:pPr>
    </w:p>
    <w:tbl>
      <w:tblPr>
        <w:tblpPr w:leftFromText="180" w:rightFromText="180" w:vertAnchor="text" w:horzAnchor="margin" w:tblpY="177"/>
        <w:tblW w:w="9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xmlns:wp14="http://schemas.microsoft.com/office/word/2010/wordml" w:rsidRPr="006D1A39" w:rsidR="002664CA" w:rsidTr="0DF2D7FF" w14:paraId="4BE7A3F0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="002664CA" w:rsidP="002664CA" w:rsidRDefault="002664CA" w14:paraId="14DF8052" wp14:textId="77777777">
            <w:pPr>
              <w:pStyle w:val="wpiswtabeli"/>
            </w:pPr>
            <w:r w:rsidR="002664CA">
              <w:rPr/>
              <w:t>Nazwa i akronim projektu:</w:t>
            </w:r>
          </w:p>
          <w:p w:rsidR="0D555924" w:rsidP="0DF2D7FF" w:rsidRDefault="0D555924" w14:paraId="0AAE1C08" w14:textId="76BB5E2B">
            <w:pPr>
              <w:pStyle w:val="komentarz"/>
              <w:jc w:val="both"/>
            </w:pPr>
            <w:r w:rsidR="0D555924">
              <w:rPr/>
              <w:t>Aplikacja do pomiaru objętości drewna w stosie.</w:t>
            </w:r>
          </w:p>
          <w:p w:rsidRPr="00F55385" w:rsidR="002664CA" w:rsidP="002664CA" w:rsidRDefault="002664CA" w14:paraId="5A39BBE3" wp14:textId="77777777">
            <w:pPr>
              <w:pStyle w:val="tekstwtabeli"/>
            </w:pPr>
          </w:p>
        </w:tc>
        <w:tc>
          <w:tcPr>
            <w:tcW w:w="4743" w:type="dxa"/>
            <w:gridSpan w:val="4"/>
            <w:tcMar/>
          </w:tcPr>
          <w:p w:rsidRPr="00765218" w:rsidR="002664CA" w:rsidP="002664CA" w:rsidRDefault="002664CA" w14:paraId="46828FC7" wp14:textId="77777777">
            <w:pPr>
              <w:pStyle w:val="wpiswtabeli"/>
            </w:pPr>
            <w:r w:rsidRPr="00765218">
              <w:t>Zleceniodawca:</w:t>
            </w:r>
          </w:p>
          <w:p w:rsidRPr="00E770C2" w:rsidR="002664CA" w:rsidP="0DF2D7FF" w:rsidRDefault="002664CA" w14:paraId="41C8F396" wp14:textId="64300F5C">
            <w:pPr>
              <w:pStyle w:val="komentarz"/>
              <w:jc w:val="both"/>
            </w:pPr>
            <w:r w:rsidR="01913C6D">
              <w:rPr/>
              <w:t>dr inż. Jacek Lebiedź prof. PG</w:t>
            </w:r>
          </w:p>
        </w:tc>
      </w:tr>
      <w:tr xmlns:wp14="http://schemas.microsoft.com/office/word/2010/wordml" w:rsidRPr="006D1A39" w:rsidR="002664CA" w:rsidTr="0DF2D7FF" w14:paraId="592FF672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4471" w:type="dxa"/>
            <w:gridSpan w:val="2"/>
            <w:tcMar/>
          </w:tcPr>
          <w:p w:rsidR="002664CA" w:rsidP="002664CA" w:rsidRDefault="002664CA" w14:paraId="0E070BAE" wp14:textId="77777777">
            <w:pPr>
              <w:pStyle w:val="wpiswtabeli"/>
            </w:pPr>
            <w:r w:rsidR="002664CA">
              <w:rPr/>
              <w:t xml:space="preserve">Numer zlecenia: </w:t>
            </w:r>
          </w:p>
          <w:p w:rsidR="4AAC8EF7" w:rsidP="0DF2D7FF" w:rsidRDefault="4AAC8EF7" w14:paraId="17A8B23F" w14:textId="52A4A2ED">
            <w:pPr>
              <w:pStyle w:val="komentarz"/>
              <w:jc w:val="both"/>
            </w:pPr>
            <w:r w:rsidR="4AAC8EF7">
              <w:rPr/>
              <w:t>15@KISI'2023/24</w:t>
            </w:r>
          </w:p>
          <w:p w:rsidRPr="00F55385" w:rsidR="002664CA" w:rsidP="002664CA" w:rsidRDefault="002664CA" w14:paraId="72A3D3EC" wp14:textId="77777777">
            <w:pPr>
              <w:pStyle w:val="tekstwtabeli"/>
            </w:pPr>
          </w:p>
        </w:tc>
        <w:tc>
          <w:tcPr>
            <w:tcW w:w="2333" w:type="dxa"/>
            <w:gridSpan w:val="2"/>
            <w:tcMar/>
          </w:tcPr>
          <w:p w:rsidRPr="00765218" w:rsidR="002664CA" w:rsidP="002664CA" w:rsidRDefault="002664CA" w14:paraId="4FDAA7B2" wp14:textId="77777777">
            <w:pPr>
              <w:pStyle w:val="wpiswtabeli"/>
            </w:pPr>
            <w:r w:rsidR="002664CA">
              <w:rPr/>
              <w:t>Kierownik projektu:</w:t>
            </w:r>
          </w:p>
          <w:p w:rsidR="29E47E71" w:rsidP="0DF2D7FF" w:rsidRDefault="29E47E71" w14:paraId="549687AD" w14:textId="06B39D1C">
            <w:pPr>
              <w:pStyle w:val="komentarz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="29E47E71">
              <w:rPr/>
              <w:t>Radosław Gajewski</w:t>
            </w:r>
          </w:p>
          <w:p w:rsidRPr="00E770C2" w:rsidR="002664CA" w:rsidP="002664CA" w:rsidRDefault="002664CA" w14:paraId="0D0B940D" wp14:textId="77777777">
            <w:pPr>
              <w:pStyle w:val="tekstwtabeli"/>
            </w:pPr>
          </w:p>
        </w:tc>
        <w:tc>
          <w:tcPr>
            <w:tcW w:w="2410" w:type="dxa"/>
            <w:gridSpan w:val="2"/>
            <w:tcMar/>
          </w:tcPr>
          <w:p w:rsidRPr="00765218" w:rsidR="002664CA" w:rsidP="002664CA" w:rsidRDefault="002664CA" w14:paraId="16F00371" wp14:textId="77777777">
            <w:pPr>
              <w:pStyle w:val="wpiswtabeli"/>
            </w:pPr>
            <w:r w:rsidR="002664CA">
              <w:rPr/>
              <w:t xml:space="preserve">Opiekun </w:t>
            </w:r>
            <w:r w:rsidR="002664CA">
              <w:rPr/>
              <w:t>projektu:</w:t>
            </w:r>
          </w:p>
          <w:p w:rsidR="5E259D3D" w:rsidP="0DF2D7FF" w:rsidRDefault="5E259D3D" w14:paraId="11966092" w14:textId="0EBE71D1">
            <w:pPr>
              <w:pStyle w:val="komentarz"/>
              <w:jc w:val="both"/>
            </w:pPr>
            <w:r w:rsidR="5E259D3D">
              <w:rPr/>
              <w:t>dr inż. Jacek Lebiedź prof. PG</w:t>
            </w:r>
          </w:p>
          <w:p w:rsidRPr="00E770C2" w:rsidR="00F62B6B" w:rsidP="002664CA" w:rsidRDefault="00F62B6B" w14:paraId="60061E4C" w14:noSpellErr="1" wp14:textId="3970A4AB">
            <w:pPr>
              <w:pStyle w:val="tekstwtabeli"/>
            </w:pPr>
          </w:p>
        </w:tc>
      </w:tr>
      <w:tr xmlns:wp14="http://schemas.microsoft.com/office/word/2010/wordml" w:rsidR="002664CA" w:rsidTr="0DF2D7FF" w14:paraId="44EAFD9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</w:tcPr>
          <w:p w:rsidR="002664CA" w:rsidP="002664CA" w:rsidRDefault="002664CA" w14:paraId="4B94D5A5" wp14:textId="77777777">
            <w:pPr>
              <w:pStyle w:val="wpiswtabelicentr"/>
            </w:pPr>
          </w:p>
        </w:tc>
      </w:tr>
      <w:tr xmlns:wp14="http://schemas.microsoft.com/office/word/2010/wordml" w:rsidRPr="00F55385" w:rsidR="002664CA" w:rsidTr="0DF2D7FF" w14:paraId="3D5F5A4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71" w:type="dxa"/>
            <w:gridSpan w:val="2"/>
            <w:tcMar/>
          </w:tcPr>
          <w:p w:rsidR="002664CA" w:rsidP="002664CA" w:rsidRDefault="002664CA" w14:paraId="2C2AC37F" wp14:textId="77777777">
            <w:pPr>
              <w:pStyle w:val="wpiswtabeli"/>
            </w:pPr>
            <w:r>
              <w:t>Nazwa / kod dokumentu:</w:t>
            </w:r>
          </w:p>
          <w:p w:rsidRPr="00F55385" w:rsidR="002664CA" w:rsidP="002664CA" w:rsidRDefault="002664CA" w14:paraId="7CA2BFFB" wp14:textId="77777777">
            <w:pPr>
              <w:pStyle w:val="tekstwtabeli"/>
            </w:pPr>
            <w:bookmarkStart w:name="_Hlk108000275" w:id="0"/>
            <w:r>
              <w:t>Harmonogram i specyfikacja wymagań</w:t>
            </w:r>
            <w:bookmarkEnd w:id="0"/>
            <w:r w:rsidR="0045152B">
              <w:t xml:space="preserve"> </w:t>
            </w:r>
            <w:r w:rsidRPr="00F55385">
              <w:t>–</w:t>
            </w:r>
            <w:r>
              <w:t xml:space="preserve"> </w:t>
            </w:r>
            <w:proofErr w:type="spellStart"/>
            <w:r>
              <w:t>HiSW</w:t>
            </w:r>
          </w:p>
        </w:tc>
        <w:tc>
          <w:tcPr>
            <w:tcW w:w="4743" w:type="dxa"/>
            <w:gridSpan w:val="4"/>
            <w:tcMar/>
          </w:tcPr>
          <w:p w:rsidR="002664CA" w:rsidP="002664CA" w:rsidRDefault="002664CA" w14:paraId="798DBC67" wp14:textId="77777777">
            <w:pPr>
              <w:pStyle w:val="wpiswtabeli"/>
            </w:pPr>
            <w:r w:rsidR="002664CA">
              <w:rPr/>
              <w:t xml:space="preserve">Nr wersji: </w:t>
            </w:r>
          </w:p>
          <w:p w:rsidR="06C650D3" w:rsidP="0DF2D7FF" w:rsidRDefault="06C650D3" w14:paraId="775EEF49" w14:textId="1AD4522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C650D3">
              <w:rPr/>
              <w:t>1.0</w:t>
            </w:r>
          </w:p>
          <w:p w:rsidRPr="00F55385" w:rsidR="002664CA" w:rsidP="002664CA" w:rsidRDefault="002664CA" w14:paraId="3DEEC669" wp14:textId="77777777">
            <w:pPr>
              <w:pStyle w:val="tekstwtabeli"/>
            </w:pPr>
          </w:p>
        </w:tc>
      </w:tr>
      <w:tr xmlns:wp14="http://schemas.microsoft.com/office/word/2010/wordml" w:rsidRPr="00F55385" w:rsidR="008B4F9A" w:rsidTr="0DF2D7FF" w14:paraId="4789398D" wp14:textId="77777777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4471" w:type="dxa"/>
            <w:gridSpan w:val="2"/>
            <w:vMerge w:val="restart"/>
            <w:tcMar/>
          </w:tcPr>
          <w:p w:rsidR="008B4F9A" w:rsidP="002664CA" w:rsidRDefault="008B4F9A" w14:paraId="6DE7F7B5" wp14:textId="77777777">
            <w:pPr>
              <w:pStyle w:val="wpiswtabeli"/>
            </w:pPr>
            <w:r w:rsidR="008B4F9A">
              <w:rPr/>
              <w:t>Odpowiedzialny za dokument:</w:t>
            </w:r>
          </w:p>
          <w:p w:rsidR="797E2CEB" w:rsidP="0DF2D7FF" w:rsidRDefault="797E2CEB" w14:paraId="5F866A91" w14:textId="65308A1C">
            <w:pPr>
              <w:pStyle w:val="komentarz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="797E2CEB">
              <w:rPr/>
              <w:t>Radosław Gajewski,</w:t>
            </w:r>
          </w:p>
          <w:p w:rsidR="797E2CEB" w:rsidP="0DF2D7FF" w:rsidRDefault="797E2CEB" w14:paraId="0A1F92D8" w14:textId="6D7EB7FE">
            <w:pPr>
              <w:pStyle w:val="komentarz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="797E2CEB">
              <w:rPr/>
              <w:t>Jan Barczewski,</w:t>
            </w:r>
          </w:p>
          <w:p w:rsidR="797E2CEB" w:rsidP="0DF2D7FF" w:rsidRDefault="797E2CEB" w14:paraId="457105E3" w14:textId="5194C10D">
            <w:pPr>
              <w:pStyle w:val="komentarz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="797E2CEB">
              <w:rPr/>
              <w:t>Maciej Sikora</w:t>
            </w:r>
          </w:p>
          <w:p w:rsidR="0DF2D7FF" w:rsidP="0DF2D7FF" w:rsidRDefault="0DF2D7FF" w14:paraId="653FC972" w14:textId="688F5EB9">
            <w:pPr>
              <w:pStyle w:val="komentarz"/>
            </w:pPr>
          </w:p>
          <w:p w:rsidRPr="00F55385" w:rsidR="008B4F9A" w:rsidP="002664CA" w:rsidRDefault="008B4F9A" w14:paraId="3656B9AB" wp14:textId="77777777">
            <w:pPr>
              <w:pStyle w:val="tekstwtabeli"/>
            </w:pPr>
          </w:p>
        </w:tc>
        <w:tc>
          <w:tcPr>
            <w:tcW w:w="4743" w:type="dxa"/>
            <w:gridSpan w:val="4"/>
            <w:tcMar/>
          </w:tcPr>
          <w:p w:rsidR="008B4F9A" w:rsidP="002664CA" w:rsidRDefault="008B4F9A" w14:paraId="5A1AD33A" wp14:textId="77777777">
            <w:pPr>
              <w:pStyle w:val="wpiswtabeli"/>
            </w:pPr>
            <w:r w:rsidR="008B4F9A">
              <w:rPr/>
              <w:t xml:space="preserve">Data pierwszego sporządzenia: </w:t>
            </w:r>
          </w:p>
          <w:p w:rsidR="7C838709" w:rsidP="0DF2D7FF" w:rsidRDefault="7C838709" w14:paraId="070813DF" w14:textId="7C7E49A8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38709">
              <w:rPr/>
              <w:t>08.12.2023</w:t>
            </w:r>
          </w:p>
          <w:p w:rsidRPr="00F55385" w:rsidR="008B4F9A" w:rsidP="002664CA" w:rsidRDefault="008B4F9A" w14:paraId="45FB0818" wp14:textId="77777777">
            <w:pPr>
              <w:pStyle w:val="tekstwtabeli"/>
            </w:pPr>
          </w:p>
        </w:tc>
      </w:tr>
      <w:tr xmlns:wp14="http://schemas.microsoft.com/office/word/2010/wordml" w:rsidRPr="00F55385" w:rsidR="008B4F9A" w:rsidTr="0DF2D7FF" w14:paraId="1A02F202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Mar/>
          </w:tcPr>
          <w:p w:rsidRPr="00F55385" w:rsidR="008B4F9A" w:rsidP="002664CA" w:rsidRDefault="008B4F9A" w14:paraId="049F31CB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8B4F9A" w:rsidP="002664CA" w:rsidRDefault="008B4F9A" w14:paraId="5696225A" wp14:textId="77777777">
            <w:pPr>
              <w:pStyle w:val="wpiswtabeli"/>
            </w:pPr>
            <w:r w:rsidR="008B4F9A">
              <w:rPr/>
              <w:t xml:space="preserve">Data ostatniej aktualizacji: </w:t>
            </w:r>
          </w:p>
          <w:p w:rsidRPr="00F55385" w:rsidR="008B4F9A" w:rsidP="0DF2D7FF" w:rsidRDefault="008B4F9A" w14:paraId="43955EDE" wp14:textId="4C01E11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C10A7C">
              <w:rPr/>
              <w:t>08.12.2023</w:t>
            </w:r>
          </w:p>
          <w:p w:rsidRPr="00F55385" w:rsidR="008B4F9A" w:rsidP="0DF2D7FF" w:rsidRDefault="008B4F9A" w14:paraId="53128261" wp14:textId="07BFBF81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F55385" w:rsidR="008B4F9A" w:rsidTr="0DF2D7FF" w14:paraId="22C137AF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4471" w:type="dxa"/>
            <w:gridSpan w:val="2"/>
            <w:vMerge/>
            <w:tcBorders/>
            <w:tcMar/>
          </w:tcPr>
          <w:p w:rsidRPr="00F55385" w:rsidR="008B4F9A" w:rsidP="002664CA" w:rsidRDefault="008B4F9A" w14:paraId="62486C05" wp14:textId="77777777"/>
        </w:tc>
        <w:tc>
          <w:tcPr>
            <w:tcW w:w="4743" w:type="dxa"/>
            <w:gridSpan w:val="4"/>
            <w:tcBorders>
              <w:bottom w:val="single" w:color="auto" w:sz="4" w:space="0"/>
            </w:tcBorders>
            <w:tcMar/>
          </w:tcPr>
          <w:p w:rsidR="008B4F9A" w:rsidP="002664CA" w:rsidRDefault="008B4F9A" w14:paraId="7B7A100A" wp14:textId="77777777">
            <w:pPr>
              <w:pStyle w:val="wpiswtabeli"/>
            </w:pPr>
            <w:r w:rsidR="008B4F9A">
              <w:rPr/>
              <w:t>Semestr</w:t>
            </w:r>
            <w:r w:rsidR="001C3C14">
              <w:rPr/>
              <w:t xml:space="preserve"> realizacji Projektu grupowego</w:t>
            </w:r>
            <w:r w:rsidR="00683E8B">
              <w:rPr/>
              <w:t>:</w:t>
            </w:r>
          </w:p>
          <w:p w:rsidR="008B4F9A" w:rsidP="0DF2D7FF" w:rsidRDefault="008B4F9A" w14:paraId="23BED15A" wp14:textId="42A884B6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DEC97B">
              <w:rPr/>
              <w:t>1</w:t>
            </w:r>
          </w:p>
        </w:tc>
      </w:tr>
      <w:tr xmlns:wp14="http://schemas.microsoft.com/office/word/2010/wordml" w:rsidRPr="00F55385" w:rsidR="002664CA" w:rsidTr="0DF2D7FF" w14:paraId="61E4E030" wp14:textId="77777777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tcMar/>
            <w:vAlign w:val="bottom"/>
          </w:tcPr>
          <w:p w:rsidRPr="00F55385" w:rsidR="002664CA" w:rsidP="002664CA" w:rsidRDefault="002664CA" w14:paraId="69FB8EB2" wp14:textId="77777777">
            <w:pPr>
              <w:pStyle w:val="wpiswtabelicentr"/>
            </w:pPr>
            <w:r w:rsidRPr="00F55385">
              <w:t>Historia dokumentu</w:t>
            </w:r>
          </w:p>
        </w:tc>
      </w:tr>
      <w:tr xmlns:wp14="http://schemas.microsoft.com/office/word/2010/wordml" w:rsidRPr="00F55385" w:rsidR="002664CA" w:rsidTr="0DF2D7FF" w14:paraId="6BC73A7D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  <w:vAlign w:val="center"/>
          </w:tcPr>
          <w:p w:rsidRPr="00F55385" w:rsidR="002664CA" w:rsidP="002664CA" w:rsidRDefault="002664CA" w14:paraId="5F543AD6" wp14:textId="77777777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tcMar/>
            <w:vAlign w:val="center"/>
          </w:tcPr>
          <w:p w:rsidRPr="00F55385" w:rsidR="002664CA" w:rsidP="002664CA" w:rsidRDefault="002664CA" w14:paraId="60A3DB32" wp14:textId="77777777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tcMar/>
            <w:vAlign w:val="center"/>
          </w:tcPr>
          <w:p w:rsidRPr="00F55385" w:rsidR="002664CA" w:rsidP="002664CA" w:rsidRDefault="002664CA" w14:paraId="3EA65F2D" wp14:textId="77777777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tcMar/>
            <w:vAlign w:val="center"/>
          </w:tcPr>
          <w:p w:rsidRPr="00F55385" w:rsidR="002664CA" w:rsidP="002664CA" w:rsidRDefault="002664CA" w14:paraId="1D3B54F0" wp14:textId="77777777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tcMar/>
            <w:vAlign w:val="center"/>
          </w:tcPr>
          <w:p w:rsidRPr="00F55385" w:rsidR="002664CA" w:rsidP="002664CA" w:rsidRDefault="002664CA" w14:paraId="51A59785" wp14:textId="77777777">
            <w:pPr>
              <w:pStyle w:val="wpiswtabelicentr"/>
            </w:pPr>
            <w:r w:rsidRPr="00F55385">
              <w:t>Data</w:t>
            </w:r>
          </w:p>
        </w:tc>
      </w:tr>
      <w:tr xmlns:wp14="http://schemas.microsoft.com/office/word/2010/wordml" w:rsidRPr="00F55385" w:rsidR="002664CA" w:rsidTr="0DF2D7FF" w14:paraId="52801A5A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Pr="002664CA" w:rsidR="002664CA" w:rsidP="008D60B8" w:rsidRDefault="002664CA" w14:paraId="27B99E8C" wp14:textId="77777777">
            <w:pPr>
              <w:pStyle w:val="komentarz"/>
            </w:pPr>
            <w:r w:rsidRPr="002664CA">
              <w:t>1.00</w:t>
            </w:r>
          </w:p>
          <w:p w:rsidRPr="00F55385" w:rsidR="002664CA" w:rsidP="002664CA" w:rsidRDefault="002664CA" w14:paraId="4101652C" wp14:textId="77777777"/>
        </w:tc>
        <w:tc>
          <w:tcPr>
            <w:tcW w:w="3539" w:type="dxa"/>
            <w:tcMar/>
          </w:tcPr>
          <w:p w:rsidRPr="00F55385" w:rsidR="002664CA" w:rsidP="0DF2D7FF" w:rsidRDefault="002664CA" w14:paraId="4B99056E" wp14:textId="3DDC27C3">
            <w:pPr>
              <w:rPr>
                <w:sz w:val="16"/>
                <w:szCs w:val="16"/>
              </w:rPr>
            </w:pPr>
            <w:r w:rsidRPr="0DF2D7FF" w:rsidR="4699ED5B">
              <w:rPr>
                <w:sz w:val="16"/>
                <w:szCs w:val="16"/>
              </w:rPr>
              <w:t>Wstępna wersja</w:t>
            </w:r>
          </w:p>
        </w:tc>
        <w:tc>
          <w:tcPr>
            <w:tcW w:w="1618" w:type="dxa"/>
            <w:tcMar/>
          </w:tcPr>
          <w:p w:rsidRPr="00F55385" w:rsidR="002664CA" w:rsidP="0DF2D7FF" w:rsidRDefault="002664CA" w14:paraId="1299C43A" wp14:textId="3548A731">
            <w:pPr>
              <w:pStyle w:val="komentarz"/>
            </w:pPr>
            <w:r w:rsidR="4699ED5B">
              <w:rPr/>
              <w:t>całość</w:t>
            </w:r>
          </w:p>
        </w:tc>
        <w:tc>
          <w:tcPr>
            <w:tcW w:w="1912" w:type="dxa"/>
            <w:gridSpan w:val="2"/>
            <w:tcMar/>
          </w:tcPr>
          <w:p w:rsidRPr="00F55385" w:rsidR="002664CA" w:rsidP="0DF2D7FF" w:rsidRDefault="002664CA" w14:paraId="42600365" wp14:textId="00D89074">
            <w:pPr>
              <w:pStyle w:val="komentarz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="19A3654E">
              <w:rPr/>
              <w:t>Radosław Gajewski,</w:t>
            </w:r>
          </w:p>
          <w:p w:rsidRPr="00F55385" w:rsidR="002664CA" w:rsidP="0DF2D7FF" w:rsidRDefault="002664CA" w14:paraId="40BE6B6D" wp14:textId="249AC5CA">
            <w:pPr>
              <w:pStyle w:val="komentarz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="19A3654E">
              <w:rPr/>
              <w:t>Jan Barczewski,</w:t>
            </w:r>
          </w:p>
          <w:p w:rsidRPr="00F55385" w:rsidR="002664CA" w:rsidP="0DF2D7FF" w:rsidRDefault="002664CA" w14:paraId="4DDBEF00" wp14:textId="4F23A551">
            <w:pPr>
              <w:pStyle w:val="komentarz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="19A3654E">
              <w:rPr/>
              <w:t>Maciej Sikora</w:t>
            </w:r>
          </w:p>
        </w:tc>
        <w:tc>
          <w:tcPr>
            <w:tcW w:w="1213" w:type="dxa"/>
            <w:tcMar/>
          </w:tcPr>
          <w:p w:rsidRPr="00F55385" w:rsidR="002664CA" w:rsidP="0DF2D7FF" w:rsidRDefault="002664CA" w14:paraId="11400C3A" wp14:textId="4C01E110">
            <w:pPr>
              <w:pStyle w:val="komentarz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BEC657">
              <w:rPr/>
              <w:t>08.12.2023</w:t>
            </w:r>
          </w:p>
          <w:p w:rsidRPr="00F55385" w:rsidR="002664CA" w:rsidP="0DF2D7FF" w:rsidRDefault="002664CA" w14:paraId="3461D779" wp14:textId="6DE12890">
            <w:pPr>
              <w:pStyle w:val="komentarz"/>
            </w:pPr>
          </w:p>
        </w:tc>
      </w:tr>
      <w:tr xmlns:wp14="http://schemas.microsoft.com/office/word/2010/wordml" w:rsidRPr="00F55385" w:rsidR="002664CA" w:rsidTr="0DF2D7FF" w14:paraId="359AF4F6" wp14:textId="77777777">
        <w:tblPrEx>
          <w:tblCellMar>
            <w:top w:w="0" w:type="dxa"/>
            <w:bottom w:w="0" w:type="dxa"/>
          </w:tblCellMar>
        </w:tblPrEx>
        <w:tc>
          <w:tcPr>
            <w:tcW w:w="932" w:type="dxa"/>
            <w:tcMar/>
          </w:tcPr>
          <w:p w:rsidRPr="007E7124" w:rsidR="002664CA" w:rsidP="008D60B8" w:rsidRDefault="002664CA" w14:paraId="71DAA7AF" wp14:textId="77777777">
            <w:pPr>
              <w:pStyle w:val="komentarz"/>
            </w:pPr>
            <w:r w:rsidRPr="007E7124">
              <w:t>{wersja}</w:t>
            </w:r>
          </w:p>
          <w:p w:rsidRPr="00F55385" w:rsidR="002664CA" w:rsidP="002664CA" w:rsidRDefault="002664CA" w14:paraId="3CF2D8B6" wp14:textId="77777777"/>
        </w:tc>
        <w:tc>
          <w:tcPr>
            <w:tcW w:w="3539" w:type="dxa"/>
            <w:tcMar/>
          </w:tcPr>
          <w:p w:rsidRPr="007E7124" w:rsidR="002664CA" w:rsidP="008D60B8" w:rsidRDefault="002664CA" w14:paraId="76B5EC32" wp14:textId="77777777">
            <w:pPr>
              <w:pStyle w:val="komentarz"/>
            </w:pPr>
            <w:r w:rsidRPr="007E7124">
              <w:t>{opis np. dodanie etapu C}</w:t>
            </w:r>
          </w:p>
          <w:p w:rsidRPr="00F55385" w:rsidR="002664CA" w:rsidP="002664CA" w:rsidRDefault="002664CA" w14:paraId="0FB78278" wp14:textId="77777777"/>
        </w:tc>
        <w:tc>
          <w:tcPr>
            <w:tcW w:w="1618" w:type="dxa"/>
            <w:tcMar/>
          </w:tcPr>
          <w:p w:rsidRPr="007E7124" w:rsidR="002664CA" w:rsidP="008D60B8" w:rsidRDefault="002664CA" w14:paraId="3AFE9789" wp14:textId="77777777">
            <w:pPr>
              <w:pStyle w:val="komentarz"/>
            </w:pPr>
            <w:r w:rsidRPr="007E7124">
              <w:t>{np. pkt 2, 2.3}</w:t>
            </w:r>
          </w:p>
          <w:p w:rsidRPr="00F55385" w:rsidR="002664CA" w:rsidP="002664CA" w:rsidRDefault="002664CA" w14:paraId="1FC39945" wp14:textId="77777777"/>
        </w:tc>
        <w:tc>
          <w:tcPr>
            <w:tcW w:w="1912" w:type="dxa"/>
            <w:gridSpan w:val="2"/>
            <w:tcMar/>
          </w:tcPr>
          <w:p w:rsidRPr="007E7124" w:rsidR="002664CA" w:rsidP="008D60B8" w:rsidRDefault="002664CA" w14:paraId="0AFE81EC" wp14:textId="77777777">
            <w:pPr>
              <w:pStyle w:val="komentarz"/>
            </w:pPr>
            <w:r w:rsidRPr="007E7124">
              <w:t>{nazwisko, imię}</w:t>
            </w:r>
          </w:p>
          <w:p w:rsidRPr="00F55385" w:rsidR="002664CA" w:rsidP="002664CA" w:rsidRDefault="002664CA" w14:paraId="0562CB0E" wp14:textId="77777777"/>
        </w:tc>
        <w:tc>
          <w:tcPr>
            <w:tcW w:w="1213" w:type="dxa"/>
            <w:tcMar/>
          </w:tcPr>
          <w:p w:rsidRPr="007E7124" w:rsidR="002664CA" w:rsidP="008D60B8" w:rsidRDefault="002664CA" w14:paraId="698831B0" wp14:textId="77777777">
            <w:pPr>
              <w:pStyle w:val="komentarz"/>
            </w:pPr>
            <w:r w:rsidRPr="007E7124">
              <w:t>{data zmiany}</w:t>
            </w:r>
          </w:p>
          <w:p w:rsidRPr="00F55385" w:rsidR="002664CA" w:rsidP="002664CA" w:rsidRDefault="002664CA" w14:paraId="34CE0A41" wp14:textId="77777777"/>
        </w:tc>
      </w:tr>
    </w:tbl>
    <w:p xmlns:wp14="http://schemas.microsoft.com/office/word/2010/wordml" w:rsidRPr="009107DD" w:rsidR="006B4E9B" w:rsidP="008D60B8" w:rsidRDefault="006B4E9B" w14:paraId="39A8B1CB" wp14:textId="77777777">
      <w:pPr>
        <w:pStyle w:val="komentarz"/>
        <w:rPr>
          <w:color w:val="FF0000"/>
        </w:rPr>
      </w:pPr>
      <w:r w:rsidRPr="009107DD">
        <w:rPr>
          <w:color w:val="FF0000"/>
        </w:rPr>
        <w:t>{UWAGA: w II semestrze dokumentacja może być rozszerzeniem dokumentacji z semestru I (nowa wersja dokumentu), może być też nowym plikiem</w:t>
      </w:r>
    </w:p>
    <w:p xmlns:wp14="http://schemas.microsoft.com/office/word/2010/wordml" w:rsidR="009107DD" w:rsidP="008D60B8" w:rsidRDefault="009107DD" w14:paraId="1365092B" wp14:textId="77777777">
      <w:pPr>
        <w:pStyle w:val="komentarz"/>
        <w:rPr>
          <w:color w:val="FF0000"/>
        </w:rPr>
      </w:pPr>
      <w:r w:rsidRPr="009107DD">
        <w:rPr>
          <w:color w:val="FF0000"/>
        </w:rPr>
        <w:t>UWAGA: harmonogram może być zaplanowany w I semestrze od razu na 2 semestry – należy jednak w drugim semestrze zaktualizować plik z I semestru; może on również zawierać dodatkowe postanowienia, ustalone po zakończeniu I semestru</w:t>
      </w:r>
    </w:p>
    <w:p xmlns:wp14="http://schemas.microsoft.com/office/word/2010/wordml" w:rsidRPr="009107DD" w:rsidR="009107DD" w:rsidP="008D60B8" w:rsidRDefault="009107DD" w14:paraId="49C32409" wp14:textId="77777777">
      <w:pPr>
        <w:pStyle w:val="komentarz"/>
        <w:rPr>
          <w:color w:val="FF0000"/>
        </w:rPr>
      </w:pPr>
      <w:r>
        <w:rPr>
          <w:color w:val="FF0000"/>
        </w:rPr>
        <w:t>UWAGA: harmonogram utworzony w systemie SPG nie musi być taki sam, jak w niniejszym dokumencie</w:t>
      </w:r>
      <w:r w:rsidRPr="009107DD">
        <w:rPr>
          <w:color w:val="FF0000"/>
        </w:rPr>
        <w:t>}</w:t>
      </w:r>
    </w:p>
    <w:p xmlns:wp14="http://schemas.microsoft.com/office/word/2010/wordml" w:rsidR="002664CA" w:rsidP="00495AC1" w:rsidRDefault="002664CA" w14:paraId="62EBF3C5" wp14:textId="77777777">
      <w:pPr>
        <w:pStyle w:val="Tekstpodstawowy"/>
      </w:pPr>
    </w:p>
    <w:p xmlns:wp14="http://schemas.microsoft.com/office/word/2010/wordml" w:rsidR="002664CA" w:rsidP="00495AC1" w:rsidRDefault="002664CA" w14:paraId="6D98A12B" wp14:textId="77777777">
      <w:pPr>
        <w:pStyle w:val="Tekstpodstawowy"/>
      </w:pPr>
    </w:p>
    <w:p xmlns:wp14="http://schemas.microsoft.com/office/word/2010/wordml" w:rsidR="0045152B" w:rsidP="00F0095C" w:rsidRDefault="0045152B" w14:paraId="2946DB82" wp14:textId="77777777">
      <w:pPr>
        <w:pStyle w:val="Nagwekspisutreci"/>
        <w:rPr>
          <w:rFonts w:ascii="Arial" w:hAnsi="Arial" w:cs="Arial"/>
          <w:b/>
          <w:color w:val="auto"/>
          <w:lang w:val="pl-PL"/>
        </w:rPr>
      </w:pPr>
    </w:p>
    <w:p xmlns:wp14="http://schemas.microsoft.com/office/word/2010/wordml" w:rsidRPr="0045152B" w:rsidR="0045152B" w:rsidP="0045152B" w:rsidRDefault="0045152B" w14:paraId="5997CC1D" wp14:textId="77777777">
      <w:pPr>
        <w:rPr>
          <w:lang w:eastAsia="en-GB"/>
        </w:rPr>
      </w:pPr>
    </w:p>
    <w:p xmlns:wp14="http://schemas.microsoft.com/office/word/2010/wordml" w:rsidR="00F0095C" w:rsidP="00F0095C" w:rsidRDefault="00F0095C" w14:paraId="3EEC72CF" wp14:textId="77777777">
      <w:pPr>
        <w:pStyle w:val="Nagwekspisutreci"/>
        <w:rPr>
          <w:rFonts w:ascii="Arial" w:hAnsi="Arial" w:cs="Arial"/>
          <w:b/>
          <w:color w:val="auto"/>
          <w:lang w:val="pl-PL"/>
        </w:rPr>
      </w:pPr>
      <w:r w:rsidRPr="006B4E9B">
        <w:rPr>
          <w:lang w:val="pl-PL"/>
        </w:rPr>
        <w:br w:type="page"/>
      </w:r>
      <w:r w:rsidRPr="00701756">
        <w:rPr>
          <w:rFonts w:ascii="Arial" w:hAnsi="Arial" w:cs="Arial"/>
          <w:b/>
          <w:color w:val="auto"/>
          <w:lang w:val="pl-PL"/>
        </w:rPr>
        <w:t>Spis treści</w:t>
      </w:r>
    </w:p>
    <w:p xmlns:wp14="http://schemas.microsoft.com/office/word/2010/wordml" w:rsidRPr="00F44041" w:rsidR="00F44041" w:rsidP="00F44041" w:rsidRDefault="00F44041" w14:paraId="110FFD37" wp14:textId="77777777">
      <w:pPr>
        <w:rPr>
          <w:lang w:eastAsia="en-GB"/>
        </w:rPr>
      </w:pPr>
    </w:p>
    <w:p xmlns:wp14="http://schemas.microsoft.com/office/word/2010/wordml" w:rsidRPr="00F0095C" w:rsidR="00F0095C" w:rsidP="00F0095C" w:rsidRDefault="00F0095C" w14:paraId="6B699379" wp14:textId="77777777">
      <w:pPr>
        <w:rPr>
          <w:lang w:eastAsia="en-GB"/>
        </w:rPr>
      </w:pPr>
    </w:p>
    <w:p xmlns:wp14="http://schemas.microsoft.com/office/word/2010/wordml" w:rsidRPr="00AC3624" w:rsidR="0055157A" w:rsidRDefault="00F0095C" w14:paraId="6FA86430" wp14:textId="77777777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C1514A">
        <w:rPr>
          <w:rFonts w:cs="Arial"/>
          <w:b/>
          <w:bCs/>
        </w:rPr>
        <w:fldChar w:fldCharType="begin"/>
      </w:r>
      <w:r w:rsidRPr="00C1514A">
        <w:rPr>
          <w:rFonts w:cs="Arial"/>
          <w:b/>
          <w:bCs/>
        </w:rPr>
        <w:instrText xml:space="preserve"> TOC \o "1-3" \h \z \u </w:instrText>
      </w:r>
      <w:r w:rsidRPr="00C1514A">
        <w:rPr>
          <w:rFonts w:cs="Arial"/>
          <w:b/>
          <w:bCs/>
        </w:rPr>
        <w:fldChar w:fldCharType="separate"/>
      </w:r>
      <w:hyperlink w:history="1" w:anchor="_Toc146874411">
        <w:r w:rsidRPr="009F7010" w:rsidR="0055157A">
          <w:rPr>
            <w:rStyle w:val="Hipercze"/>
            <w:rFonts w:cs="Arial"/>
            <w:noProof/>
          </w:rPr>
          <w:t>1</w:t>
        </w:r>
        <w:r w:rsidRPr="00AC3624" w:rsidR="0055157A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 w:rsidR="0055157A">
          <w:rPr>
            <w:rStyle w:val="Hipercze"/>
            <w:rFonts w:cs="Arial"/>
            <w:noProof/>
          </w:rPr>
          <w:t>Wprowadzenie - o dokumencie</w:t>
        </w:r>
        <w:r w:rsidR="0055157A">
          <w:rPr>
            <w:noProof/>
            <w:webHidden/>
          </w:rPr>
          <w:tab/>
        </w:r>
        <w:r w:rsidR="0055157A">
          <w:rPr>
            <w:noProof/>
            <w:webHidden/>
          </w:rPr>
          <w:fldChar w:fldCharType="begin"/>
        </w:r>
        <w:r w:rsidR="0055157A">
          <w:rPr>
            <w:noProof/>
            <w:webHidden/>
          </w:rPr>
          <w:instrText xml:space="preserve"> PAGEREF _Toc146874411 \h </w:instrText>
        </w:r>
        <w:r w:rsidR="0055157A">
          <w:rPr>
            <w:noProof/>
            <w:webHidden/>
          </w:rPr>
        </w:r>
        <w:r w:rsidR="0055157A">
          <w:rPr>
            <w:noProof/>
            <w:webHidden/>
          </w:rPr>
          <w:fldChar w:fldCharType="separate"/>
        </w:r>
        <w:r w:rsidR="0055157A">
          <w:rPr>
            <w:noProof/>
            <w:webHidden/>
          </w:rPr>
          <w:t>3</w:t>
        </w:r>
        <w:r w:rsidR="0055157A"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49F21A69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2">
        <w:r w:rsidRPr="009F7010">
          <w:rPr>
            <w:rStyle w:val="Hipercze"/>
            <w:rFonts w:cs="Arial"/>
            <w:noProof/>
          </w:rPr>
          <w:t>1.1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Cel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09ADC542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3">
        <w:r w:rsidRPr="009F7010">
          <w:rPr>
            <w:rStyle w:val="Hipercze"/>
            <w:rFonts w:cs="Arial"/>
            <w:noProof/>
          </w:rPr>
          <w:t>1.2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Odbiorcy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3F42942E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4">
        <w:r w:rsidRPr="009F7010">
          <w:rPr>
            <w:rStyle w:val="Hipercze"/>
            <w:rFonts w:cs="Arial"/>
            <w:noProof/>
          </w:rPr>
          <w:t>1.3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Terminologia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6B9D2681" wp14:textId="77777777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5">
        <w:r w:rsidRPr="009F7010">
          <w:rPr>
            <w:rStyle w:val="Hipercze"/>
            <w:rFonts w:cs="Arial"/>
            <w:noProof/>
          </w:rPr>
          <w:t>2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Harmonogram prac zespołu projektowego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78F7CC12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6">
        <w:r w:rsidRPr="009F7010">
          <w:rPr>
            <w:rStyle w:val="Hipercze"/>
            <w:rFonts w:cs="Arial"/>
            <w:noProof/>
          </w:rPr>
          <w:t>2.1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Opis etapów wytwarzania (prowadzenia projektu)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725831F5" wp14:textId="77777777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7">
        <w:r w:rsidRPr="009F7010">
          <w:rPr>
            <w:rStyle w:val="Hipercze"/>
            <w:rFonts w:cs="Arial"/>
            <w:noProof/>
          </w:rPr>
          <w:t>2.1.1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Etap A (nazwa etapu)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6A710819" wp14:textId="77777777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8">
        <w:r w:rsidRPr="009F7010">
          <w:rPr>
            <w:rStyle w:val="Hipercze"/>
            <w:rFonts w:cs="Arial"/>
            <w:noProof/>
          </w:rPr>
          <w:t>2.1.2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Etap B (nazwa etapu)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2617C82B" wp14:textId="77777777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19">
        <w:r w:rsidRPr="009F7010">
          <w:rPr>
            <w:rStyle w:val="Hipercze"/>
            <w:rFonts w:cs="Arial"/>
            <w:noProof/>
          </w:rPr>
          <w:t>3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Planowany podział zadań i ról w projekcie w zespole projektowym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3398684D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0">
        <w:r w:rsidRPr="009F7010">
          <w:rPr>
            <w:rStyle w:val="Hipercze"/>
            <w:rFonts w:cs="Arial"/>
            <w:noProof/>
          </w:rPr>
          <w:t>3.1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Opis zadań planowanych do realizacji ze wskazaniem osób odpowiedzialnych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7A623526" wp14:textId="77777777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1">
        <w:r w:rsidRPr="009F7010">
          <w:rPr>
            <w:rStyle w:val="Hipercze"/>
            <w:rFonts w:cs="Arial"/>
            <w:noProof/>
          </w:rPr>
          <w:t>3.1.1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Nazwa zadania/roli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2AB97959" wp14:textId="77777777">
      <w:pPr>
        <w:pStyle w:val="Spistreci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2">
        <w:r w:rsidRPr="009F7010">
          <w:rPr>
            <w:rStyle w:val="Hipercze"/>
            <w:rFonts w:cs="Arial"/>
            <w:noProof/>
          </w:rPr>
          <w:t>3.1.2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Nazwa zadania/roli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1913E530" wp14:textId="77777777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3">
        <w:r w:rsidRPr="009F7010">
          <w:rPr>
            <w:rStyle w:val="Hipercze"/>
            <w:rFonts w:cs="Arial"/>
            <w:noProof/>
          </w:rPr>
          <w:t>4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Wymagania dla produktu i kryteria akceptacji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72F42561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4">
        <w:r w:rsidRPr="009F7010">
          <w:rPr>
            <w:rStyle w:val="Hipercze"/>
            <w:rFonts w:cs="Arial"/>
            <w:noProof/>
          </w:rPr>
          <w:t>4.1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Ogólny opis planowanego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079E08AB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5">
        <w:r w:rsidRPr="009F7010">
          <w:rPr>
            <w:rStyle w:val="Hipercze"/>
            <w:rFonts w:cs="Arial"/>
            <w:noProof/>
          </w:rPr>
          <w:t>4.2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Wymagania minimalne dla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613FF59A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6">
        <w:r w:rsidRPr="009F7010">
          <w:rPr>
            <w:rStyle w:val="Hipercze"/>
            <w:rFonts w:cs="Arial"/>
            <w:noProof/>
          </w:rPr>
          <w:t>4.3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Warunki odbioru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600B7807" wp14:textId="77777777">
      <w:pPr>
        <w:pStyle w:val="Spistreci1"/>
        <w:tabs>
          <w:tab w:val="left" w:pos="40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7">
        <w:r w:rsidRPr="009F7010">
          <w:rPr>
            <w:rStyle w:val="Hipercze"/>
            <w:rFonts w:cs="Arial"/>
            <w:noProof/>
          </w:rPr>
          <w:t>5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Postanowienia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5D152680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8">
        <w:r w:rsidRPr="009F7010">
          <w:rPr>
            <w:rStyle w:val="Hipercze"/>
            <w:rFonts w:cs="Arial"/>
            <w:noProof/>
          </w:rPr>
          <w:t>5.1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Postanowienia w zakresie zmian w stosunku do pierwotnego planu i zakresu prac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AC3624" w:rsidR="0055157A" w:rsidRDefault="0055157A" w14:paraId="6423746D" wp14:textId="77777777">
      <w:pPr>
        <w:pStyle w:val="Spistreci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history="1" w:anchor="_Toc146874429">
        <w:r w:rsidRPr="009F7010">
          <w:rPr>
            <w:rStyle w:val="Hipercze"/>
            <w:rFonts w:cs="Arial"/>
            <w:noProof/>
          </w:rPr>
          <w:t>5.2</w:t>
        </w:r>
        <w:r w:rsidRPr="00AC3624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Pr="009F7010">
          <w:rPr>
            <w:rStyle w:val="Hipercze"/>
            <w:rFonts w:cs="Arial"/>
            <w:noProof/>
          </w:rPr>
          <w:t>Inne postanowienia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_Toc146874429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F016DE" w:rsidR="00F0095C" w:rsidP="00495AC1" w:rsidRDefault="00F0095C" w14:paraId="3FE9F23F" wp14:textId="77777777">
      <w:pPr>
        <w:pStyle w:val="Tekstpodstawowy"/>
      </w:pPr>
      <w:r w:rsidRPr="00C1514A">
        <w:fldChar w:fldCharType="end"/>
      </w:r>
    </w:p>
    <w:p xmlns:wp14="http://schemas.microsoft.com/office/word/2010/wordml" w:rsidRPr="00BF3E81" w:rsidR="00EB698D" w:rsidP="00EB698D" w:rsidRDefault="00F0095C" w14:paraId="445FD790" wp14:textId="77777777">
      <w:pPr>
        <w:pStyle w:val="Nagwek1"/>
        <w:rPr>
          <w:rFonts w:cs="Arial"/>
        </w:rPr>
      </w:pPr>
      <w:r>
        <w:br w:type="page"/>
      </w:r>
      <w:bookmarkStart w:name="_Hlk108005400" w:id="1"/>
      <w:bookmarkStart w:name="_Toc146874411" w:id="2"/>
      <w:r w:rsidRPr="00BF3E81" w:rsidR="00EB698D">
        <w:rPr>
          <w:rFonts w:cs="Arial"/>
        </w:rPr>
        <w:t>Wprowadzenie - o dokumencie</w:t>
      </w:r>
      <w:bookmarkEnd w:id="2"/>
    </w:p>
    <w:p xmlns:wp14="http://schemas.microsoft.com/office/word/2010/wordml" w:rsidRPr="00BF3E81" w:rsidR="00B74153" w:rsidP="00911519" w:rsidRDefault="00B74153" w14:paraId="099C1A4B" wp14:textId="77777777">
      <w:pPr>
        <w:pStyle w:val="Nagwek2"/>
        <w:rPr>
          <w:rFonts w:cs="Arial"/>
        </w:rPr>
      </w:pPr>
      <w:bookmarkStart w:name="_Toc146874412" w:id="3"/>
      <w:r w:rsidRPr="00BF3E81">
        <w:rPr>
          <w:rFonts w:cs="Arial"/>
        </w:rPr>
        <w:t xml:space="preserve">Cel </w:t>
      </w:r>
      <w:r w:rsidRPr="00BF3E81" w:rsidR="00EB698D">
        <w:rPr>
          <w:rFonts w:cs="Arial"/>
        </w:rPr>
        <w:t>dokumentu</w:t>
      </w:r>
      <w:bookmarkEnd w:id="3"/>
    </w:p>
    <w:p xmlns:wp14="http://schemas.microsoft.com/office/word/2010/wordml" w:rsidRPr="00BF3E81" w:rsidR="00F016DE" w:rsidP="008D60B8" w:rsidRDefault="00F016DE" w14:paraId="568C206F" wp14:textId="77777777">
      <w:pPr>
        <w:pStyle w:val="komentarz"/>
        <w:rPr>
          <w:rFonts w:cs="Arial"/>
        </w:rPr>
      </w:pPr>
      <w:bookmarkStart w:name="_Hlk108005551" w:id="4"/>
      <w:bookmarkEnd w:id="1"/>
      <w:r w:rsidRPr="00BF3E81">
        <w:rPr>
          <w:rFonts w:cs="Arial"/>
        </w:rPr>
        <w:t>{</w:t>
      </w:r>
      <w:r w:rsidRPr="00BF3E81" w:rsidR="00076B0C">
        <w:rPr>
          <w:rFonts w:cs="Arial"/>
        </w:rPr>
        <w:t>n</w:t>
      </w:r>
      <w:r w:rsidRPr="00BF3E81" w:rsidR="00383B69">
        <w:rPr>
          <w:rFonts w:cs="Arial"/>
        </w:rPr>
        <w:t>ie zmieniać</w:t>
      </w:r>
      <w:r w:rsidRPr="00BF3E81">
        <w:rPr>
          <w:rFonts w:cs="Arial"/>
        </w:rPr>
        <w:t>}</w:t>
      </w:r>
    </w:p>
    <w:bookmarkEnd w:id="4"/>
    <w:p xmlns:wp14="http://schemas.microsoft.com/office/word/2010/wordml" w:rsidRPr="00BF3E81" w:rsidR="00B74153" w:rsidP="00CF1EC1" w:rsidRDefault="00383B69" w14:paraId="3CA71244" wp14:textId="77777777">
      <w:pPr>
        <w:ind w:firstLine="578"/>
        <w:jc w:val="both"/>
        <w:rPr>
          <w:rFonts w:cs="Arial"/>
        </w:rPr>
      </w:pPr>
      <w:r w:rsidRPr="00BF3E81">
        <w:rPr>
          <w:rFonts w:cs="Arial"/>
        </w:rPr>
        <w:t>Celem dokumentu udokumentowanie zaplanowanego harmonogramu realizacji projektu w semestrze, planowanego podziału zadań w zespole projektowym, wskazanie i opisanie zadań oraz ról osób odpowiedzialnych, a także wyspecyfikowanie wymagań dla projektu wraz z kryteriami akceptacji, nałożonych przez opiekuna i klienta.</w:t>
      </w:r>
    </w:p>
    <w:p xmlns:wp14="http://schemas.microsoft.com/office/word/2010/wordml" w:rsidRPr="00BF3E81" w:rsidR="00B74153" w:rsidP="00911519" w:rsidRDefault="00B74153" w14:paraId="130D73E5" wp14:textId="77777777">
      <w:pPr>
        <w:pStyle w:val="Nagwek2"/>
        <w:rPr>
          <w:rFonts w:cs="Arial"/>
        </w:rPr>
      </w:pPr>
      <w:bookmarkStart w:name="_Toc146874413" w:id="5"/>
      <w:r w:rsidRPr="00BF3E81">
        <w:rPr>
          <w:rFonts w:cs="Arial"/>
        </w:rPr>
        <w:t>Odbiorcy</w:t>
      </w:r>
      <w:bookmarkEnd w:id="5"/>
    </w:p>
    <w:p xmlns:wp14="http://schemas.microsoft.com/office/word/2010/wordml" w:rsidRPr="00BF3E81" w:rsidR="00B74153" w:rsidP="008D60B8" w:rsidRDefault="00B74153" w14:paraId="1FDED229" wp14:textId="77777777">
      <w:pPr>
        <w:pStyle w:val="komentarz"/>
        <w:rPr>
          <w:rFonts w:cs="Arial"/>
        </w:rPr>
      </w:pPr>
      <w:r w:rsidRPr="0DF2D7FF" w:rsidR="00B74153">
        <w:rPr>
          <w:rFonts w:cs="Arial"/>
        </w:rPr>
        <w:t>{</w:t>
      </w:r>
      <w:r w:rsidRPr="0DF2D7FF" w:rsidR="00076B0C">
        <w:rPr>
          <w:rFonts w:cs="Arial"/>
        </w:rPr>
        <w:t>o</w:t>
      </w:r>
      <w:r w:rsidRPr="0DF2D7FF" w:rsidR="00B74153">
        <w:rPr>
          <w:rFonts w:cs="Arial"/>
        </w:rPr>
        <w:t>kreślenie adresatów dokumentu, może być to typ odbiorcy; tu: zleceniobiorca (Katedra), członkowie zespołu projektowego oraz wymienione z nazwiska osoby, do których dokument ma dotrzeć}</w:t>
      </w:r>
    </w:p>
    <w:p xmlns:wp14="http://schemas.microsoft.com/office/word/2010/wordml" w:rsidRPr="00BF3E81" w:rsidR="00B74153" w:rsidP="0DF2D7FF" w:rsidRDefault="00B74153" w14:paraId="7DC750AF" wp14:textId="4AFC02F3">
      <w:pPr>
        <w:pStyle w:val="komentarz"/>
        <w:jc w:val="both"/>
        <w:rPr>
          <w:rFonts w:ascii="Arial" w:hAnsi="Arial" w:eastAsia="Arial" w:cs="Arial"/>
          <w:i w:val="0"/>
          <w:iCs w:val="0"/>
          <w:noProof w:val="0"/>
          <w:sz w:val="20"/>
          <w:szCs w:val="20"/>
          <w:lang w:val="pl-PL"/>
        </w:rPr>
      </w:pPr>
      <w:r w:rsidRPr="0DF2D7FF" w:rsidR="1A122DF8">
        <w:rPr>
          <w:i w:val="0"/>
          <w:iCs w:val="0"/>
          <w:sz w:val="20"/>
          <w:szCs w:val="20"/>
        </w:rPr>
        <w:t>Głównymi odbiorcami dokumentu są: Katedra Inteligentnych Systemów Interaktywnych, opiekun projektu i zarazem klient dr. inż. Jacek Lebiedź prof. PG oraz członkowie zespołu odpowiedzialnego za realizacje projektu.</w:t>
      </w:r>
    </w:p>
    <w:p xmlns:wp14="http://schemas.microsoft.com/office/word/2010/wordml" w:rsidRPr="00BF3E81" w:rsidR="00B74153" w:rsidP="0DF2D7FF" w:rsidRDefault="00B74153" w14:paraId="1F72F646" wp14:textId="0DAB740F">
      <w:pPr>
        <w:pStyle w:val="Normalny"/>
        <w:rPr>
          <w:rFonts w:cs="Arial"/>
        </w:rPr>
      </w:pPr>
    </w:p>
    <w:p xmlns:wp14="http://schemas.microsoft.com/office/word/2010/wordml" w:rsidRPr="00BF3E81" w:rsidR="00B74153" w:rsidP="00911519" w:rsidRDefault="00B74153" w14:paraId="3338CD5B" wp14:textId="77777777">
      <w:pPr>
        <w:pStyle w:val="Nagwek2"/>
        <w:rPr>
          <w:rFonts w:cs="Arial"/>
        </w:rPr>
      </w:pPr>
      <w:bookmarkStart w:name="_Toc146874414" w:id="6"/>
      <w:r w:rsidRPr="00BF3E81">
        <w:rPr>
          <w:rFonts w:cs="Arial"/>
        </w:rPr>
        <w:t>Terminologia</w:t>
      </w:r>
      <w:bookmarkEnd w:id="6"/>
    </w:p>
    <w:p xmlns:wp14="http://schemas.microsoft.com/office/word/2010/wordml" w:rsidRPr="00BF3E81" w:rsidR="00B74153" w:rsidP="008D60B8" w:rsidRDefault="00B74153" w14:paraId="798D1518" wp14:textId="77777777">
      <w:pPr>
        <w:pStyle w:val="komentarz"/>
        <w:rPr>
          <w:rFonts w:cs="Arial"/>
        </w:rPr>
      </w:pPr>
      <w:r w:rsidRPr="00BF3E81">
        <w:rPr>
          <w:rFonts w:cs="Arial"/>
        </w:rPr>
        <w:t>{</w:t>
      </w:r>
      <w:r w:rsidRPr="00BF3E81" w:rsidR="00076B0C">
        <w:rPr>
          <w:rFonts w:cs="Arial"/>
        </w:rPr>
        <w:t>w</w:t>
      </w:r>
      <w:r w:rsidRPr="00BF3E81">
        <w:rPr>
          <w:rFonts w:cs="Arial"/>
        </w:rPr>
        <w:t>yjaśnienie używanych w dokumencie pojęć i skrótów, oznaczenia używane wewnątrz dokumentu np. oznaczenia wymagań}</w:t>
      </w:r>
    </w:p>
    <w:p xmlns:wp14="http://schemas.microsoft.com/office/word/2010/wordml" w:rsidRPr="00BF3E81" w:rsidR="00B74153" w:rsidP="00F55385" w:rsidRDefault="00B74153" w14:paraId="08CE6F91" wp14:textId="77777777">
      <w:pPr>
        <w:rPr>
          <w:rFonts w:cs="Arial"/>
        </w:rPr>
      </w:pPr>
    </w:p>
    <w:p xmlns:wp14="http://schemas.microsoft.com/office/word/2010/wordml" w:rsidRPr="00BF3E81" w:rsidR="00F016DE" w:rsidP="00F016DE" w:rsidRDefault="004A391B" w14:paraId="5FBDD757" wp14:textId="77777777">
      <w:pPr>
        <w:pStyle w:val="Nagwek1"/>
        <w:ind w:left="0" w:firstLine="0"/>
        <w:rPr>
          <w:rFonts w:cs="Arial"/>
        </w:rPr>
      </w:pPr>
      <w:bookmarkStart w:name="_Toc146874415" w:id="7"/>
      <w:r>
        <w:rPr>
          <w:rFonts w:cs="Arial"/>
        </w:rPr>
        <w:t>H</w:t>
      </w:r>
      <w:r w:rsidRPr="00BF3E81" w:rsidR="00F016DE">
        <w:rPr>
          <w:rFonts w:cs="Arial"/>
        </w:rPr>
        <w:t>armonogram prac zespołu projektowego</w:t>
      </w:r>
      <w:bookmarkEnd w:id="7"/>
    </w:p>
    <w:p xmlns:wp14="http://schemas.microsoft.com/office/word/2010/wordml" w:rsidRPr="00BF3E81" w:rsidR="00F016DE" w:rsidP="008D60B8" w:rsidRDefault="00F016DE" w14:paraId="236347F0" wp14:textId="77777777">
      <w:pPr>
        <w:pStyle w:val="komentarz"/>
        <w:rPr>
          <w:rFonts w:cs="Arial"/>
        </w:rPr>
      </w:pPr>
      <w:r w:rsidRPr="00BF3E81">
        <w:rPr>
          <w:rFonts w:cs="Arial"/>
        </w:rPr>
        <w:t>{</w:t>
      </w:r>
      <w:r w:rsidRPr="00BF3E81" w:rsidR="00076B0C">
        <w:rPr>
          <w:rFonts w:cs="Arial"/>
        </w:rPr>
        <w:t>g</w:t>
      </w:r>
      <w:r w:rsidRPr="00BF3E81">
        <w:rPr>
          <w:rFonts w:cs="Arial"/>
        </w:rPr>
        <w:t>łówne etapy, wykonawcy, początek, koniec - w formie tabeli</w:t>
      </w:r>
      <w:r w:rsidRPr="00BF3E81" w:rsidR="00383B69">
        <w:rPr>
          <w:rFonts w:cs="Arial"/>
        </w:rPr>
        <w:t>; należy zdefiniować przynajmniej 3 główne etapy realizacji projektu w semestrze}</w:t>
      </w:r>
    </w:p>
    <w:p xmlns:wp14="http://schemas.microsoft.com/office/word/2010/wordml" w:rsidRPr="00BF3E81" w:rsidR="00F016DE" w:rsidP="00F016DE" w:rsidRDefault="00F016DE" w14:paraId="61CDCEAD" wp14:textId="77777777">
      <w:pPr>
        <w:rPr>
          <w:rFonts w:cs="Arial"/>
        </w:rPr>
      </w:pPr>
    </w:p>
    <w:p xmlns:wp14="http://schemas.microsoft.com/office/word/2010/wordml" w:rsidRPr="00BF3E81" w:rsidR="00B74153" w:rsidP="00911519" w:rsidRDefault="00B74153" w14:paraId="26E13A68" wp14:textId="77777777">
      <w:pPr>
        <w:pStyle w:val="Nagwek2"/>
        <w:rPr>
          <w:rFonts w:cs="Arial"/>
        </w:rPr>
      </w:pPr>
      <w:bookmarkStart w:name="_Toc146874416" w:id="8"/>
      <w:r w:rsidRPr="00BF3E81">
        <w:rPr>
          <w:rFonts w:cs="Arial"/>
        </w:rPr>
        <w:t>Opis etapów wytwarzania (prowadzenia projektu)</w:t>
      </w:r>
      <w:bookmarkEnd w:id="8"/>
    </w:p>
    <w:p xmlns:wp14="http://schemas.microsoft.com/office/word/2010/wordml" w:rsidRPr="00BF3E81" w:rsidR="00F016DE" w:rsidP="008D60B8" w:rsidRDefault="00F016DE" w14:paraId="3564175A" wp14:textId="77777777">
      <w:pPr>
        <w:pStyle w:val="komentarz"/>
        <w:rPr>
          <w:rFonts w:cs="Arial"/>
        </w:rPr>
      </w:pPr>
      <w:r w:rsidRPr="00BF3E81">
        <w:rPr>
          <w:rFonts w:cs="Arial"/>
        </w:rPr>
        <w:t>{główne zadania w poszczególnych etapach)</w:t>
      </w:r>
    </w:p>
    <w:p xmlns:wp14="http://schemas.microsoft.com/office/word/2010/wordml" w:rsidRPr="00BF3E81" w:rsidR="00B74153" w:rsidP="00F55385" w:rsidRDefault="00B74153" w14:paraId="6BB9E253" wp14:textId="77777777">
      <w:pPr>
        <w:rPr>
          <w:rFonts w:cs="Arial"/>
        </w:rPr>
      </w:pPr>
    </w:p>
    <w:p xmlns:wp14="http://schemas.microsoft.com/office/word/2010/wordml" w:rsidRPr="00BF3E81" w:rsidR="00B74153" w:rsidP="00367BFB" w:rsidRDefault="00B74153" w14:paraId="6D0537AF" wp14:textId="2BA2FB16">
      <w:pPr>
        <w:pStyle w:val="Nagwek3"/>
        <w:rPr>
          <w:rFonts w:cs="Arial"/>
        </w:rPr>
      </w:pPr>
      <w:bookmarkStart w:name="_Toc146874417" w:id="9"/>
      <w:r w:rsidRPr="0DF2D7FF" w:rsidR="00B74153">
        <w:rPr>
          <w:rFonts w:cs="Arial"/>
        </w:rPr>
        <w:t>Etap A (</w:t>
      </w:r>
      <w:r w:rsidRPr="0DF2D7FF" w:rsidR="52D4AEE7">
        <w:rPr>
          <w:rFonts w:cs="Arial"/>
        </w:rPr>
        <w:t>Zapoznanie</w:t>
      </w:r>
      <w:r w:rsidRPr="0DF2D7FF" w:rsidR="00B74153">
        <w:rPr>
          <w:rFonts w:cs="Arial"/>
        </w:rPr>
        <w:t>)</w:t>
      </w:r>
      <w:bookmarkEnd w:id="9"/>
    </w:p>
    <w:p xmlns:wp14="http://schemas.microsoft.com/office/word/2010/wordml" w:rsidRPr="00BF3E81" w:rsidR="00B74153" w:rsidP="008D60B8" w:rsidRDefault="008D60B8" w14:paraId="3F7F9402" wp14:textId="77777777">
      <w:pPr>
        <w:pStyle w:val="komentarz"/>
        <w:rPr>
          <w:rStyle w:val="Normalnypogrubienie"/>
          <w:rFonts w:cs="Arial"/>
          <w:b w:val="0"/>
        </w:rPr>
      </w:pPr>
      <w:r w:rsidRPr="0DF2D7FF" w:rsidR="008D60B8">
        <w:rPr>
          <w:rStyle w:val="Normalnypogrubienie"/>
          <w:rFonts w:cs="Arial"/>
          <w:b w:val="0"/>
          <w:bCs w:val="0"/>
        </w:rPr>
        <w:t>{c</w:t>
      </w:r>
      <w:r w:rsidRPr="0DF2D7FF" w:rsidR="00B74153">
        <w:rPr>
          <w:rStyle w:val="Normalnypogrubienie"/>
          <w:rFonts w:cs="Arial"/>
          <w:b w:val="0"/>
          <w:bCs w:val="0"/>
        </w:rPr>
        <w:t>ele</w:t>
      </w:r>
      <w:r w:rsidRPr="0DF2D7FF" w:rsidR="008D60B8">
        <w:rPr>
          <w:rStyle w:val="Normalnypogrubienie"/>
          <w:rFonts w:cs="Arial"/>
          <w:b w:val="0"/>
          <w:bCs w:val="0"/>
        </w:rPr>
        <w:t>, p</w:t>
      </w:r>
      <w:r w:rsidRPr="0DF2D7FF" w:rsidR="00B74153">
        <w:rPr>
          <w:rStyle w:val="Normalnypogrubienie"/>
          <w:rFonts w:cs="Arial"/>
          <w:b w:val="0"/>
          <w:bCs w:val="0"/>
        </w:rPr>
        <w:t>rodukty</w:t>
      </w:r>
      <w:r w:rsidRPr="0DF2D7FF" w:rsidR="008D60B8">
        <w:rPr>
          <w:rStyle w:val="Normalnypogrubienie"/>
          <w:rFonts w:cs="Arial"/>
          <w:b w:val="0"/>
          <w:bCs w:val="0"/>
        </w:rPr>
        <w:t>, k</w:t>
      </w:r>
      <w:r w:rsidRPr="0DF2D7FF" w:rsidR="00B74153">
        <w:rPr>
          <w:rStyle w:val="Normalnypogrubienie"/>
          <w:rFonts w:cs="Arial"/>
          <w:b w:val="0"/>
          <w:bCs w:val="0"/>
        </w:rPr>
        <w:t>ryteria akceptacji</w:t>
      </w:r>
      <w:r w:rsidRPr="0DF2D7FF" w:rsidR="008D60B8">
        <w:rPr>
          <w:rStyle w:val="Normalnypogrubienie"/>
          <w:rFonts w:cs="Arial"/>
          <w:b w:val="0"/>
          <w:bCs w:val="0"/>
        </w:rPr>
        <w:t>, g</w:t>
      </w:r>
      <w:r w:rsidRPr="0DF2D7FF" w:rsidR="00B74153">
        <w:rPr>
          <w:rStyle w:val="Normalnypogrubienie"/>
          <w:rFonts w:cs="Arial"/>
          <w:b w:val="0"/>
          <w:bCs w:val="0"/>
        </w:rPr>
        <w:t>łówne zadania</w:t>
      </w:r>
      <w:r w:rsidRPr="0DF2D7FF" w:rsidR="008D60B8">
        <w:rPr>
          <w:rStyle w:val="Normalnypogrubienie"/>
          <w:rFonts w:cs="Arial"/>
          <w:b w:val="0"/>
          <w:bCs w:val="0"/>
        </w:rPr>
        <w:t xml:space="preserve"> itp.}</w:t>
      </w:r>
    </w:p>
    <w:p xmlns:wp14="http://schemas.microsoft.com/office/word/2010/wordml" w:rsidRPr="00BF3E81" w:rsidR="00B74153" w:rsidP="0DF2D7FF" w:rsidRDefault="00B74153" w14:paraId="3A50D014" wp14:textId="7A31C28F">
      <w:pPr>
        <w:pStyle w:val="komentarz"/>
        <w:numPr>
          <w:ilvl w:val="0"/>
          <w:numId w:val="14"/>
        </w:numPr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75EBAAB2">
        <w:rPr>
          <w:rStyle w:val="Normalnypogrubienie"/>
          <w:rFonts w:cs="Arial"/>
          <w:b w:val="1"/>
          <w:bCs w:val="1"/>
          <w:i w:val="0"/>
          <w:iCs w:val="0"/>
          <w:sz w:val="20"/>
          <w:szCs w:val="20"/>
        </w:rPr>
        <w:t>Cele</w:t>
      </w:r>
      <w:r w:rsidRPr="0DF2D7FF" w:rsidR="75EBAAB2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 xml:space="preserve">: </w:t>
      </w:r>
    </w:p>
    <w:p xmlns:wp14="http://schemas.microsoft.com/office/word/2010/wordml" w:rsidRPr="00BF3E81" w:rsidR="00B74153" w:rsidP="0DF2D7FF" w:rsidRDefault="00B74153" w14:paraId="21390D20" wp14:textId="7630FB5D">
      <w:pPr>
        <w:pStyle w:val="komentarz"/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2E29F980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 xml:space="preserve">Zapoznanie się z możliwymi metodami rozwiązania problemu oraz wybranie </w:t>
      </w:r>
      <w:r w:rsidRPr="0DF2D7FF" w:rsidR="561BAE9F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 xml:space="preserve">tej </w:t>
      </w:r>
      <w:r w:rsidRPr="0DF2D7FF" w:rsidR="561BAE9F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>najbardziej pasującej do naszego zagadnienia.</w:t>
      </w:r>
    </w:p>
    <w:p xmlns:wp14="http://schemas.microsoft.com/office/word/2010/wordml" w:rsidRPr="00BF3E81" w:rsidR="00B74153" w:rsidP="0DF2D7FF" w:rsidRDefault="00B74153" w14:paraId="2DCD34FB" wp14:textId="09CB3108">
      <w:pPr>
        <w:pStyle w:val="komentarz"/>
        <w:numPr>
          <w:ilvl w:val="0"/>
          <w:numId w:val="13"/>
        </w:numPr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5DEABB28">
        <w:rPr>
          <w:b w:val="1"/>
          <w:bCs w:val="1"/>
          <w:i w:val="0"/>
          <w:iCs w:val="0"/>
          <w:sz w:val="20"/>
          <w:szCs w:val="20"/>
        </w:rPr>
        <w:t>Główne zadania</w:t>
      </w:r>
      <w:r w:rsidRPr="0DF2D7FF" w:rsidR="5DEABB28">
        <w:rPr>
          <w:i w:val="0"/>
          <w:iCs w:val="0"/>
          <w:sz w:val="20"/>
          <w:szCs w:val="20"/>
        </w:rPr>
        <w:t xml:space="preserve">: </w:t>
      </w:r>
    </w:p>
    <w:p xmlns:wp14="http://schemas.microsoft.com/office/word/2010/wordml" w:rsidRPr="00BF3E81" w:rsidR="00B74153" w:rsidP="0DF2D7FF" w:rsidRDefault="00B74153" w14:paraId="33CA4AA3" wp14:textId="3D080C7C">
      <w:pPr>
        <w:pStyle w:val="komentarz"/>
        <w:numPr>
          <w:ilvl w:val="0"/>
          <w:numId w:val="10"/>
        </w:numPr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209AC5CD">
        <w:rPr>
          <w:i w:val="0"/>
          <w:iCs w:val="0"/>
          <w:sz w:val="20"/>
          <w:szCs w:val="20"/>
        </w:rPr>
        <w:t>P</w:t>
      </w:r>
      <w:r w:rsidRPr="0DF2D7FF" w:rsidR="209AC5CD">
        <w:rPr>
          <w:i w:val="0"/>
          <w:iCs w:val="0"/>
          <w:sz w:val="20"/>
          <w:szCs w:val="20"/>
        </w:rPr>
        <w:t>o</w:t>
      </w:r>
      <w:r w:rsidRPr="0DF2D7FF" w:rsidR="209AC5CD">
        <w:rPr>
          <w:i w:val="0"/>
          <w:iCs w:val="0"/>
          <w:sz w:val="20"/>
          <w:szCs w:val="20"/>
        </w:rPr>
        <w:t>z</w:t>
      </w:r>
      <w:r w:rsidRPr="0DF2D7FF" w:rsidR="209AC5CD">
        <w:rPr>
          <w:i w:val="0"/>
          <w:iCs w:val="0"/>
          <w:sz w:val="20"/>
          <w:szCs w:val="20"/>
        </w:rPr>
        <w:t xml:space="preserve">yskanie </w:t>
      </w:r>
      <w:r w:rsidRPr="0DF2D7FF" w:rsidR="5DEABB28">
        <w:rPr>
          <w:i w:val="0"/>
          <w:iCs w:val="0"/>
          <w:sz w:val="20"/>
          <w:szCs w:val="20"/>
        </w:rPr>
        <w:t>wi</w:t>
      </w:r>
      <w:r w:rsidRPr="0DF2D7FF" w:rsidR="5DEABB28">
        <w:rPr>
          <w:i w:val="0"/>
          <w:iCs w:val="0"/>
          <w:sz w:val="20"/>
          <w:szCs w:val="20"/>
        </w:rPr>
        <w:t>e</w:t>
      </w:r>
      <w:r w:rsidRPr="0DF2D7FF" w:rsidR="5DEABB28">
        <w:rPr>
          <w:i w:val="0"/>
          <w:iCs w:val="0"/>
          <w:sz w:val="20"/>
          <w:szCs w:val="20"/>
        </w:rPr>
        <w:t>d</w:t>
      </w:r>
      <w:r w:rsidRPr="0DF2D7FF" w:rsidR="5DEABB28">
        <w:rPr>
          <w:i w:val="0"/>
          <w:iCs w:val="0"/>
          <w:sz w:val="20"/>
          <w:szCs w:val="20"/>
        </w:rPr>
        <w:t>z</w:t>
      </w:r>
      <w:r w:rsidRPr="0DF2D7FF" w:rsidR="5DEABB28">
        <w:rPr>
          <w:i w:val="0"/>
          <w:iCs w:val="0"/>
          <w:sz w:val="20"/>
          <w:szCs w:val="20"/>
        </w:rPr>
        <w:t>y</w:t>
      </w:r>
      <w:r w:rsidRPr="0DF2D7FF" w:rsidR="5DEABB28">
        <w:rPr>
          <w:i w:val="0"/>
          <w:iCs w:val="0"/>
          <w:sz w:val="20"/>
          <w:szCs w:val="20"/>
        </w:rPr>
        <w:t xml:space="preserve"> </w:t>
      </w:r>
      <w:r w:rsidRPr="0DF2D7FF" w:rsidR="5DEABB28">
        <w:rPr>
          <w:i w:val="0"/>
          <w:iCs w:val="0"/>
          <w:sz w:val="20"/>
          <w:szCs w:val="20"/>
        </w:rPr>
        <w:t>z</w:t>
      </w:r>
      <w:r w:rsidRPr="0DF2D7FF" w:rsidR="5DEABB28">
        <w:rPr>
          <w:i w:val="0"/>
          <w:iCs w:val="0"/>
          <w:sz w:val="20"/>
          <w:szCs w:val="20"/>
        </w:rPr>
        <w:t xml:space="preserve"> </w:t>
      </w:r>
      <w:r w:rsidRPr="0DF2D7FF" w:rsidR="5DEABB28">
        <w:rPr>
          <w:i w:val="0"/>
          <w:iCs w:val="0"/>
          <w:sz w:val="20"/>
          <w:szCs w:val="20"/>
        </w:rPr>
        <w:t>z</w:t>
      </w:r>
      <w:r w:rsidRPr="0DF2D7FF" w:rsidR="5DEABB28">
        <w:rPr>
          <w:i w:val="0"/>
          <w:iCs w:val="0"/>
          <w:sz w:val="20"/>
          <w:szCs w:val="20"/>
        </w:rPr>
        <w:t>akresu analizy obrazów</w:t>
      </w:r>
    </w:p>
    <w:p xmlns:wp14="http://schemas.microsoft.com/office/word/2010/wordml" w:rsidRPr="00BF3E81" w:rsidR="00B74153" w:rsidP="0DF2D7FF" w:rsidRDefault="00B74153" w14:paraId="39BC3AD1" wp14:textId="19706348">
      <w:pPr>
        <w:pStyle w:val="komentarz"/>
        <w:numPr>
          <w:ilvl w:val="0"/>
          <w:numId w:val="11"/>
        </w:numPr>
        <w:rPr>
          <w:i w:val="0"/>
          <w:iCs w:val="0"/>
          <w:sz w:val="20"/>
          <w:szCs w:val="20"/>
        </w:rPr>
      </w:pPr>
      <w:r w:rsidRPr="0DF2D7FF" w:rsidR="5DEABB28">
        <w:rPr>
          <w:i w:val="0"/>
          <w:iCs w:val="0"/>
          <w:sz w:val="20"/>
          <w:szCs w:val="20"/>
        </w:rPr>
        <w:t xml:space="preserve">Zebranie danych potrzebnych do wytworzenia aplikacji (np. </w:t>
      </w:r>
      <w:r w:rsidRPr="0DF2D7FF" w:rsidR="5DEABB28">
        <w:rPr>
          <w:i w:val="0"/>
          <w:iCs w:val="0"/>
          <w:sz w:val="20"/>
          <w:szCs w:val="20"/>
        </w:rPr>
        <w:t xml:space="preserve">zdjęcia i pomiary stosów </w:t>
      </w:r>
      <w:r w:rsidRPr="0DF2D7FF" w:rsidR="5DEABB28">
        <w:rPr>
          <w:i w:val="0"/>
          <w:iCs w:val="0"/>
          <w:sz w:val="20"/>
          <w:szCs w:val="20"/>
        </w:rPr>
        <w:t>drewna)</w:t>
      </w:r>
    </w:p>
    <w:p xmlns:wp14="http://schemas.microsoft.com/office/word/2010/wordml" w:rsidRPr="00BF3E81" w:rsidR="00B74153" w:rsidP="0DF2D7FF" w:rsidRDefault="00B74153" w14:paraId="1611960A" wp14:textId="6A5A198B">
      <w:pPr>
        <w:pStyle w:val="komentarz"/>
        <w:numPr>
          <w:ilvl w:val="0"/>
          <w:numId w:val="12"/>
        </w:numPr>
        <w:rPr>
          <w:i w:val="0"/>
          <w:iCs w:val="0"/>
          <w:sz w:val="20"/>
          <w:szCs w:val="20"/>
        </w:rPr>
      </w:pPr>
      <w:r w:rsidRPr="0DF2D7FF" w:rsidR="6A18A914">
        <w:rPr>
          <w:i w:val="0"/>
          <w:iCs w:val="0"/>
          <w:sz w:val="20"/>
          <w:szCs w:val="20"/>
        </w:rPr>
        <w:t>Wytworzenie dokumentacji projektu</w:t>
      </w:r>
    </w:p>
    <w:p xmlns:wp14="http://schemas.microsoft.com/office/word/2010/wordml" w:rsidRPr="00BF3E81" w:rsidR="00B74153" w:rsidP="0DF2D7FF" w:rsidRDefault="00B74153" w14:paraId="23DE523C" wp14:textId="42AD650C">
      <w:pPr>
        <w:pStyle w:val="Normalny"/>
        <w:ind w:left="708" w:firstLine="708"/>
        <w:rPr>
          <w:i w:val="0"/>
          <w:iCs w:val="0"/>
          <w:sz w:val="20"/>
          <w:szCs w:val="20"/>
        </w:rPr>
      </w:pPr>
    </w:p>
    <w:p xmlns:wp14="http://schemas.microsoft.com/office/word/2010/wordml" w:rsidRPr="00BF3E81" w:rsidR="00B74153" w:rsidP="00367BFB" w:rsidRDefault="00B74153" w14:paraId="132013D1" wp14:textId="7BB2B542">
      <w:pPr>
        <w:pStyle w:val="Nagwek3"/>
        <w:rPr>
          <w:rFonts w:cs="Arial"/>
        </w:rPr>
      </w:pPr>
      <w:bookmarkStart w:name="_Toc146874418" w:id="10"/>
      <w:r w:rsidRPr="0DF2D7FF" w:rsidR="00B74153">
        <w:rPr>
          <w:rFonts w:cs="Arial"/>
        </w:rPr>
        <w:t>Etap B (</w:t>
      </w:r>
      <w:r w:rsidRPr="0DF2D7FF" w:rsidR="21A2FE3C">
        <w:rPr>
          <w:rFonts w:cs="Arial"/>
        </w:rPr>
        <w:t xml:space="preserve">Projekt </w:t>
      </w:r>
      <w:r w:rsidRPr="0DF2D7FF" w:rsidR="21A2FE3C">
        <w:rPr>
          <w:rFonts w:cs="Arial"/>
        </w:rPr>
        <w:t>interfe</w:t>
      </w:r>
      <w:r w:rsidRPr="0DF2D7FF" w:rsidR="472ADF18">
        <w:rPr>
          <w:rFonts w:cs="Arial"/>
        </w:rPr>
        <w:t>j</w:t>
      </w:r>
      <w:r w:rsidRPr="0DF2D7FF" w:rsidR="21A2FE3C">
        <w:rPr>
          <w:rFonts w:cs="Arial"/>
        </w:rPr>
        <w:t>su</w:t>
      </w:r>
      <w:r w:rsidRPr="0DF2D7FF" w:rsidR="00B74153">
        <w:rPr>
          <w:rFonts w:cs="Arial"/>
        </w:rPr>
        <w:t>)</w:t>
      </w:r>
      <w:bookmarkEnd w:id="10"/>
    </w:p>
    <w:p xmlns:wp14="http://schemas.microsoft.com/office/word/2010/wordml" w:rsidRPr="00BF3E81" w:rsidR="008D60B8" w:rsidP="0DF2D7FF" w:rsidRDefault="008D60B8" w14:paraId="24E2EB5A" wp14:textId="5634C1C8">
      <w:pPr>
        <w:pStyle w:val="ListParagraph"/>
        <w:numPr>
          <w:ilvl w:val="0"/>
          <w:numId w:val="15"/>
        </w:numPr>
        <w:rPr/>
      </w:pPr>
      <w:r w:rsidRPr="0DF2D7FF" w:rsidR="7CC83A1E">
        <w:rPr>
          <w:b w:val="1"/>
          <w:bCs w:val="1"/>
        </w:rPr>
        <w:t>Cele:</w:t>
      </w:r>
    </w:p>
    <w:p xmlns:wp14="http://schemas.microsoft.com/office/word/2010/wordml" w:rsidRPr="00BF3E81" w:rsidR="008D60B8" w:rsidP="0DF2D7FF" w:rsidRDefault="008D60B8" w14:paraId="5D70136C" wp14:textId="7C3F6D94">
      <w:pPr>
        <w:pStyle w:val="ListParagraph"/>
        <w:numPr>
          <w:ilvl w:val="0"/>
          <w:numId w:val="23"/>
        </w:numPr>
        <w:rPr>
          <w:b w:val="1"/>
          <w:bCs w:val="1"/>
        </w:rPr>
      </w:pPr>
      <w:r w:rsidR="7CC83A1E">
        <w:rPr>
          <w:b w:val="0"/>
          <w:bCs w:val="0"/>
        </w:rPr>
        <w:t xml:space="preserve">Zaprojektowanie </w:t>
      </w:r>
      <w:r w:rsidR="7CC83A1E">
        <w:rPr>
          <w:b w:val="0"/>
          <w:bCs w:val="0"/>
        </w:rPr>
        <w:t>wstępnego modelu interfejsu</w:t>
      </w:r>
      <w:r w:rsidR="7CC83A1E">
        <w:rPr>
          <w:b w:val="0"/>
          <w:bCs w:val="0"/>
        </w:rPr>
        <w:t xml:space="preserve"> aplikacji.</w:t>
      </w:r>
    </w:p>
    <w:p xmlns:wp14="http://schemas.microsoft.com/office/word/2010/wordml" w:rsidRPr="00BF3E81" w:rsidR="008D60B8" w:rsidP="0DF2D7FF" w:rsidRDefault="008D60B8" w14:paraId="43929F86" wp14:textId="0EFB930D">
      <w:pPr>
        <w:pStyle w:val="ListParagraph"/>
        <w:numPr>
          <w:ilvl w:val="0"/>
          <w:numId w:val="17"/>
        </w:numPr>
        <w:rPr>
          <w:b w:val="1"/>
          <w:bCs w:val="1"/>
        </w:rPr>
      </w:pPr>
      <w:r w:rsidRPr="0DF2D7FF" w:rsidR="7CC83A1E">
        <w:rPr>
          <w:b w:val="1"/>
          <w:bCs w:val="1"/>
        </w:rPr>
        <w:t>Główne zadania:</w:t>
      </w:r>
    </w:p>
    <w:p xmlns:wp14="http://schemas.microsoft.com/office/word/2010/wordml" w:rsidRPr="00BF3E81" w:rsidR="008D60B8" w:rsidP="0DF2D7FF" w:rsidRDefault="008D60B8" w14:paraId="24573FBD" wp14:textId="70153850">
      <w:pPr>
        <w:pStyle w:val="ListParagraph"/>
        <w:numPr>
          <w:ilvl w:val="0"/>
          <w:numId w:val="24"/>
        </w:numPr>
        <w:rPr>
          <w:b w:val="1"/>
          <w:bCs w:val="1"/>
        </w:rPr>
      </w:pPr>
      <w:r w:rsidR="7CC83A1E">
        <w:rPr>
          <w:b w:val="0"/>
          <w:bCs w:val="0"/>
        </w:rPr>
        <w:t>St</w:t>
      </w:r>
      <w:r w:rsidR="7CC83A1E">
        <w:rPr>
          <w:b w:val="0"/>
          <w:bCs w:val="0"/>
        </w:rPr>
        <w:t>worzenie szkicu przedstawiającego proponowany wygląd aplikacji.</w:t>
      </w:r>
    </w:p>
    <w:p xmlns:wp14="http://schemas.microsoft.com/office/word/2010/wordml" w:rsidRPr="00BF3E81" w:rsidR="008D60B8" w:rsidP="0DF2D7FF" w:rsidRDefault="008D60B8" w14:paraId="1CDCEE45" wp14:textId="0920097E">
      <w:pPr>
        <w:pStyle w:val="Normalny"/>
      </w:pPr>
    </w:p>
    <w:p xmlns:wp14="http://schemas.microsoft.com/office/word/2010/wordml" w:rsidRPr="00BF3E81" w:rsidR="008D60B8" w:rsidP="0DF2D7FF" w:rsidRDefault="008D60B8" w14:paraId="6B3A7FF3" wp14:textId="78B6821F">
      <w:pPr>
        <w:pStyle w:val="Normalny"/>
        <w:rPr>
          <w:b w:val="1"/>
          <w:bCs w:val="1"/>
        </w:rPr>
      </w:pPr>
      <w:r w:rsidRPr="0DF2D7FF" w:rsidR="3157AD83">
        <w:rPr>
          <w:b w:val="1"/>
          <w:bCs w:val="1"/>
        </w:rPr>
        <w:t>2.1.3</w:t>
      </w:r>
      <w:r>
        <w:tab/>
      </w:r>
      <w:r w:rsidRPr="0DF2D7FF" w:rsidR="3157AD83">
        <w:rPr>
          <w:b w:val="1"/>
          <w:bCs w:val="1"/>
        </w:rPr>
        <w:t>Etap C (Implementacja algorytmu)</w:t>
      </w:r>
    </w:p>
    <w:p xmlns:wp14="http://schemas.microsoft.com/office/word/2010/wordml" w:rsidRPr="00BF3E81" w:rsidR="008D60B8" w:rsidP="0DF2D7FF" w:rsidRDefault="008D60B8" w14:paraId="07A53C95" wp14:textId="4AE58715">
      <w:pPr>
        <w:pStyle w:val="komentarz"/>
        <w:numPr>
          <w:ilvl w:val="0"/>
          <w:numId w:val="16"/>
        </w:numPr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7AFDCEEF">
        <w:rPr>
          <w:rStyle w:val="Normalnypogrubienie"/>
          <w:rFonts w:cs="Arial"/>
          <w:b w:val="1"/>
          <w:bCs w:val="1"/>
          <w:i w:val="0"/>
          <w:iCs w:val="0"/>
          <w:sz w:val="20"/>
          <w:szCs w:val="20"/>
        </w:rPr>
        <w:t>Cele</w:t>
      </w:r>
      <w:r w:rsidRPr="0DF2D7FF" w:rsidR="7AFDCEEF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 xml:space="preserve">: </w:t>
      </w:r>
    </w:p>
    <w:p xmlns:wp14="http://schemas.microsoft.com/office/word/2010/wordml" w:rsidRPr="00BF3E81" w:rsidR="008D60B8" w:rsidP="0DF2D7FF" w:rsidRDefault="008D60B8" w14:paraId="761CCEF3" wp14:textId="5676050F">
      <w:pPr>
        <w:pStyle w:val="komentarz"/>
        <w:numPr>
          <w:ilvl w:val="0"/>
          <w:numId w:val="2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7AFDCEEF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 xml:space="preserve">Zaimplementowanie wybranej metody analizy obrazów w </w:t>
      </w:r>
      <w:r w:rsidRPr="0DF2D7FF" w:rsidR="064595B0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 xml:space="preserve">prototypie aplikacji </w:t>
      </w:r>
      <w:r w:rsidRPr="0DF2D7FF" w:rsidR="1B2E5A93"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  <w:t>działającej na komputerze.</w:t>
      </w:r>
    </w:p>
    <w:p xmlns:wp14="http://schemas.microsoft.com/office/word/2010/wordml" w:rsidRPr="00BF3E81" w:rsidR="008D60B8" w:rsidP="0DF2D7FF" w:rsidRDefault="008D60B8" w14:paraId="6A7CBCD4" wp14:textId="09CB3108">
      <w:pPr>
        <w:pStyle w:val="komentarz"/>
        <w:numPr>
          <w:ilvl w:val="0"/>
          <w:numId w:val="13"/>
        </w:numPr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7AFDCEEF">
        <w:rPr>
          <w:b w:val="1"/>
          <w:bCs w:val="1"/>
          <w:i w:val="0"/>
          <w:iCs w:val="0"/>
          <w:sz w:val="20"/>
          <w:szCs w:val="20"/>
        </w:rPr>
        <w:t>Główne zadania</w:t>
      </w:r>
      <w:r w:rsidRPr="0DF2D7FF" w:rsidR="7AFDCEEF">
        <w:rPr>
          <w:i w:val="0"/>
          <w:iCs w:val="0"/>
          <w:sz w:val="20"/>
          <w:szCs w:val="20"/>
        </w:rPr>
        <w:t xml:space="preserve">: </w:t>
      </w:r>
    </w:p>
    <w:p xmlns:wp14="http://schemas.microsoft.com/office/word/2010/wordml" w:rsidRPr="00BF3E81" w:rsidR="008D60B8" w:rsidP="0DF2D7FF" w:rsidRDefault="008D60B8" w14:paraId="06C5D451" wp14:textId="63FAC7A7">
      <w:pPr>
        <w:pStyle w:val="komentarz"/>
        <w:numPr>
          <w:ilvl w:val="0"/>
          <w:numId w:val="1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sz w:val="16"/>
          <w:szCs w:val="16"/>
        </w:rPr>
      </w:pPr>
      <w:r w:rsidRPr="0DF2D7FF" w:rsidR="0B3C2F84">
        <w:rPr>
          <w:i w:val="0"/>
          <w:iCs w:val="0"/>
          <w:sz w:val="20"/>
          <w:szCs w:val="20"/>
        </w:rPr>
        <w:t>Implementacja algorytmu</w:t>
      </w:r>
    </w:p>
    <w:p xmlns:wp14="http://schemas.microsoft.com/office/word/2010/wordml" w:rsidRPr="00BF3E81" w:rsidR="008D60B8" w:rsidP="0DF2D7FF" w:rsidRDefault="008D60B8" w14:paraId="2F488BD5" wp14:textId="4161A87B">
      <w:pPr>
        <w:pStyle w:val="komentarz"/>
        <w:numPr>
          <w:ilvl w:val="0"/>
          <w:numId w:val="10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0"/>
          <w:szCs w:val="20"/>
        </w:rPr>
      </w:pPr>
      <w:r w:rsidRPr="0DF2D7FF" w:rsidR="0B3C2F84">
        <w:rPr>
          <w:b w:val="0"/>
          <w:bCs w:val="0"/>
          <w:i w:val="0"/>
          <w:iCs w:val="0"/>
          <w:sz w:val="20"/>
          <w:szCs w:val="20"/>
        </w:rPr>
        <w:t xml:space="preserve">Wykorzystanie </w:t>
      </w:r>
      <w:r w:rsidRPr="0DF2D7FF" w:rsidR="0B3C2F84">
        <w:rPr>
          <w:b w:val="0"/>
          <w:bCs w:val="0"/>
          <w:i w:val="0"/>
          <w:iCs w:val="0"/>
          <w:sz w:val="20"/>
          <w:szCs w:val="20"/>
        </w:rPr>
        <w:t>algorytm</w:t>
      </w:r>
      <w:r w:rsidRPr="0DF2D7FF" w:rsidR="0B3C2F84">
        <w:rPr>
          <w:b w:val="0"/>
          <w:bCs w:val="0"/>
          <w:i w:val="0"/>
          <w:iCs w:val="0"/>
          <w:sz w:val="20"/>
          <w:szCs w:val="20"/>
        </w:rPr>
        <w:t>u do obliczania objętości stosu</w:t>
      </w:r>
    </w:p>
    <w:p xmlns:wp14="http://schemas.microsoft.com/office/word/2010/wordml" w:rsidRPr="00BF3E81" w:rsidR="008D60B8" w:rsidP="0DF2D7FF" w:rsidRDefault="008D60B8" w14:paraId="257E9AD4" wp14:textId="6201653E">
      <w:pPr>
        <w:pStyle w:val="komentarz"/>
        <w:numPr>
          <w:ilvl w:val="0"/>
          <w:numId w:val="10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0"/>
          <w:szCs w:val="20"/>
        </w:rPr>
      </w:pPr>
      <w:r w:rsidRPr="0DF2D7FF" w:rsidR="0B3C2F84">
        <w:rPr>
          <w:b w:val="0"/>
          <w:bCs w:val="0"/>
          <w:i w:val="0"/>
          <w:iCs w:val="0"/>
          <w:sz w:val="20"/>
          <w:szCs w:val="20"/>
        </w:rPr>
        <w:t>Testy z wykorzystaniem zebranych wcześniej danych</w:t>
      </w:r>
    </w:p>
    <w:p xmlns:wp14="http://schemas.microsoft.com/office/word/2010/wordml" w:rsidRPr="00BF3E81" w:rsidR="008D60B8" w:rsidP="0DF2D7FF" w:rsidRDefault="008D60B8" w14:paraId="03B4B9F5" wp14:textId="4FB0B87D">
      <w:pPr>
        <w:pStyle w:val="Normalny"/>
        <w:rPr>
          <w:b w:val="1"/>
          <w:bCs w:val="1"/>
        </w:rPr>
      </w:pPr>
    </w:p>
    <w:p xmlns:wp14="http://schemas.microsoft.com/office/word/2010/wordml" w:rsidRPr="00BF3E81" w:rsidR="008D60B8" w:rsidP="0DF2D7FF" w:rsidRDefault="008D60B8" w14:paraId="26FFCE59" wp14:textId="695D6939">
      <w:pPr>
        <w:pStyle w:val="Normalny"/>
        <w:rPr>
          <w:b w:val="1"/>
          <w:bCs w:val="1"/>
        </w:rPr>
      </w:pPr>
      <w:r w:rsidRPr="0DF2D7FF" w:rsidR="03E0D636">
        <w:rPr>
          <w:b w:val="1"/>
          <w:bCs w:val="1"/>
        </w:rPr>
        <w:t xml:space="preserve">2.1.4 </w:t>
      </w:r>
      <w:r>
        <w:tab/>
      </w:r>
      <w:r w:rsidRPr="0DF2D7FF" w:rsidR="03E0D636">
        <w:rPr>
          <w:b w:val="1"/>
          <w:bCs w:val="1"/>
        </w:rPr>
        <w:t>Etap D (Aplikacja mobilna)</w:t>
      </w:r>
    </w:p>
    <w:p xmlns:wp14="http://schemas.microsoft.com/office/word/2010/wordml" w:rsidRPr="00BF3E81" w:rsidR="008D60B8" w:rsidP="0DF2D7FF" w:rsidRDefault="008D60B8" w14:paraId="39E1152E" wp14:textId="5634C1C8">
      <w:pPr>
        <w:pStyle w:val="ListParagraph"/>
        <w:numPr>
          <w:ilvl w:val="0"/>
          <w:numId w:val="15"/>
        </w:numPr>
        <w:rPr/>
      </w:pPr>
      <w:r w:rsidRPr="0DF2D7FF" w:rsidR="6929E274">
        <w:rPr>
          <w:b w:val="1"/>
          <w:bCs w:val="1"/>
        </w:rPr>
        <w:t>Cele:</w:t>
      </w:r>
    </w:p>
    <w:p xmlns:wp14="http://schemas.microsoft.com/office/word/2010/wordml" w:rsidRPr="00BF3E81" w:rsidR="008D60B8" w:rsidP="0DF2D7FF" w:rsidRDefault="008D60B8" w14:paraId="56580785" wp14:textId="1DA0AB07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6929E274">
        <w:rPr>
          <w:b w:val="0"/>
          <w:bCs w:val="0"/>
        </w:rPr>
        <w:t>Implementacja algorytmu do aplikacji mobilnej</w:t>
      </w:r>
    </w:p>
    <w:p xmlns:wp14="http://schemas.microsoft.com/office/word/2010/wordml" w:rsidRPr="00BF3E81" w:rsidR="008D60B8" w:rsidP="0DF2D7FF" w:rsidRDefault="008D60B8" w14:paraId="0CD89B06" wp14:textId="34A2233D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6929E274">
        <w:rPr>
          <w:b w:val="0"/>
          <w:bCs w:val="0"/>
        </w:rPr>
        <w:t xml:space="preserve">Implementacja interfejsu aplikacji </w:t>
      </w:r>
    </w:p>
    <w:p xmlns:wp14="http://schemas.microsoft.com/office/word/2010/wordml" w:rsidRPr="00BF3E81" w:rsidR="008D60B8" w:rsidP="0DF2D7FF" w:rsidRDefault="008D60B8" w14:paraId="17E917CE" wp14:textId="504FD9B7">
      <w:pPr>
        <w:pStyle w:val="ListParagraph"/>
        <w:numPr>
          <w:ilvl w:val="0"/>
          <w:numId w:val="17"/>
        </w:numPr>
        <w:rPr>
          <w:b w:val="1"/>
          <w:bCs w:val="1"/>
        </w:rPr>
      </w:pPr>
      <w:r w:rsidRPr="0DF2D7FF" w:rsidR="6929E274">
        <w:rPr>
          <w:b w:val="1"/>
          <w:bCs w:val="1"/>
        </w:rPr>
        <w:t>Główne zadania:</w:t>
      </w:r>
    </w:p>
    <w:p xmlns:wp14="http://schemas.microsoft.com/office/word/2010/wordml" w:rsidRPr="00BF3E81" w:rsidR="008D60B8" w:rsidP="0DF2D7FF" w:rsidRDefault="008D60B8" w14:paraId="0F8D98BC" wp14:textId="21E4F183">
      <w:pPr>
        <w:pStyle w:val="ListParagraph"/>
        <w:numPr>
          <w:ilvl w:val="0"/>
          <w:numId w:val="18"/>
        </w:numPr>
        <w:rPr/>
      </w:pPr>
      <w:r w:rsidR="5C90A5BF">
        <w:rPr/>
        <w:t>Optymalizacja algorytmu w celu efektywnego działania na urządzeniach mobilnych.</w:t>
      </w:r>
    </w:p>
    <w:p xmlns:wp14="http://schemas.microsoft.com/office/word/2010/wordml" w:rsidRPr="00BF3E81" w:rsidR="008D60B8" w:rsidP="0DF2D7FF" w:rsidRDefault="008D60B8" w14:paraId="173AD609" wp14:textId="7D442F2E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6929E274">
        <w:rPr>
          <w:b w:val="0"/>
          <w:bCs w:val="0"/>
        </w:rPr>
        <w:t>Napisanie algorytmu w środowisku kompatybilnym z systemem Android.</w:t>
      </w:r>
    </w:p>
    <w:p xmlns:wp14="http://schemas.microsoft.com/office/word/2010/wordml" w:rsidRPr="00BF3E81" w:rsidR="008D60B8" w:rsidP="0DF2D7FF" w:rsidRDefault="008D60B8" w14:paraId="313F90AC" wp14:textId="79EBF26E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6929E274">
        <w:rPr>
          <w:b w:val="0"/>
          <w:bCs w:val="0"/>
        </w:rPr>
        <w:t>Implementacja docelowego interfejsu aplikacji.</w:t>
      </w:r>
    </w:p>
    <w:p xmlns:wp14="http://schemas.microsoft.com/office/word/2010/wordml" w:rsidRPr="00BF3E81" w:rsidR="008D60B8" w:rsidP="0DF2D7FF" w:rsidRDefault="008D60B8" w14:paraId="52E56223" wp14:textId="1C40139C">
      <w:pPr>
        <w:pStyle w:val="Normalny"/>
        <w:rPr>
          <w:rFonts w:cs="Arial"/>
        </w:rPr>
      </w:pPr>
    </w:p>
    <w:p xmlns:wp14="http://schemas.microsoft.com/office/word/2010/wordml" w:rsidRPr="00BF3E81" w:rsidR="008D60B8" w:rsidP="008D60B8" w:rsidRDefault="008D60B8" w14:paraId="0640F3A7" wp14:textId="77777777">
      <w:pPr>
        <w:pStyle w:val="Nagwek1"/>
        <w:ind w:left="0" w:firstLine="0"/>
        <w:rPr>
          <w:rFonts w:cs="Arial"/>
        </w:rPr>
      </w:pPr>
      <w:bookmarkStart w:name="_Toc146874419" w:id="11"/>
      <w:r w:rsidRPr="00BF3E81">
        <w:rPr>
          <w:rFonts w:cs="Arial"/>
        </w:rPr>
        <w:t>Planowany podział zadań i ról w projekcie w zespole projektowym</w:t>
      </w:r>
      <w:bookmarkEnd w:id="11"/>
    </w:p>
    <w:p xmlns:wp14="http://schemas.microsoft.com/office/word/2010/wordml" w:rsidRPr="00BF3E81" w:rsidR="008D60B8" w:rsidP="008D60B8" w:rsidRDefault="008D60B8" w14:paraId="07547A01" wp14:textId="77777777">
      <w:pPr>
        <w:pStyle w:val="komentarz"/>
        <w:rPr>
          <w:rFonts w:cs="Arial"/>
        </w:rPr>
      </w:pPr>
    </w:p>
    <w:p xmlns:wp14="http://schemas.microsoft.com/office/word/2010/wordml" w:rsidRPr="00BF3E81" w:rsidR="008D60B8" w:rsidP="008D60B8" w:rsidRDefault="008D60B8" w14:paraId="028E7E36" wp14:textId="77777777">
      <w:pPr>
        <w:pStyle w:val="Nagwek2"/>
        <w:rPr>
          <w:rFonts w:cs="Arial"/>
        </w:rPr>
      </w:pPr>
      <w:bookmarkStart w:name="_Toc146874420" w:id="12"/>
      <w:r w:rsidRPr="00BF3E81">
        <w:rPr>
          <w:rFonts w:cs="Arial"/>
        </w:rPr>
        <w:t>Opis zadań planowanych do realizacji ze wskazaniem osób odpowiedzialnych</w:t>
      </w:r>
      <w:bookmarkEnd w:id="12"/>
      <w:r w:rsidRPr="00BF3E81">
        <w:rPr>
          <w:rFonts w:cs="Arial"/>
        </w:rPr>
        <w:t xml:space="preserve"> </w:t>
      </w:r>
    </w:p>
    <w:p xmlns:wp14="http://schemas.microsoft.com/office/word/2010/wordml" w:rsidRPr="00BF3E81" w:rsidR="008D60B8" w:rsidP="008D60B8" w:rsidRDefault="008D60B8" w14:paraId="0C624D11" wp14:noSpellErr="1" wp14:textId="4C638A10">
      <w:pPr>
        <w:pStyle w:val="komentarz"/>
        <w:rPr>
          <w:rFonts w:cs="Arial"/>
        </w:rPr>
      </w:pPr>
      <w:r w:rsidRPr="0DF2D7FF" w:rsidR="008D60B8">
        <w:rPr>
          <w:rFonts w:cs="Arial"/>
        </w:rPr>
        <w:t>{główne zadania w poszczególnych etapach</w:t>
      </w:r>
      <w:r w:rsidRPr="0DF2D7FF" w:rsidR="00903375">
        <w:rPr>
          <w:rFonts w:cs="Arial"/>
        </w:rPr>
        <w:t>,</w:t>
      </w:r>
      <w:r w:rsidRPr="0DF2D7FF" w:rsidR="008D60B8">
        <w:rPr>
          <w:rFonts w:cs="Arial"/>
        </w:rPr>
        <w:t xml:space="preserve"> wykazanych w harmonogram</w:t>
      </w:r>
      <w:r w:rsidRPr="0DF2D7FF" w:rsidR="00903375">
        <w:rPr>
          <w:rFonts w:cs="Arial"/>
        </w:rPr>
        <w:t>ie</w:t>
      </w:r>
      <w:r w:rsidRPr="0DF2D7FF" w:rsidR="008D60B8">
        <w:rPr>
          <w:rFonts w:cs="Arial"/>
        </w:rPr>
        <w:t xml:space="preserve"> z punktu 2)</w:t>
      </w:r>
    </w:p>
    <w:p xmlns:wp14="http://schemas.microsoft.com/office/word/2010/wordml" w:rsidRPr="00BF3E81" w:rsidR="008D60B8" w:rsidP="008D60B8" w:rsidRDefault="008D60B8" w14:paraId="57FFA901" wp14:textId="225D9E72">
      <w:pPr>
        <w:pStyle w:val="Nagwek3"/>
        <w:rPr>
          <w:rFonts w:cs="Arial"/>
        </w:rPr>
      </w:pPr>
      <w:r w:rsidRPr="0DF2D7FF" w:rsidR="652236E2">
        <w:rPr>
          <w:rFonts w:cs="Arial"/>
        </w:rPr>
        <w:t>Etap A (</w:t>
      </w:r>
      <w:r w:rsidRPr="0DF2D7FF" w:rsidR="783B2841">
        <w:rPr>
          <w:rFonts w:cs="Arial"/>
        </w:rPr>
        <w:t>Zapoznanie</w:t>
      </w:r>
      <w:r w:rsidRPr="0DF2D7FF" w:rsidR="783B2841">
        <w:rPr>
          <w:rFonts w:cs="Arial"/>
        </w:rPr>
        <w:t>)</w:t>
      </w:r>
    </w:p>
    <w:p xmlns:wp14="http://schemas.microsoft.com/office/word/2010/wordml" w:rsidRPr="00BF3E81" w:rsidR="008D60B8" w:rsidP="0DF2D7FF" w:rsidRDefault="008D60B8" w14:paraId="3D2914B5" wp14:textId="0AF0FCA8">
      <w:pPr>
        <w:pStyle w:val="komentarz"/>
        <w:ind w:left="0"/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783B2841">
        <w:rPr>
          <w:i w:val="0"/>
          <w:iCs w:val="0"/>
          <w:sz w:val="20"/>
          <w:szCs w:val="20"/>
        </w:rPr>
        <w:t>Pozyskanie wiedzy z zakresu analizy obrazów - Jan Barczewski, Radosław Gajewski, Maciej Sikora</w:t>
      </w:r>
    </w:p>
    <w:p xmlns:wp14="http://schemas.microsoft.com/office/word/2010/wordml" w:rsidRPr="00BF3E81" w:rsidR="008D60B8" w:rsidP="0DF2D7FF" w:rsidRDefault="008D60B8" w14:paraId="51FC6985" wp14:textId="50A98E47">
      <w:pPr>
        <w:pStyle w:val="komentarz"/>
        <w:ind w:left="0"/>
        <w:rPr>
          <w:i w:val="0"/>
          <w:iCs w:val="0"/>
          <w:sz w:val="20"/>
          <w:szCs w:val="20"/>
        </w:rPr>
      </w:pPr>
      <w:r w:rsidRPr="0DF2D7FF" w:rsidR="783B2841">
        <w:rPr>
          <w:i w:val="0"/>
          <w:iCs w:val="0"/>
          <w:sz w:val="20"/>
          <w:szCs w:val="20"/>
        </w:rPr>
        <w:t>Zebranie danych potrzebnych do wytworzenia aplikacji -</w:t>
      </w:r>
      <w:r w:rsidRPr="0DF2D7FF" w:rsidR="2A9C7B22">
        <w:rPr>
          <w:i w:val="0"/>
          <w:iCs w:val="0"/>
          <w:sz w:val="20"/>
          <w:szCs w:val="20"/>
        </w:rPr>
        <w:t xml:space="preserve"> Jan Barczewski, Radosław Gajewski,</w:t>
      </w:r>
      <w:r w:rsidRPr="0DF2D7FF" w:rsidR="783B2841">
        <w:rPr>
          <w:i w:val="0"/>
          <w:iCs w:val="0"/>
          <w:sz w:val="20"/>
          <w:szCs w:val="20"/>
        </w:rPr>
        <w:t xml:space="preserve"> Maciej Sikora</w:t>
      </w:r>
    </w:p>
    <w:p xmlns:wp14="http://schemas.microsoft.com/office/word/2010/wordml" w:rsidRPr="00BF3E81" w:rsidR="008D60B8" w:rsidP="0DF2D7FF" w:rsidRDefault="008D60B8" w14:paraId="370C5571" wp14:textId="75B35F70">
      <w:pPr>
        <w:pStyle w:val="komentarz"/>
        <w:ind w:left="0"/>
        <w:rPr>
          <w:rStyle w:val="Normalnypogrubienie"/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783B2841">
        <w:rPr>
          <w:i w:val="0"/>
          <w:iCs w:val="0"/>
          <w:sz w:val="20"/>
          <w:szCs w:val="20"/>
        </w:rPr>
        <w:t>Wytworzenie dokumentacji projektu - Jan Barczewski, Radosław Gajewski, Maciej Sikora</w:t>
      </w:r>
    </w:p>
    <w:p xmlns:wp14="http://schemas.microsoft.com/office/word/2010/wordml" w:rsidRPr="00BF3E81" w:rsidR="008D60B8" w:rsidP="0DF2D7FF" w:rsidRDefault="008D60B8" w14:paraId="062E5592" wp14:textId="0F110FB0">
      <w:pPr>
        <w:pStyle w:val="komentarz"/>
        <w:ind w:left="0"/>
        <w:rPr>
          <w:i w:val="0"/>
          <w:iCs w:val="0"/>
          <w:sz w:val="20"/>
          <w:szCs w:val="20"/>
        </w:rPr>
      </w:pPr>
    </w:p>
    <w:p xmlns:wp14="http://schemas.microsoft.com/office/word/2010/wordml" w:rsidRPr="00BF3E81" w:rsidR="008D60B8" w:rsidP="008D60B8" w:rsidRDefault="008D60B8" w14:paraId="6ED63B66" wp14:textId="2876A033">
      <w:pPr>
        <w:pStyle w:val="Nagwek3"/>
        <w:rPr>
          <w:rFonts w:cs="Arial"/>
        </w:rPr>
      </w:pPr>
      <w:r w:rsidRPr="0DF2D7FF" w:rsidR="783B2841">
        <w:rPr>
          <w:rFonts w:cs="Arial"/>
        </w:rPr>
        <w:t>Etap B (Projekt interfejsu)</w:t>
      </w:r>
    </w:p>
    <w:p xmlns:wp14="http://schemas.microsoft.com/office/word/2010/wordml" w:rsidRPr="00BF3E81" w:rsidR="008D60B8" w:rsidP="0DF2D7FF" w:rsidRDefault="008D60B8" w14:paraId="23DA9491" wp14:textId="5BC030C9">
      <w:pPr>
        <w:pStyle w:val="Normalny"/>
        <w:ind w:left="0"/>
        <w:rPr>
          <w:b w:val="1"/>
          <w:bCs w:val="1"/>
        </w:rPr>
      </w:pPr>
      <w:r w:rsidR="783B2841">
        <w:rPr>
          <w:b w:val="0"/>
          <w:bCs w:val="0"/>
        </w:rPr>
        <w:t xml:space="preserve">Stworzenie szkicu przedstawiającego proponowany wygląd aplikacji </w:t>
      </w:r>
      <w:r w:rsidR="4474A97B">
        <w:rPr>
          <w:b w:val="0"/>
          <w:bCs w:val="0"/>
        </w:rPr>
        <w:t>- Radosław Gajewsk</w:t>
      </w:r>
      <w:r w:rsidR="4474A97B">
        <w:rPr>
          <w:b w:val="0"/>
          <w:bCs w:val="0"/>
        </w:rPr>
        <w:t>i</w:t>
      </w:r>
    </w:p>
    <w:p xmlns:wp14="http://schemas.microsoft.com/office/word/2010/wordml" w:rsidRPr="00BF3E81" w:rsidR="008D60B8" w:rsidP="0DF2D7FF" w:rsidRDefault="008D60B8" w14:paraId="0743669A" wp14:textId="16DC6432">
      <w:pPr>
        <w:pStyle w:val="Normalny"/>
        <w:ind w:left="0"/>
        <w:rPr>
          <w:b w:val="0"/>
          <w:bCs w:val="0"/>
        </w:rPr>
      </w:pPr>
    </w:p>
    <w:p xmlns:wp14="http://schemas.microsoft.com/office/word/2010/wordml" w:rsidRPr="00BF3E81" w:rsidR="008D60B8" w:rsidP="0DF2D7FF" w:rsidRDefault="008D60B8" w14:paraId="2BB63B17" wp14:textId="78B6821F">
      <w:pPr>
        <w:pStyle w:val="Normalny"/>
        <w:rPr>
          <w:b w:val="1"/>
          <w:bCs w:val="1"/>
        </w:rPr>
      </w:pPr>
      <w:r w:rsidRPr="0DF2D7FF" w:rsidR="42AA3E4C">
        <w:rPr>
          <w:b w:val="1"/>
          <w:bCs w:val="1"/>
        </w:rPr>
        <w:t>2.1.3</w:t>
      </w:r>
      <w:r>
        <w:tab/>
      </w:r>
      <w:r w:rsidRPr="0DF2D7FF" w:rsidR="42AA3E4C">
        <w:rPr>
          <w:b w:val="1"/>
          <w:bCs w:val="1"/>
        </w:rPr>
        <w:t>Etap C (Implementacja algorytmu)</w:t>
      </w:r>
    </w:p>
    <w:p xmlns:wp14="http://schemas.microsoft.com/office/word/2010/wordml" w:rsidRPr="00BF3E81" w:rsidR="008D60B8" w:rsidP="0DF2D7FF" w:rsidRDefault="008D60B8" w14:paraId="3A71DB75" wp14:textId="09C047B2">
      <w:pPr>
        <w:pStyle w:val="Normalny"/>
        <w:ind w:left="0"/>
        <w:rPr>
          <w:b w:val="0"/>
          <w:bCs w:val="0"/>
          <w:i w:val="1"/>
          <w:iCs w:val="1"/>
          <w:sz w:val="16"/>
          <w:szCs w:val="16"/>
        </w:rPr>
      </w:pPr>
      <w:r w:rsidRPr="0DF2D7FF" w:rsidR="67195EBA">
        <w:rPr>
          <w:i w:val="0"/>
          <w:iCs w:val="0"/>
          <w:sz w:val="20"/>
          <w:szCs w:val="20"/>
        </w:rPr>
        <w:t>Implementacja algorytmu – Jan Barczewski</w:t>
      </w:r>
    </w:p>
    <w:p xmlns:wp14="http://schemas.microsoft.com/office/word/2010/wordml" w:rsidRPr="00BF3E81" w:rsidR="008D60B8" w:rsidP="0DF2D7FF" w:rsidRDefault="008D60B8" w14:paraId="0ED34D4A" wp14:textId="03014259">
      <w:pPr>
        <w:pStyle w:val="komentarz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</w:rPr>
      </w:pPr>
      <w:r w:rsidRPr="0DF2D7FF" w:rsidR="67195EBA">
        <w:rPr>
          <w:b w:val="0"/>
          <w:bCs w:val="0"/>
          <w:i w:val="0"/>
          <w:iCs w:val="0"/>
          <w:sz w:val="20"/>
          <w:szCs w:val="20"/>
        </w:rPr>
        <w:t>Wykorzystanie algorytmu do obliczania objętości stosu – Maciej Sikora</w:t>
      </w:r>
    </w:p>
    <w:p xmlns:wp14="http://schemas.microsoft.com/office/word/2010/wordml" w:rsidRPr="00BF3E81" w:rsidR="008D60B8" w:rsidP="0DF2D7FF" w:rsidRDefault="008D60B8" w14:paraId="01FCAA61" wp14:textId="060D8684">
      <w:pPr>
        <w:pStyle w:val="komentarz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</w:rPr>
      </w:pPr>
      <w:r w:rsidRPr="0DF2D7FF" w:rsidR="67195EBA">
        <w:rPr>
          <w:b w:val="0"/>
          <w:bCs w:val="0"/>
          <w:i w:val="0"/>
          <w:iCs w:val="0"/>
          <w:sz w:val="20"/>
          <w:szCs w:val="20"/>
        </w:rPr>
        <w:t>Testy z wykorzystaniem zebranych wcześniej danych</w:t>
      </w:r>
      <w:r w:rsidRPr="0DF2D7FF" w:rsidR="3C50518F">
        <w:rPr>
          <w:b w:val="0"/>
          <w:bCs w:val="0"/>
          <w:i w:val="0"/>
          <w:iCs w:val="0"/>
          <w:sz w:val="20"/>
          <w:szCs w:val="20"/>
        </w:rPr>
        <w:t xml:space="preserve"> – Jan Barczewski, Radosław Gajewski, Maciej Sikora</w:t>
      </w:r>
    </w:p>
    <w:p xmlns:wp14="http://schemas.microsoft.com/office/word/2010/wordml" w:rsidRPr="00BF3E81" w:rsidR="008D60B8" w:rsidP="0DF2D7FF" w:rsidRDefault="008D60B8" w14:paraId="569CE214" wp14:textId="206D31D1">
      <w:pPr>
        <w:pStyle w:val="Normalny"/>
        <w:rPr>
          <w:rFonts w:cs="Arial"/>
        </w:rPr>
      </w:pPr>
    </w:p>
    <w:p xmlns:wp14="http://schemas.microsoft.com/office/word/2010/wordml" w:rsidRPr="00BF3E81" w:rsidR="00B74153" w:rsidP="0DF2D7FF" w:rsidRDefault="00B74153" w14:paraId="7F0682FA" wp14:textId="7F46A7A0">
      <w:pPr>
        <w:pStyle w:val="Normalny"/>
        <w:rPr>
          <w:b w:val="1"/>
          <w:bCs w:val="1"/>
        </w:rPr>
      </w:pPr>
      <w:r w:rsidRPr="0DF2D7FF" w:rsidR="35E870DD">
        <w:rPr>
          <w:b w:val="1"/>
          <w:bCs w:val="1"/>
        </w:rPr>
        <w:t xml:space="preserve">2.1.4 </w:t>
      </w:r>
      <w:r>
        <w:tab/>
      </w:r>
      <w:r w:rsidRPr="0DF2D7FF" w:rsidR="35E870DD">
        <w:rPr>
          <w:b w:val="1"/>
          <w:bCs w:val="1"/>
        </w:rPr>
        <w:t>Etap D (Aplikacja mobilna)</w:t>
      </w:r>
    </w:p>
    <w:p xmlns:wp14="http://schemas.microsoft.com/office/word/2010/wordml" w:rsidRPr="00BF3E81" w:rsidR="00B74153" w:rsidP="0DF2D7FF" w:rsidRDefault="00B74153" w14:paraId="0601072F" wp14:textId="1B92BA76">
      <w:pPr>
        <w:pStyle w:val="Normalny"/>
        <w:ind w:left="0"/>
      </w:pPr>
      <w:r w:rsidR="35E870DD">
        <w:rPr/>
        <w:t>Optymalizacja algorytmu w celu efektywnego działania na urządzeniach mobilnych – Jan Barczewski</w:t>
      </w:r>
    </w:p>
    <w:p xmlns:wp14="http://schemas.microsoft.com/office/word/2010/wordml" w:rsidRPr="00BF3E81" w:rsidR="00B74153" w:rsidP="0DF2D7FF" w:rsidRDefault="00B74153" w14:paraId="0E773235" wp14:textId="4C2073AC">
      <w:pPr>
        <w:pStyle w:val="Normalny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35E870DD">
        <w:rPr>
          <w:b w:val="0"/>
          <w:bCs w:val="0"/>
        </w:rPr>
        <w:t>Napisanie algorytmu w środowisku kompatybilnym z systemem Android – Maciej Sikora</w:t>
      </w:r>
    </w:p>
    <w:p xmlns:wp14="http://schemas.microsoft.com/office/word/2010/wordml" w:rsidRPr="00BF3E81" w:rsidR="00B74153" w:rsidP="0DF2D7FF" w:rsidRDefault="00B74153" w14:paraId="04945382" wp14:textId="21EA1171">
      <w:pPr>
        <w:pStyle w:val="Normalny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35E870DD">
        <w:rPr>
          <w:b w:val="0"/>
          <w:bCs w:val="0"/>
        </w:rPr>
        <w:t>Implementacja docelowego interfejsu aplikacji - Radosław Gajewski</w:t>
      </w:r>
    </w:p>
    <w:p xmlns:wp14="http://schemas.microsoft.com/office/word/2010/wordml" w:rsidRPr="00BF3E81" w:rsidR="00B74153" w:rsidP="0DF2D7FF" w:rsidRDefault="00B74153" w14:paraId="6537F28F" wp14:textId="1F6FC69E">
      <w:pPr>
        <w:pStyle w:val="Normalny"/>
        <w:rPr>
          <w:rFonts w:cs="Arial"/>
        </w:rPr>
      </w:pPr>
    </w:p>
    <w:p xmlns:wp14="http://schemas.microsoft.com/office/word/2010/wordml" w:rsidRPr="00BF3E81" w:rsidR="00B74153" w:rsidP="00367BFB" w:rsidRDefault="006A12E4" w14:paraId="2B00E42B" wp14:textId="77777777">
      <w:pPr>
        <w:pStyle w:val="Nagwek1"/>
        <w:rPr>
          <w:rFonts w:cs="Arial"/>
        </w:rPr>
      </w:pPr>
      <w:bookmarkStart w:name="_Toc146874423" w:id="15"/>
      <w:r w:rsidRPr="00BF3E81">
        <w:rPr>
          <w:rFonts w:cs="Arial"/>
        </w:rPr>
        <w:t>Wymagania dla produktu i kryteria akceptacji</w:t>
      </w:r>
      <w:bookmarkEnd w:id="15"/>
      <w:r w:rsidRPr="00BF3E81">
        <w:rPr>
          <w:rFonts w:cs="Arial"/>
        </w:rPr>
        <w:t xml:space="preserve"> </w:t>
      </w:r>
    </w:p>
    <w:p xmlns:wp14="http://schemas.microsoft.com/office/word/2010/wordml" w:rsidRPr="00BF3E81" w:rsidR="00B74153" w:rsidP="00911519" w:rsidRDefault="006A12E4" w14:paraId="7464660C" wp14:textId="77777777">
      <w:pPr>
        <w:pStyle w:val="Nagwek2"/>
        <w:rPr>
          <w:rFonts w:cs="Arial"/>
        </w:rPr>
      </w:pPr>
      <w:bookmarkStart w:name="_Toc146874424" w:id="16"/>
      <w:r w:rsidRPr="00BF3E81">
        <w:rPr>
          <w:rFonts w:cs="Arial"/>
        </w:rPr>
        <w:t>Ogólny opis planowanego produktu</w:t>
      </w:r>
      <w:bookmarkEnd w:id="16"/>
    </w:p>
    <w:p xmlns:wp14="http://schemas.microsoft.com/office/word/2010/wordml" w:rsidRPr="00BF3E81" w:rsidR="006A12E4" w:rsidP="008D60B8" w:rsidRDefault="006A12E4" w14:paraId="06D3A1D5" wp14:textId="77777777">
      <w:pPr>
        <w:pStyle w:val="komentarz"/>
        <w:rPr>
          <w:rFonts w:cs="Arial"/>
        </w:rPr>
      </w:pPr>
      <w:r w:rsidRPr="00BF3E81">
        <w:rPr>
          <w:rFonts w:cs="Arial"/>
        </w:rPr>
        <w:t xml:space="preserve">{sporządzić ogólną charakterystykę produktu, </w:t>
      </w:r>
      <w:r w:rsidRPr="00BF3E81" w:rsidR="00A4761D">
        <w:rPr>
          <w:rFonts w:cs="Arial"/>
        </w:rPr>
        <w:t>co to ma być, do czego służy, jakie główne funkcje ma realizować itp.</w:t>
      </w:r>
      <w:r w:rsidRPr="00BF3E81" w:rsidR="00EF757B">
        <w:rPr>
          <w:rFonts w:cs="Arial"/>
        </w:rPr>
        <w:t>; w semestrze 2 należy zaktualizować informacje, jeśli wystąpiły zmiany</w:t>
      </w:r>
      <w:r w:rsidRPr="00BF3E81" w:rsidR="00A4761D">
        <w:rPr>
          <w:rFonts w:cs="Arial"/>
        </w:rPr>
        <w:t>}</w:t>
      </w:r>
    </w:p>
    <w:p xmlns:wp14="http://schemas.microsoft.com/office/word/2010/wordml" w:rsidRPr="00BF3E81" w:rsidR="00F016DE" w:rsidP="0DF2D7FF" w:rsidRDefault="00F016DE" w14:paraId="6DFB9E20" wp14:textId="0C25D8A7">
      <w:pPr>
        <w:pStyle w:val="komentarz"/>
        <w:rPr>
          <w:rFonts w:cs="Arial"/>
          <w:i w:val="0"/>
          <w:iCs w:val="0"/>
          <w:sz w:val="20"/>
          <w:szCs w:val="20"/>
        </w:rPr>
      </w:pPr>
      <w:r w:rsidRPr="0DF2D7FF" w:rsidR="1055841F">
        <w:rPr>
          <w:rFonts w:cs="Arial"/>
          <w:i w:val="0"/>
          <w:iCs w:val="0"/>
          <w:sz w:val="20"/>
          <w:szCs w:val="20"/>
        </w:rPr>
        <w:t>Aplikacja ma za zadanie dokonać pomiaru objętości drewna w stosie</w:t>
      </w:r>
      <w:r w:rsidRPr="0DF2D7FF" w:rsidR="375B6ED0">
        <w:rPr>
          <w:rFonts w:cs="Arial"/>
          <w:i w:val="0"/>
          <w:iCs w:val="0"/>
          <w:sz w:val="20"/>
          <w:szCs w:val="20"/>
        </w:rPr>
        <w:t xml:space="preserve">. Pomiar będzie opierał się </w:t>
      </w:r>
      <w:r w:rsidRPr="0DF2D7FF" w:rsidR="22F6DC0F">
        <w:rPr>
          <w:rFonts w:cs="Arial"/>
          <w:i w:val="0"/>
          <w:iCs w:val="0"/>
          <w:sz w:val="20"/>
          <w:szCs w:val="20"/>
        </w:rPr>
        <w:t>n</w:t>
      </w:r>
      <w:r w:rsidRPr="0DF2D7FF" w:rsidR="22F6DC0F">
        <w:rPr>
          <w:rFonts w:cs="Arial"/>
          <w:i w:val="0"/>
          <w:iCs w:val="0"/>
          <w:sz w:val="20"/>
          <w:szCs w:val="20"/>
        </w:rPr>
        <w:t>a wyliczeniu</w:t>
      </w:r>
      <w:r w:rsidRPr="0DF2D7FF" w:rsidR="375B6ED0">
        <w:rPr>
          <w:rFonts w:cs="Arial"/>
          <w:i w:val="0"/>
          <w:iCs w:val="0"/>
          <w:sz w:val="20"/>
          <w:szCs w:val="20"/>
        </w:rPr>
        <w:t xml:space="preserve"> pol</w:t>
      </w:r>
      <w:r w:rsidRPr="0DF2D7FF" w:rsidR="68AF2464">
        <w:rPr>
          <w:rFonts w:cs="Arial"/>
          <w:i w:val="0"/>
          <w:iCs w:val="0"/>
          <w:sz w:val="20"/>
          <w:szCs w:val="20"/>
        </w:rPr>
        <w:t>a</w:t>
      </w:r>
      <w:r w:rsidRPr="0DF2D7FF" w:rsidR="375B6ED0">
        <w:rPr>
          <w:rFonts w:cs="Arial"/>
          <w:i w:val="0"/>
          <w:iCs w:val="0"/>
          <w:sz w:val="20"/>
          <w:szCs w:val="20"/>
        </w:rPr>
        <w:t xml:space="preserve"> przekroju stosu na podstawie </w:t>
      </w:r>
      <w:r w:rsidRPr="0DF2D7FF" w:rsidR="16D2A4AB">
        <w:rPr>
          <w:rFonts w:cs="Arial"/>
          <w:i w:val="0"/>
          <w:iCs w:val="0"/>
          <w:sz w:val="20"/>
          <w:szCs w:val="20"/>
        </w:rPr>
        <w:t xml:space="preserve">zdjęcia oraz średniej długości belki </w:t>
      </w:r>
      <w:r w:rsidRPr="0DF2D7FF" w:rsidR="16D2A4AB">
        <w:rPr>
          <w:rFonts w:cs="Arial"/>
          <w:i w:val="0"/>
          <w:iCs w:val="0"/>
          <w:sz w:val="20"/>
          <w:szCs w:val="20"/>
        </w:rPr>
        <w:t>wp</w:t>
      </w:r>
      <w:r w:rsidRPr="0DF2D7FF" w:rsidR="16D2A4AB">
        <w:rPr>
          <w:rFonts w:cs="Arial"/>
          <w:i w:val="0"/>
          <w:iCs w:val="0"/>
          <w:sz w:val="20"/>
          <w:szCs w:val="20"/>
        </w:rPr>
        <w:t>r</w:t>
      </w:r>
      <w:r w:rsidRPr="0DF2D7FF" w:rsidR="16D2A4AB">
        <w:rPr>
          <w:rFonts w:cs="Arial"/>
          <w:i w:val="0"/>
          <w:iCs w:val="0"/>
          <w:sz w:val="20"/>
          <w:szCs w:val="20"/>
        </w:rPr>
        <w:t>o</w:t>
      </w:r>
      <w:r w:rsidRPr="0DF2D7FF" w:rsidR="16D2A4AB">
        <w:rPr>
          <w:rFonts w:cs="Arial"/>
          <w:i w:val="0"/>
          <w:iCs w:val="0"/>
          <w:sz w:val="20"/>
          <w:szCs w:val="20"/>
        </w:rPr>
        <w:t>wadzonej</w:t>
      </w:r>
      <w:r w:rsidRPr="0DF2D7FF" w:rsidR="16D2A4AB">
        <w:rPr>
          <w:rFonts w:cs="Arial"/>
          <w:i w:val="0"/>
          <w:iCs w:val="0"/>
          <w:sz w:val="20"/>
          <w:szCs w:val="20"/>
        </w:rPr>
        <w:t xml:space="preserve"> p</w:t>
      </w:r>
      <w:r w:rsidRPr="0DF2D7FF" w:rsidR="16D2A4AB">
        <w:rPr>
          <w:rFonts w:cs="Arial"/>
          <w:i w:val="0"/>
          <w:iCs w:val="0"/>
          <w:sz w:val="20"/>
          <w:szCs w:val="20"/>
        </w:rPr>
        <w:t>rzez użytkownika.</w:t>
      </w:r>
      <w:r w:rsidRPr="0DF2D7FF" w:rsidR="52AACA17">
        <w:rPr>
          <w:rFonts w:cs="Arial"/>
          <w:i w:val="0"/>
          <w:iCs w:val="0"/>
          <w:sz w:val="20"/>
          <w:szCs w:val="20"/>
        </w:rPr>
        <w:t xml:space="preserve"> Aplikacja będzie posiadała możliwość wprowadzenia zrobionego zdjęcia oraz dłu</w:t>
      </w:r>
      <w:r w:rsidRPr="0DF2D7FF" w:rsidR="34367089">
        <w:rPr>
          <w:rFonts w:cs="Arial"/>
          <w:i w:val="0"/>
          <w:iCs w:val="0"/>
          <w:sz w:val="20"/>
          <w:szCs w:val="20"/>
        </w:rPr>
        <w:t>gości stosu. Po wprowadzeniu potrzebnych danych, aplikacja wyliczy objętość</w:t>
      </w:r>
      <w:r w:rsidRPr="0DF2D7FF" w:rsidR="3A9D06ED">
        <w:rPr>
          <w:rFonts w:cs="Arial"/>
          <w:i w:val="0"/>
          <w:iCs w:val="0"/>
          <w:sz w:val="20"/>
          <w:szCs w:val="20"/>
        </w:rPr>
        <w:t xml:space="preserve"> w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3</m:t>
              </m:r>
            </m:sup>
          </m:sSup>
        </m:oMath>
      </m:oMathPara>
      <w:r w:rsidRPr="0DF2D7FF" w:rsidR="34367089">
        <w:rPr>
          <w:rFonts w:cs="Arial"/>
          <w:i w:val="0"/>
          <w:iCs w:val="0"/>
          <w:sz w:val="20"/>
          <w:szCs w:val="20"/>
        </w:rPr>
        <w:t xml:space="preserve"> </w:t>
      </w:r>
      <w:r w:rsidRPr="0DF2D7FF" w:rsidR="34367089">
        <w:rPr>
          <w:rFonts w:cs="Arial"/>
          <w:i w:val="0"/>
          <w:iCs w:val="0"/>
          <w:sz w:val="20"/>
          <w:szCs w:val="20"/>
        </w:rPr>
        <w:t xml:space="preserve">oraz wyświetli ją w </w:t>
      </w:r>
      <w:r w:rsidRPr="0DF2D7FF" w:rsidR="34367089">
        <w:rPr>
          <w:rFonts w:cs="Arial"/>
          <w:i w:val="0"/>
          <w:iCs w:val="0"/>
          <w:sz w:val="20"/>
          <w:szCs w:val="20"/>
        </w:rPr>
        <w:t>wido</w:t>
      </w:r>
      <w:r w:rsidRPr="0DF2D7FF" w:rsidR="34367089">
        <w:rPr>
          <w:rFonts w:cs="Arial"/>
          <w:i w:val="0"/>
          <w:iCs w:val="0"/>
          <w:sz w:val="20"/>
          <w:szCs w:val="20"/>
        </w:rPr>
        <w:t>cznym miejscu.</w:t>
      </w:r>
    </w:p>
    <w:p xmlns:wp14="http://schemas.microsoft.com/office/word/2010/wordml" w:rsidRPr="00BF3E81" w:rsidR="006A12E4" w:rsidP="006A12E4" w:rsidRDefault="00A4761D" w14:paraId="59B34D4E" wp14:textId="77777777">
      <w:pPr>
        <w:pStyle w:val="Nagwek2"/>
        <w:rPr>
          <w:rFonts w:cs="Arial"/>
        </w:rPr>
      </w:pPr>
      <w:bookmarkStart w:name="_Toc146874425" w:id="17"/>
      <w:r w:rsidRPr="00BF3E81">
        <w:rPr>
          <w:rFonts w:cs="Arial"/>
        </w:rPr>
        <w:t>Wymagania minimalne dla produktu</w:t>
      </w:r>
      <w:bookmarkEnd w:id="17"/>
      <w:r w:rsidRPr="00BF3E81">
        <w:rPr>
          <w:rFonts w:cs="Arial"/>
        </w:rPr>
        <w:t xml:space="preserve"> </w:t>
      </w:r>
    </w:p>
    <w:p w:rsidR="00A4761D" w:rsidP="0DF2D7FF" w:rsidRDefault="00A4761D" w14:paraId="45E01517" w14:textId="492A884D">
      <w:pPr>
        <w:pStyle w:val="komentarz"/>
        <w:rPr>
          <w:rFonts w:cs="Arial"/>
          <w:i w:val="0"/>
          <w:iCs w:val="0"/>
          <w:sz w:val="20"/>
          <w:szCs w:val="20"/>
        </w:rPr>
      </w:pPr>
      <w:r w:rsidRPr="0DF2D7FF" w:rsidR="00A4761D">
        <w:rPr>
          <w:rFonts w:cs="Arial"/>
        </w:rPr>
        <w:t xml:space="preserve">{opisać jakie są minimalne wymagania jakościowe dla produktu, spróbować </w:t>
      </w:r>
      <w:r w:rsidRPr="0DF2D7FF" w:rsidR="00F0095C">
        <w:rPr>
          <w:rFonts w:cs="Arial"/>
        </w:rPr>
        <w:t>określić metody zbadania wymagań minimalnych, podać metody weryfikacji</w:t>
      </w:r>
      <w:r w:rsidRPr="0DF2D7FF" w:rsidR="00EF757B">
        <w:rPr>
          <w:rFonts w:cs="Arial"/>
        </w:rPr>
        <w:t>; w semestrze II należy zweryfikować i zaktualizować informacje z semestru I, jeśli wystąpiły zmiany</w:t>
      </w:r>
      <w:r w:rsidRPr="0DF2D7FF" w:rsidR="00F0095C">
        <w:rPr>
          <w:rFonts w:cs="Arial"/>
        </w:rPr>
        <w:t>}</w:t>
      </w:r>
      <w:r w:rsidRPr="0DF2D7FF" w:rsidR="25374046">
        <w:rPr>
          <w:rFonts w:cs="Arial"/>
        </w:rPr>
        <w:t xml:space="preserve">: </w:t>
      </w:r>
      <w:r w:rsidRPr="0DF2D7FF" w:rsidR="0E15478A">
        <w:rPr>
          <w:rFonts w:cs="Arial"/>
          <w:i w:val="0"/>
          <w:iCs w:val="0"/>
          <w:sz w:val="20"/>
          <w:szCs w:val="20"/>
        </w:rPr>
        <w:t>Minimalne wymagania jakościowe</w:t>
      </w:r>
      <w:r w:rsidRPr="0DF2D7FF" w:rsidR="428D3446">
        <w:rPr>
          <w:rFonts w:cs="Arial"/>
          <w:i w:val="0"/>
          <w:iCs w:val="0"/>
          <w:sz w:val="20"/>
          <w:szCs w:val="20"/>
        </w:rPr>
        <w:t xml:space="preserve">: </w:t>
      </w:r>
    </w:p>
    <w:p w:rsidR="428D3446" w:rsidP="0DF2D7FF" w:rsidRDefault="428D3446" w14:paraId="24C4097B" w14:textId="226436E8">
      <w:pPr>
        <w:pStyle w:val="komentarz"/>
        <w:numPr>
          <w:ilvl w:val="0"/>
          <w:numId w:val="25"/>
        </w:numPr>
        <w:rPr>
          <w:rFonts w:cs="Arial"/>
          <w:i w:val="0"/>
          <w:iCs w:val="0"/>
          <w:sz w:val="20"/>
          <w:szCs w:val="20"/>
        </w:rPr>
      </w:pPr>
      <w:r w:rsidRPr="0DF2D7FF" w:rsidR="428D3446">
        <w:rPr>
          <w:rFonts w:cs="Arial"/>
          <w:i w:val="0"/>
          <w:iCs w:val="0"/>
          <w:sz w:val="20"/>
          <w:szCs w:val="20"/>
        </w:rPr>
        <w:t>Pomiar objętości na podstawie zdjęcia oraz podanej długości obarczony błędem</w:t>
      </w:r>
      <w:r w:rsidRPr="0DF2D7FF" w:rsidR="450D5D4A">
        <w:rPr>
          <w:rFonts w:cs="Arial"/>
          <w:i w:val="0"/>
          <w:iCs w:val="0"/>
          <w:sz w:val="20"/>
          <w:szCs w:val="20"/>
        </w:rPr>
        <w:t xml:space="preserve"> wynoszącym maksymalnie 5%</w:t>
      </w:r>
      <w:r w:rsidRPr="0DF2D7FF" w:rsidR="2B9DD6AA">
        <w:rPr>
          <w:rFonts w:cs="Arial"/>
          <w:i w:val="0"/>
          <w:iCs w:val="0"/>
          <w:sz w:val="20"/>
          <w:szCs w:val="20"/>
        </w:rPr>
        <w:t>.</w:t>
      </w:r>
    </w:p>
    <w:p w:rsidR="5C2F5606" w:rsidP="0DF2D7FF" w:rsidRDefault="5C2F5606" w14:paraId="44BC68D7" w14:textId="54B5E3E3">
      <w:pPr>
        <w:pStyle w:val="komentarz"/>
        <w:numPr>
          <w:ilvl w:val="0"/>
          <w:numId w:val="25"/>
        </w:numPr>
        <w:rPr>
          <w:rFonts w:cs="Arial"/>
          <w:b w:val="0"/>
          <w:bCs w:val="0"/>
          <w:i w:val="1"/>
          <w:iCs w:val="1"/>
          <w:sz w:val="16"/>
          <w:szCs w:val="16"/>
        </w:rPr>
      </w:pPr>
      <w:r w:rsidRPr="0DF2D7FF" w:rsidR="5C2F5606">
        <w:rPr>
          <w:rFonts w:cs="Arial"/>
          <w:b w:val="0"/>
          <w:bCs w:val="0"/>
          <w:i w:val="0"/>
          <w:iCs w:val="0"/>
          <w:sz w:val="20"/>
          <w:szCs w:val="20"/>
        </w:rPr>
        <w:t>Sprawne działanie na smartfonach z systemem Android –</w:t>
      </w:r>
      <w:r w:rsidRPr="0DF2D7FF" w:rsidR="01D37D42">
        <w:rPr>
          <w:rFonts w:cs="Arial"/>
          <w:b w:val="0"/>
          <w:bCs w:val="0"/>
          <w:i w:val="0"/>
          <w:iCs w:val="0"/>
          <w:sz w:val="20"/>
          <w:szCs w:val="20"/>
        </w:rPr>
        <w:t xml:space="preserve"> </w:t>
      </w:r>
      <w:r w:rsidRPr="0DF2D7FF" w:rsidR="01D37D42">
        <w:rPr>
          <w:rFonts w:cs="Arial"/>
          <w:b w:val="0"/>
          <w:bCs w:val="0"/>
          <w:i w:val="0"/>
          <w:iCs w:val="0"/>
          <w:sz w:val="20"/>
          <w:szCs w:val="20"/>
        </w:rPr>
        <w:t>Apli</w:t>
      </w:r>
      <w:r w:rsidRPr="0DF2D7FF" w:rsidR="01D37D42">
        <w:rPr>
          <w:rFonts w:cs="Arial"/>
          <w:b w:val="0"/>
          <w:bCs w:val="0"/>
          <w:i w:val="0"/>
          <w:iCs w:val="0"/>
          <w:sz w:val="20"/>
          <w:szCs w:val="20"/>
        </w:rPr>
        <w:t>kacja nie zawiesza się,</w:t>
      </w:r>
      <w:r w:rsidRPr="0DF2D7FF" w:rsidR="5C2F5606">
        <w:rPr>
          <w:rFonts w:cs="Arial"/>
          <w:b w:val="0"/>
          <w:bCs w:val="0"/>
          <w:i w:val="0"/>
          <w:iCs w:val="0"/>
          <w:sz w:val="20"/>
          <w:szCs w:val="20"/>
        </w:rPr>
        <w:t xml:space="preserve"> pomiar trwa maksymalnie kilka </w:t>
      </w:r>
      <w:r w:rsidRPr="0DF2D7FF" w:rsidR="5C2F5606">
        <w:rPr>
          <w:rFonts w:cs="Arial"/>
          <w:b w:val="0"/>
          <w:bCs w:val="0"/>
          <w:i w:val="0"/>
          <w:iCs w:val="0"/>
          <w:sz w:val="20"/>
          <w:szCs w:val="20"/>
        </w:rPr>
        <w:t>sek</w:t>
      </w:r>
      <w:r w:rsidRPr="0DF2D7FF" w:rsidR="5C2F5606">
        <w:rPr>
          <w:rFonts w:cs="Arial"/>
          <w:b w:val="0"/>
          <w:bCs w:val="0"/>
          <w:i w:val="0"/>
          <w:iCs w:val="0"/>
          <w:sz w:val="20"/>
          <w:szCs w:val="20"/>
        </w:rPr>
        <w:t>und.</w:t>
      </w:r>
    </w:p>
    <w:p w:rsidR="0F1B991C" w:rsidP="0DF2D7FF" w:rsidRDefault="0F1B991C" w14:paraId="76907C0C" w14:textId="16DC0D5C">
      <w:pPr>
        <w:pStyle w:val="komentarz"/>
        <w:ind w:left="0"/>
        <w:rPr>
          <w:rFonts w:cs="Arial"/>
          <w:b w:val="0"/>
          <w:bCs w:val="0"/>
          <w:i w:val="1"/>
          <w:iCs w:val="1"/>
          <w:sz w:val="16"/>
          <w:szCs w:val="16"/>
        </w:rPr>
      </w:pPr>
      <w:r w:rsidRPr="0DF2D7FF" w:rsidR="0F1B991C">
        <w:rPr>
          <w:rFonts w:cs="Arial"/>
          <w:b w:val="0"/>
          <w:bCs w:val="0"/>
          <w:i w:val="0"/>
          <w:iCs w:val="0"/>
          <w:sz w:val="20"/>
          <w:szCs w:val="20"/>
        </w:rPr>
        <w:t>Metody weryfikacji:</w:t>
      </w:r>
    </w:p>
    <w:p w:rsidR="0F1B991C" w:rsidP="0DF2D7FF" w:rsidRDefault="0F1B991C" w14:paraId="74DE8000" w14:textId="3BF44652">
      <w:pPr>
        <w:pStyle w:val="komentarz"/>
        <w:numPr>
          <w:ilvl w:val="0"/>
          <w:numId w:val="26"/>
        </w:numPr>
        <w:rPr>
          <w:rFonts w:cs="Arial"/>
          <w:b w:val="0"/>
          <w:bCs w:val="0"/>
          <w:i w:val="0"/>
          <w:iCs w:val="0"/>
          <w:sz w:val="20"/>
          <w:szCs w:val="20"/>
        </w:rPr>
      </w:pPr>
      <w:r w:rsidRPr="0DF2D7FF" w:rsidR="0F1B991C">
        <w:rPr>
          <w:rFonts w:cs="Arial"/>
          <w:b w:val="0"/>
          <w:bCs w:val="0"/>
          <w:i w:val="0"/>
          <w:iCs w:val="0"/>
          <w:sz w:val="20"/>
          <w:szCs w:val="20"/>
        </w:rPr>
        <w:t>Testowanie</w:t>
      </w:r>
      <w:r w:rsidRPr="0DF2D7FF" w:rsidR="79B7E526">
        <w:rPr>
          <w:rFonts w:cs="Arial"/>
          <w:b w:val="0"/>
          <w:bCs w:val="0"/>
          <w:i w:val="0"/>
          <w:iCs w:val="0"/>
          <w:sz w:val="20"/>
          <w:szCs w:val="20"/>
        </w:rPr>
        <w:t xml:space="preserve"> z</w:t>
      </w:r>
      <w:r w:rsidRPr="0DF2D7FF" w:rsidR="0F1B991C">
        <w:rPr>
          <w:rFonts w:cs="Arial"/>
          <w:b w:val="0"/>
          <w:bCs w:val="0"/>
          <w:i w:val="0"/>
          <w:iCs w:val="0"/>
          <w:sz w:val="20"/>
          <w:szCs w:val="20"/>
        </w:rPr>
        <w:t xml:space="preserve"> </w:t>
      </w:r>
      <w:r w:rsidRPr="0DF2D7FF" w:rsidR="0F1B991C">
        <w:rPr>
          <w:rFonts w:cs="Arial"/>
          <w:b w:val="0"/>
          <w:bCs w:val="0"/>
          <w:i w:val="0"/>
          <w:iCs w:val="0"/>
          <w:sz w:val="20"/>
          <w:szCs w:val="20"/>
        </w:rPr>
        <w:t>wykorzystaniem zebranych danych</w:t>
      </w:r>
      <w:r w:rsidRPr="0DF2D7FF" w:rsidR="3E3F2E9A">
        <w:rPr>
          <w:rFonts w:cs="Arial"/>
          <w:b w:val="0"/>
          <w:bCs w:val="0"/>
          <w:i w:val="0"/>
          <w:iCs w:val="0"/>
          <w:sz w:val="20"/>
          <w:szCs w:val="20"/>
        </w:rPr>
        <w:t>.</w:t>
      </w:r>
    </w:p>
    <w:p xmlns:wp14="http://schemas.microsoft.com/office/word/2010/wordml" w:rsidRPr="00BF3E81" w:rsidR="00B74153" w:rsidP="00F55385" w:rsidRDefault="00B74153" w14:paraId="70DF9E56" wp14:textId="77777777">
      <w:pPr>
        <w:rPr>
          <w:rFonts w:cs="Arial"/>
        </w:rPr>
      </w:pPr>
    </w:p>
    <w:p xmlns:wp14="http://schemas.microsoft.com/office/word/2010/wordml" w:rsidRPr="00BF3E81" w:rsidR="00F016DE" w:rsidP="00F016DE" w:rsidRDefault="00F016DE" w14:paraId="6DEC34FD" wp14:textId="77777777">
      <w:pPr>
        <w:pStyle w:val="Nagwek2"/>
        <w:spacing w:after="60"/>
        <w:ind w:left="576" w:hanging="576"/>
        <w:rPr>
          <w:rFonts w:cs="Arial"/>
        </w:rPr>
      </w:pPr>
      <w:bookmarkStart w:name="_Toc146874426" w:id="18"/>
      <w:r w:rsidRPr="00BF3E81">
        <w:rPr>
          <w:rFonts w:cs="Arial"/>
        </w:rPr>
        <w:t>Warunki odbioru</w:t>
      </w:r>
      <w:bookmarkEnd w:id="18"/>
    </w:p>
    <w:p xmlns:wp14="http://schemas.microsoft.com/office/word/2010/wordml" w:rsidRPr="00BF3E81" w:rsidR="00F016DE" w:rsidP="008D60B8" w:rsidRDefault="00F016DE" w14:paraId="218DF633" wp14:textId="77777777" wp14:noSpellErr="1">
      <w:pPr>
        <w:pStyle w:val="komentarz"/>
        <w:rPr>
          <w:rFonts w:cs="Arial"/>
        </w:rPr>
      </w:pPr>
      <w:r w:rsidRPr="0DF2D7FF" w:rsidR="00F016DE">
        <w:rPr>
          <w:rFonts w:cs="Arial"/>
        </w:rPr>
        <w:t xml:space="preserve">{z punktu widzenia umowy - kiedy uznamy, że projekt zakończył się sukcesem – testy kwalifikacyjne, spełnienie wymagań, (warunki techniczne, prawne, </w:t>
      </w:r>
      <w:r w:rsidRPr="0DF2D7FF" w:rsidR="00F016DE">
        <w:rPr>
          <w:rFonts w:cs="Arial"/>
        </w:rPr>
        <w:t>finansowe,...</w:t>
      </w:r>
      <w:r w:rsidRPr="0DF2D7FF" w:rsidR="00EF757B">
        <w:rPr>
          <w:rFonts w:cs="Arial"/>
        </w:rPr>
        <w:t xml:space="preserve"> ; w semestrze II należy zweryfikować i zaktualizować informacje z semestru I, jeśli wystąpiły </w:t>
      </w:r>
      <w:r w:rsidRPr="0DF2D7FF" w:rsidR="00EF757B">
        <w:rPr>
          <w:rFonts w:cs="Arial"/>
        </w:rPr>
        <w:t>zmiany }</w:t>
      </w:r>
    </w:p>
    <w:p w:rsidR="0DF2D7FF" w:rsidP="0DF2D7FF" w:rsidRDefault="0DF2D7FF" w14:paraId="29DD90B6" w14:textId="3E44E059">
      <w:pPr>
        <w:pStyle w:val="komentarz"/>
        <w:rPr>
          <w:rFonts w:cs="Arial"/>
        </w:rPr>
      </w:pPr>
    </w:p>
    <w:p w:rsidR="1148A68D" w:rsidP="0DF2D7FF" w:rsidRDefault="1148A68D" w14:paraId="7818D77D" w14:textId="5591AF15">
      <w:pPr>
        <w:pStyle w:val="komentarz"/>
        <w:rPr>
          <w:rFonts w:cs="Arial"/>
          <w:sz w:val="20"/>
          <w:szCs w:val="20"/>
        </w:rPr>
      </w:pPr>
      <w:r w:rsidRPr="0DF2D7FF" w:rsidR="1148A68D">
        <w:rPr>
          <w:rFonts w:cs="Arial"/>
          <w:i w:val="0"/>
          <w:iCs w:val="0"/>
          <w:sz w:val="20"/>
          <w:szCs w:val="20"/>
        </w:rPr>
        <w:t>Aplikacja działa sprawnie, nie zawiesza się. Pomiar trwa maksymalnie kilka sekund i zwraca wyniki jak najbardziej zbliżone do rzeczywistych.</w:t>
      </w:r>
    </w:p>
    <w:p xmlns:wp14="http://schemas.microsoft.com/office/word/2010/wordml" w:rsidR="00F016DE" w:rsidP="00F016DE" w:rsidRDefault="00F016DE" w14:paraId="44E871BC" wp14:textId="77777777">
      <w:pPr>
        <w:rPr>
          <w:rFonts w:cs="Arial"/>
        </w:rPr>
      </w:pPr>
    </w:p>
    <w:p xmlns:wp14="http://schemas.microsoft.com/office/word/2010/wordml" w:rsidRPr="00BF3E81" w:rsidR="004A391B" w:rsidP="004A391B" w:rsidRDefault="004A391B" w14:paraId="18AE75E0" wp14:textId="77777777">
      <w:pPr>
        <w:pStyle w:val="Nagwek1"/>
        <w:rPr>
          <w:rFonts w:cs="Arial"/>
        </w:rPr>
      </w:pPr>
      <w:bookmarkStart w:name="_Toc146874427" w:id="19"/>
      <w:r>
        <w:rPr>
          <w:rFonts w:cs="Arial"/>
        </w:rPr>
        <w:t>Postanowienia</w:t>
      </w:r>
      <w:bookmarkEnd w:id="19"/>
      <w:r>
        <w:rPr>
          <w:rFonts w:cs="Arial"/>
        </w:rPr>
        <w:t xml:space="preserve"> </w:t>
      </w:r>
    </w:p>
    <w:p xmlns:wp14="http://schemas.microsoft.com/office/word/2010/wordml" w:rsidRPr="00BF3E81" w:rsidR="004A391B" w:rsidP="004A391B" w:rsidRDefault="004A391B" w14:paraId="7C0BE2BB" wp14:textId="77777777">
      <w:pPr>
        <w:pStyle w:val="Nagwek2"/>
        <w:rPr>
          <w:rFonts w:cs="Arial"/>
        </w:rPr>
      </w:pPr>
      <w:bookmarkStart w:name="_Toc146874428" w:id="20"/>
      <w:r>
        <w:rPr>
          <w:rFonts w:cs="Arial"/>
        </w:rPr>
        <w:t>Postanowienia w zakresie zmian w stosunku do pierwotnego planu i zakresu prac</w:t>
      </w:r>
      <w:bookmarkEnd w:id="20"/>
    </w:p>
    <w:p xmlns:wp14="http://schemas.microsoft.com/office/word/2010/wordml" w:rsidRPr="00BF3E81" w:rsidR="004A391B" w:rsidP="004A391B" w:rsidRDefault="004A391B" w14:paraId="6A968876" wp14:textId="10BF2C7D">
      <w:pPr>
        <w:pStyle w:val="komentarz"/>
        <w:rPr>
          <w:rFonts w:cs="Arial"/>
        </w:rPr>
      </w:pPr>
      <w:r w:rsidRPr="0DF2D7FF" w:rsidR="004A391B">
        <w:rPr>
          <w:rFonts w:cs="Arial"/>
        </w:rPr>
        <w:t>{</w:t>
      </w:r>
      <w:r w:rsidRPr="0DF2D7FF" w:rsidR="004A391B">
        <w:rPr>
          <w:rFonts w:cs="Arial"/>
        </w:rPr>
        <w:t>jeżeli występują jakieś zmiany w stosunku do planu pierwotnego, to należy je wskazać, np. jeżeli harmonogram był utworzony w całości na I semestrze</w:t>
      </w:r>
      <w:r w:rsidRPr="0DF2D7FF" w:rsidR="0055157A">
        <w:rPr>
          <w:rFonts w:cs="Arial"/>
        </w:rPr>
        <w:t>, ale od razu na 2 semestry i następują jakieś zmiany, to należy je wskazać, jeżeli nie ma postanowień to należy wpisać „nie dotyczy</w:t>
      </w:r>
      <w:r w:rsidRPr="0DF2D7FF" w:rsidR="0055157A">
        <w:rPr>
          <w:rFonts w:cs="Arial"/>
        </w:rPr>
        <w:t xml:space="preserve">” </w:t>
      </w:r>
      <w:r w:rsidRPr="0DF2D7FF" w:rsidR="004A391B">
        <w:rPr>
          <w:rFonts w:cs="Arial"/>
        </w:rPr>
        <w:t>}</w:t>
      </w:r>
    </w:p>
    <w:p xmlns:wp14="http://schemas.microsoft.com/office/word/2010/wordml" w:rsidRPr="00BF3E81" w:rsidR="004A391B" w:rsidP="0DF2D7FF" w:rsidRDefault="004A391B" w14:paraId="6D1A408F" wp14:textId="2FF363F4">
      <w:pPr>
        <w:pStyle w:val="komentarz"/>
        <w:rPr>
          <w:rFonts w:cs="Arial"/>
        </w:rPr>
      </w:pPr>
    </w:p>
    <w:p xmlns:wp14="http://schemas.microsoft.com/office/word/2010/wordml" w:rsidRPr="00BF3E81" w:rsidR="004A391B" w:rsidP="0DF2D7FF" w:rsidRDefault="004A391B" w14:paraId="144A5D23" wp14:textId="0FF242DF">
      <w:pPr>
        <w:pStyle w:val="komentarz"/>
        <w:rPr>
          <w:rFonts w:cs="Arial"/>
          <w:i w:val="0"/>
          <w:iCs w:val="0"/>
          <w:sz w:val="20"/>
          <w:szCs w:val="20"/>
        </w:rPr>
      </w:pPr>
      <w:r w:rsidRPr="0DF2D7FF" w:rsidR="19566F6B">
        <w:rPr>
          <w:rFonts w:cs="Arial"/>
          <w:i w:val="0"/>
          <w:iCs w:val="0"/>
          <w:sz w:val="20"/>
          <w:szCs w:val="20"/>
        </w:rPr>
        <w:t xml:space="preserve">Nie </w:t>
      </w:r>
      <w:r w:rsidRPr="0DF2D7FF" w:rsidR="19566F6B">
        <w:rPr>
          <w:rFonts w:cs="Arial"/>
          <w:i w:val="0"/>
          <w:iCs w:val="0"/>
          <w:sz w:val="20"/>
          <w:szCs w:val="20"/>
        </w:rPr>
        <w:t>dot</w:t>
      </w:r>
      <w:r w:rsidRPr="0DF2D7FF" w:rsidR="19566F6B">
        <w:rPr>
          <w:rFonts w:cs="Arial"/>
          <w:i w:val="0"/>
          <w:iCs w:val="0"/>
          <w:sz w:val="20"/>
          <w:szCs w:val="20"/>
        </w:rPr>
        <w:t>yczy</w:t>
      </w:r>
    </w:p>
    <w:p xmlns:wp14="http://schemas.microsoft.com/office/word/2010/wordml" w:rsidRPr="00BF3E81" w:rsidR="004A391B" w:rsidP="004A391B" w:rsidRDefault="0055157A" w14:paraId="649C3072" wp14:textId="77777777">
      <w:pPr>
        <w:pStyle w:val="Nagwek2"/>
        <w:rPr>
          <w:rFonts w:cs="Arial"/>
        </w:rPr>
      </w:pPr>
      <w:bookmarkStart w:name="_Toc146874429" w:id="21"/>
      <w:r>
        <w:rPr>
          <w:rFonts w:cs="Arial"/>
        </w:rPr>
        <w:t>Inne postanowienia</w:t>
      </w:r>
      <w:bookmarkEnd w:id="21"/>
      <w:r>
        <w:rPr>
          <w:rFonts w:cs="Arial"/>
        </w:rPr>
        <w:t xml:space="preserve"> </w:t>
      </w:r>
    </w:p>
    <w:p xmlns:wp14="http://schemas.microsoft.com/office/word/2010/wordml" w:rsidRPr="0055157A" w:rsidR="004A391B" w:rsidP="004A391B" w:rsidRDefault="004A391B" w14:paraId="7D661FC1" wp14:textId="77777777">
      <w:pPr>
        <w:rPr>
          <w:rFonts w:cs="Arial"/>
          <w:i/>
        </w:rPr>
      </w:pPr>
      <w:r w:rsidRPr="0055157A">
        <w:rPr>
          <w:rFonts w:cs="Arial"/>
          <w:i/>
          <w:sz w:val="16"/>
        </w:rPr>
        <w:t>{</w:t>
      </w:r>
      <w:r w:rsidRPr="0055157A" w:rsidR="0055157A">
        <w:rPr>
          <w:rFonts w:cs="Arial"/>
          <w:i/>
          <w:sz w:val="16"/>
        </w:rPr>
        <w:t>jeżeli są}</w:t>
      </w:r>
      <w:r w:rsidRPr="0055157A" w:rsidR="0055157A">
        <w:rPr>
          <w:rFonts w:cs="Arial"/>
          <w:i/>
        </w:rPr>
        <w:t xml:space="preserve"> </w:t>
      </w:r>
    </w:p>
    <w:sectPr w:rsidRPr="0055157A" w:rsidR="004A391B" w:rsidSect="002664CA">
      <w:headerReference w:type="default" r:id="rId8"/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C3624" w:rsidRDefault="00AC3624" w14:paraId="738610EB" wp14:textId="77777777">
      <w:r>
        <w:separator/>
      </w:r>
    </w:p>
  </w:endnote>
  <w:endnote w:type="continuationSeparator" w:id="0">
    <w:p xmlns:wp14="http://schemas.microsoft.com/office/word/2010/wordml" w:rsidR="00AC3624" w:rsidRDefault="00AC3624" w14:paraId="637805D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45152B" w:rsidR="00B65F42" w:rsidRDefault="00F0095C" w14:paraId="219C2304" wp14:textId="77777777">
    <w:pPr>
      <w:pStyle w:val="Stopka"/>
      <w:pBdr>
        <w:top w:val="single" w:color="auto" w:sz="4" w:space="1"/>
      </w:pBdr>
      <w:tabs>
        <w:tab w:val="clear" w:pos="9072"/>
        <w:tab w:val="right" w:pos="9214"/>
      </w:tabs>
      <w:rPr>
        <w:sz w:val="16"/>
        <w:lang w:val="en-GB"/>
      </w:rPr>
    </w:pPr>
    <w:proofErr w:type="spellStart"/>
    <w:r w:rsidRPr="0045152B">
      <w:rPr>
        <w:rStyle w:val="Numerstrony"/>
        <w:rFonts w:cs="Arial"/>
        <w:sz w:val="16"/>
        <w:lang w:val="en-GB"/>
      </w:rPr>
      <w:t>PG_WETI_HiSW</w:t>
    </w:r>
    <w:r w:rsidR="0045152B">
      <w:rPr>
        <w:rStyle w:val="Numerstrony"/>
        <w:rFonts w:cs="Arial"/>
        <w:sz w:val="16"/>
        <w:lang w:val="en-GB"/>
      </w:rPr>
      <w:t>_</w:t>
    </w:r>
    <w:r w:rsidRPr="0045152B">
      <w:rPr>
        <w:rStyle w:val="Numerstrony"/>
        <w:rFonts w:cs="Arial"/>
        <w:sz w:val="16"/>
        <w:lang w:val="en-GB"/>
      </w:rPr>
      <w:t>wer</w:t>
    </w:r>
    <w:proofErr w:type="spellEnd"/>
    <w:r w:rsidRPr="0045152B">
      <w:rPr>
        <w:rStyle w:val="Numerstrony"/>
        <w:rFonts w:cs="Arial"/>
        <w:sz w:val="16"/>
        <w:lang w:val="en-GB"/>
      </w:rPr>
      <w:t>. 1.</w:t>
    </w:r>
    <w:r w:rsidRPr="0045152B" w:rsidR="00AD33FB">
      <w:rPr>
        <w:rStyle w:val="Numerstrony"/>
        <w:rFonts w:cs="Arial"/>
        <w:sz w:val="16"/>
        <w:lang w:val="en-GB"/>
      </w:rPr>
      <w:t>00</w:t>
    </w:r>
    <w:r w:rsidRPr="0045152B" w:rsidR="00B65F42">
      <w:rPr>
        <w:rFonts w:cs="Arial"/>
        <w:sz w:val="16"/>
        <w:lang w:val="en-GB"/>
      </w:rPr>
      <w:tab/>
    </w:r>
    <w:r w:rsidR="00B65F42">
      <w:rPr>
        <w:rStyle w:val="Numerstrony"/>
        <w:rFonts w:cs="Arial"/>
        <w:sz w:val="16"/>
      </w:rPr>
      <w:fldChar w:fldCharType="begin"/>
    </w:r>
    <w:r w:rsidRPr="0045152B" w:rsidR="00B65F42">
      <w:rPr>
        <w:rStyle w:val="Numerstrony"/>
        <w:rFonts w:cs="Arial"/>
        <w:sz w:val="16"/>
        <w:lang w:val="en-GB"/>
      </w:rPr>
      <w:instrText xml:space="preserve"> PAGE </w:instrText>
    </w:r>
    <w:r w:rsidR="00B65F42">
      <w:rPr>
        <w:rStyle w:val="Numerstrony"/>
        <w:rFonts w:cs="Arial"/>
        <w:sz w:val="16"/>
      </w:rPr>
      <w:fldChar w:fldCharType="separate"/>
    </w:r>
    <w:r w:rsidRPr="0045152B" w:rsidR="006D375C">
      <w:rPr>
        <w:rStyle w:val="Numerstrony"/>
        <w:rFonts w:cs="Arial"/>
        <w:noProof/>
        <w:sz w:val="16"/>
        <w:lang w:val="en-GB"/>
      </w:rPr>
      <w:t>2</w:t>
    </w:r>
    <w:r w:rsidR="00B65F42">
      <w:rPr>
        <w:rStyle w:val="Numerstrony"/>
        <w:rFonts w:cs="Arial"/>
        <w:sz w:val="16"/>
      </w:rPr>
      <w:fldChar w:fldCharType="end"/>
    </w:r>
    <w:r w:rsidRPr="0045152B" w:rsidR="00B65F42">
      <w:rPr>
        <w:rStyle w:val="Numerstrony"/>
        <w:rFonts w:cs="Arial"/>
        <w:sz w:val="16"/>
        <w:lang w:val="en-GB"/>
      </w:rPr>
      <w:t xml:space="preserve"> / </w:t>
    </w:r>
    <w:r w:rsidR="00B65F42">
      <w:rPr>
        <w:rStyle w:val="Numerstrony"/>
        <w:rFonts w:cs="Arial"/>
        <w:sz w:val="16"/>
      </w:rPr>
      <w:fldChar w:fldCharType="begin"/>
    </w:r>
    <w:r w:rsidRPr="0045152B" w:rsidR="00B65F42">
      <w:rPr>
        <w:rStyle w:val="Numerstrony"/>
        <w:rFonts w:cs="Arial"/>
        <w:sz w:val="16"/>
        <w:lang w:val="en-GB"/>
      </w:rPr>
      <w:instrText xml:space="preserve"> NUMPAGES </w:instrText>
    </w:r>
    <w:r w:rsidR="00B65F42">
      <w:rPr>
        <w:rStyle w:val="Numerstrony"/>
        <w:rFonts w:cs="Arial"/>
        <w:sz w:val="16"/>
      </w:rPr>
      <w:fldChar w:fldCharType="separate"/>
    </w:r>
    <w:r w:rsidRPr="0045152B" w:rsidR="006D375C">
      <w:rPr>
        <w:rStyle w:val="Numerstrony"/>
        <w:rFonts w:cs="Arial"/>
        <w:noProof/>
        <w:sz w:val="16"/>
        <w:lang w:val="en-GB"/>
      </w:rPr>
      <w:t>2</w:t>
    </w:r>
    <w:r w:rsidR="00B65F42">
      <w:rPr>
        <w:rStyle w:val="Numerstrony"/>
        <w:rFonts w:cs="Arial"/>
        <w:sz w:val="16"/>
      </w:rPr>
      <w:fldChar w:fldCharType="end"/>
    </w:r>
    <w:r w:rsidRPr="0045152B" w:rsidR="00B65F42">
      <w:rPr>
        <w:rStyle w:val="Numerstrony"/>
        <w:rFonts w:cs="Arial"/>
        <w:sz w:val="16"/>
        <w:lang w:val="en-GB"/>
      </w:rPr>
      <w:tab/>
    </w:r>
    <w:r w:rsidRPr="0045152B">
      <w:rPr>
        <w:rStyle w:val="Numerstrony"/>
        <w:rFonts w:cs="Arial"/>
        <w:sz w:val="16"/>
        <w:lang w:val="en-GB"/>
      </w:rPr>
      <w:t xml:space="preserve">Data </w:t>
    </w:r>
    <w:r w:rsidR="005204D0">
      <w:rPr>
        <w:rStyle w:val="Numerstrony"/>
        <w:rFonts w:cs="Arial"/>
        <w:sz w:val="16"/>
      </w:rPr>
      <w:fldChar w:fldCharType="begin"/>
    </w:r>
    <w:r w:rsidR="005204D0">
      <w:rPr>
        <w:rStyle w:val="Numerstrony"/>
        <w:rFonts w:cs="Arial"/>
        <w:sz w:val="16"/>
      </w:rPr>
      <w:instrText xml:space="preserve"> DATE  \@ "dd.MM.yyyy HH:mm:ss" </w:instrText>
    </w:r>
    <w:r w:rsidR="005204D0">
      <w:rPr>
        <w:rStyle w:val="Numerstrony"/>
        <w:rFonts w:cs="Arial"/>
        <w:sz w:val="16"/>
      </w:rPr>
      <w:fldChar w:fldCharType="separate"/>
    </w:r>
    <w:r w:rsidR="009107DD">
      <w:rPr>
        <w:rStyle w:val="Numerstrony"/>
        <w:rFonts w:cs="Arial"/>
        <w:noProof/>
        <w:sz w:val="16"/>
      </w:rPr>
      <w:t>29.09.2023 09:52:29</w:t>
    </w:r>
    <w:r w:rsidR="005204D0">
      <w:rPr>
        <w:rStyle w:val="Numerstrony"/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C3624" w:rsidRDefault="00AC3624" w14:paraId="463F29E8" wp14:textId="77777777">
      <w:r>
        <w:separator/>
      </w:r>
    </w:p>
  </w:footnote>
  <w:footnote w:type="continuationSeparator" w:id="0">
    <w:p xmlns:wp14="http://schemas.microsoft.com/office/word/2010/wordml" w:rsidR="00AC3624" w:rsidRDefault="00AC3624" w14:paraId="3B7B4B8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65F42" w:rsidP="003E56FF" w:rsidRDefault="00F857B9" w14:paraId="4CC1B38C" wp14:textId="77777777">
    <w:pPr>
      <w:pStyle w:val="Nagwek"/>
      <w:pBdr>
        <w:bottom w:val="single" w:color="auto" w:sz="4" w:space="1"/>
      </w:pBdr>
      <w:tabs>
        <w:tab w:val="clear" w:pos="4536"/>
        <w:tab w:val="clear" w:pos="9072"/>
        <w:tab w:val="center" w:pos="4253"/>
        <w:tab w:val="right" w:pos="9214"/>
      </w:tabs>
    </w:pPr>
    <w:r>
      <w:rPr>
        <w:rFonts w:cs="Times New Roman"/>
        <w:bCs/>
        <w:iCs/>
      </w:rPr>
      <w:t>SZP</w:t>
    </w:r>
    <w:r>
      <w:rPr>
        <w:rFonts w:cs="Times New Roman"/>
        <w:bCs/>
        <w:i/>
      </w:rPr>
      <w:t>{akronim projektu}</w:t>
    </w:r>
    <w:r w:rsidR="00B65F42">
      <w:tab/>
    </w:r>
    <w:r w:rsidR="00DE3652">
      <w:t>Harmonogram i s</w:t>
    </w:r>
    <w:r w:rsidR="00260729">
      <w:t>pecyfikacja wymagań</w:t>
    </w:r>
    <w:r w:rsidR="00B65F42">
      <w:tab/>
    </w:r>
    <w:r w:rsidR="00B65F42">
      <w:t xml:space="preserve">Projekt </w:t>
    </w:r>
    <w:r w:rsidR="00260729">
      <w:t>g</w:t>
    </w:r>
    <w:r w:rsidR="00B65F42">
      <w:t>rupowy</w:t>
    </w:r>
    <w:r w:rsidR="00683E8B">
      <w:t>,</w:t>
    </w:r>
    <w:r w:rsidR="00B65F42">
      <w:t xml:space="preserve"> </w:t>
    </w:r>
    <w:r w:rsidR="00E23BB0">
      <w:t>W</w:t>
    </w:r>
    <w:r w:rsidR="00B65F42">
      <w:t>ETI 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511f1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3a78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db6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e58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0c29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47d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b7d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43a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f5c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8ae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da5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f5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88a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a8b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831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641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e2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d37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92f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CC1F3E"/>
    <w:multiLevelType w:val="multilevel"/>
    <w:tmpl w:val="FE70B65E"/>
    <w:numStyleLink w:val="Komentarznumerowanie"/>
  </w:abstractNum>
  <w:abstractNum w:abstractNumId="3" w15:restartNumberingAfterBreak="0">
    <w:nsid w:val="1C6E705D"/>
    <w:multiLevelType w:val="multilevel"/>
    <w:tmpl w:val="FE70B65E"/>
    <w:numStyleLink w:val="Komentarznumerowanie"/>
  </w:abstractNum>
  <w:abstractNum w:abstractNumId="4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4F5C4DBB"/>
    <w:multiLevelType w:val="hybridMultilevel"/>
    <w:tmpl w:val="3BEAF184"/>
    <w:lvl w:ilvl="0" w:tplc="5726D5BC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593120001">
    <w:abstractNumId w:val="0"/>
  </w:num>
  <w:num w:numId="2" w16cid:durableId="2062746556">
    <w:abstractNumId w:val="3"/>
  </w:num>
  <w:num w:numId="3" w16cid:durableId="1752317255">
    <w:abstractNumId w:val="6"/>
  </w:num>
  <w:num w:numId="4" w16cid:durableId="282657645">
    <w:abstractNumId w:val="2"/>
  </w:num>
  <w:num w:numId="5" w16cid:durableId="746608092">
    <w:abstractNumId w:val="1"/>
  </w:num>
  <w:num w:numId="6" w16cid:durableId="820929564">
    <w:abstractNumId w:val="4"/>
  </w:num>
  <w:num w:numId="7" w16cid:durableId="111046843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zEyMDSzMDU0NDdS0lEKTi0uzszPAykwtKgFAKe0QPEtAAAA"/>
  </w:docVars>
  <w:rsids>
    <w:rsidRoot w:val="00F55385"/>
    <w:rsid w:val="00002E0E"/>
    <w:rsid w:val="000357D5"/>
    <w:rsid w:val="000442FE"/>
    <w:rsid w:val="00057B8D"/>
    <w:rsid w:val="00076B0C"/>
    <w:rsid w:val="000F572D"/>
    <w:rsid w:val="001900F0"/>
    <w:rsid w:val="001C3C14"/>
    <w:rsid w:val="001E0A45"/>
    <w:rsid w:val="001E66A6"/>
    <w:rsid w:val="00247DDB"/>
    <w:rsid w:val="00253100"/>
    <w:rsid w:val="00260729"/>
    <w:rsid w:val="002664CA"/>
    <w:rsid w:val="002C0741"/>
    <w:rsid w:val="002F02DF"/>
    <w:rsid w:val="003025AC"/>
    <w:rsid w:val="00367BFB"/>
    <w:rsid w:val="00383B69"/>
    <w:rsid w:val="003B6413"/>
    <w:rsid w:val="003E56FF"/>
    <w:rsid w:val="003F37FC"/>
    <w:rsid w:val="00420F27"/>
    <w:rsid w:val="0044731B"/>
    <w:rsid w:val="0045152B"/>
    <w:rsid w:val="00495AC1"/>
    <w:rsid w:val="004A2EEF"/>
    <w:rsid w:val="004A3154"/>
    <w:rsid w:val="004A391B"/>
    <w:rsid w:val="004D1018"/>
    <w:rsid w:val="004E153B"/>
    <w:rsid w:val="005204D0"/>
    <w:rsid w:val="005374FE"/>
    <w:rsid w:val="0055157A"/>
    <w:rsid w:val="00560D6A"/>
    <w:rsid w:val="005A08CD"/>
    <w:rsid w:val="005D1026"/>
    <w:rsid w:val="005D76B7"/>
    <w:rsid w:val="005F79F2"/>
    <w:rsid w:val="006153F2"/>
    <w:rsid w:val="00680755"/>
    <w:rsid w:val="00683E8B"/>
    <w:rsid w:val="006A12E4"/>
    <w:rsid w:val="006B4E9B"/>
    <w:rsid w:val="006B6236"/>
    <w:rsid w:val="006D1A39"/>
    <w:rsid w:val="006D375C"/>
    <w:rsid w:val="006F5AFB"/>
    <w:rsid w:val="0078541A"/>
    <w:rsid w:val="007E7124"/>
    <w:rsid w:val="007F1A24"/>
    <w:rsid w:val="00863839"/>
    <w:rsid w:val="008646BB"/>
    <w:rsid w:val="008813E1"/>
    <w:rsid w:val="00893CC9"/>
    <w:rsid w:val="008B4F9A"/>
    <w:rsid w:val="008D60B8"/>
    <w:rsid w:val="008F6380"/>
    <w:rsid w:val="00903375"/>
    <w:rsid w:val="009107DD"/>
    <w:rsid w:val="00911519"/>
    <w:rsid w:val="00912418"/>
    <w:rsid w:val="00937B4F"/>
    <w:rsid w:val="00956621"/>
    <w:rsid w:val="00991F21"/>
    <w:rsid w:val="009C3241"/>
    <w:rsid w:val="00A4761D"/>
    <w:rsid w:val="00A92D85"/>
    <w:rsid w:val="00AC3624"/>
    <w:rsid w:val="00AD33FB"/>
    <w:rsid w:val="00AE1987"/>
    <w:rsid w:val="00AE7779"/>
    <w:rsid w:val="00B65F42"/>
    <w:rsid w:val="00B74153"/>
    <w:rsid w:val="00B9197C"/>
    <w:rsid w:val="00BA773F"/>
    <w:rsid w:val="00BC1A68"/>
    <w:rsid w:val="00BF3E81"/>
    <w:rsid w:val="00C1514A"/>
    <w:rsid w:val="00C552F0"/>
    <w:rsid w:val="00C95AC9"/>
    <w:rsid w:val="00CB4743"/>
    <w:rsid w:val="00CE7B17"/>
    <w:rsid w:val="00CF1EC1"/>
    <w:rsid w:val="00D24C45"/>
    <w:rsid w:val="00D73A0E"/>
    <w:rsid w:val="00D84113"/>
    <w:rsid w:val="00DC49ED"/>
    <w:rsid w:val="00DD3593"/>
    <w:rsid w:val="00DE3652"/>
    <w:rsid w:val="00E20081"/>
    <w:rsid w:val="00E23BB0"/>
    <w:rsid w:val="00E35F1C"/>
    <w:rsid w:val="00EB541E"/>
    <w:rsid w:val="00EB698D"/>
    <w:rsid w:val="00EC22F2"/>
    <w:rsid w:val="00EE44E4"/>
    <w:rsid w:val="00EF22AF"/>
    <w:rsid w:val="00EF757B"/>
    <w:rsid w:val="00F0095C"/>
    <w:rsid w:val="00F016DE"/>
    <w:rsid w:val="00F169B6"/>
    <w:rsid w:val="00F44041"/>
    <w:rsid w:val="00F55385"/>
    <w:rsid w:val="00F62B6B"/>
    <w:rsid w:val="00F857B9"/>
    <w:rsid w:val="00FC71B9"/>
    <w:rsid w:val="00FC7F9E"/>
    <w:rsid w:val="01913C6D"/>
    <w:rsid w:val="01D37D42"/>
    <w:rsid w:val="036FD224"/>
    <w:rsid w:val="03E0D636"/>
    <w:rsid w:val="03E5B80C"/>
    <w:rsid w:val="05A3FE1B"/>
    <w:rsid w:val="05E7C61A"/>
    <w:rsid w:val="064595B0"/>
    <w:rsid w:val="06C650D3"/>
    <w:rsid w:val="0AA9FC66"/>
    <w:rsid w:val="0AFEFF3C"/>
    <w:rsid w:val="0B3C2F84"/>
    <w:rsid w:val="0C0204C8"/>
    <w:rsid w:val="0D555924"/>
    <w:rsid w:val="0DBEC657"/>
    <w:rsid w:val="0DF2D7FF"/>
    <w:rsid w:val="0E15478A"/>
    <w:rsid w:val="0F1B991C"/>
    <w:rsid w:val="1055841F"/>
    <w:rsid w:val="1148A68D"/>
    <w:rsid w:val="11B01081"/>
    <w:rsid w:val="13A8D13E"/>
    <w:rsid w:val="159CA465"/>
    <w:rsid w:val="15A8E70E"/>
    <w:rsid w:val="16D2A4AB"/>
    <w:rsid w:val="18E087D0"/>
    <w:rsid w:val="19566F6B"/>
    <w:rsid w:val="19A3654E"/>
    <w:rsid w:val="1A122DF8"/>
    <w:rsid w:val="1B2E5A93"/>
    <w:rsid w:val="1C182892"/>
    <w:rsid w:val="1D03FDFF"/>
    <w:rsid w:val="1DF7C0F2"/>
    <w:rsid w:val="1E0772CA"/>
    <w:rsid w:val="1EC120B1"/>
    <w:rsid w:val="1EDEC97B"/>
    <w:rsid w:val="1FACF61E"/>
    <w:rsid w:val="208266B0"/>
    <w:rsid w:val="209AC5CD"/>
    <w:rsid w:val="20EB99B5"/>
    <w:rsid w:val="21A2FE3C"/>
    <w:rsid w:val="21EF0E80"/>
    <w:rsid w:val="2261FF10"/>
    <w:rsid w:val="22B209B8"/>
    <w:rsid w:val="22F6DC0F"/>
    <w:rsid w:val="25374046"/>
    <w:rsid w:val="28243AF8"/>
    <w:rsid w:val="29E47E71"/>
    <w:rsid w:val="2A9C7B22"/>
    <w:rsid w:val="2B6D1691"/>
    <w:rsid w:val="2B9DD6AA"/>
    <w:rsid w:val="2B9FA3B9"/>
    <w:rsid w:val="2E29F980"/>
    <w:rsid w:val="3157AD83"/>
    <w:rsid w:val="34367089"/>
    <w:rsid w:val="35E870DD"/>
    <w:rsid w:val="375B6ED0"/>
    <w:rsid w:val="37D61953"/>
    <w:rsid w:val="38C9DC46"/>
    <w:rsid w:val="3A19F722"/>
    <w:rsid w:val="3A9D06ED"/>
    <w:rsid w:val="3AE1BCD0"/>
    <w:rsid w:val="3C50518F"/>
    <w:rsid w:val="3E2354ED"/>
    <w:rsid w:val="3E3F2E9A"/>
    <w:rsid w:val="428D3446"/>
    <w:rsid w:val="42AA3E4C"/>
    <w:rsid w:val="4457ABFF"/>
    <w:rsid w:val="4474A97B"/>
    <w:rsid w:val="450D5D4A"/>
    <w:rsid w:val="455CA9C9"/>
    <w:rsid w:val="4699ED5B"/>
    <w:rsid w:val="472ADF18"/>
    <w:rsid w:val="47973A47"/>
    <w:rsid w:val="4976D2A7"/>
    <w:rsid w:val="49C10A7C"/>
    <w:rsid w:val="4AAC8EF7"/>
    <w:rsid w:val="4AB5B2AC"/>
    <w:rsid w:val="4E425644"/>
    <w:rsid w:val="51EB2229"/>
    <w:rsid w:val="52AACA17"/>
    <w:rsid w:val="52D4AEE7"/>
    <w:rsid w:val="5386F28A"/>
    <w:rsid w:val="5475BD4F"/>
    <w:rsid w:val="547F0AA0"/>
    <w:rsid w:val="561BAE9F"/>
    <w:rsid w:val="565555AF"/>
    <w:rsid w:val="5B3A01A9"/>
    <w:rsid w:val="5BB7ABE3"/>
    <w:rsid w:val="5C2F5606"/>
    <w:rsid w:val="5C90A5BF"/>
    <w:rsid w:val="5DEABB28"/>
    <w:rsid w:val="5E1C9F95"/>
    <w:rsid w:val="5E259D3D"/>
    <w:rsid w:val="5F6077C8"/>
    <w:rsid w:val="62F010B8"/>
    <w:rsid w:val="648BE119"/>
    <w:rsid w:val="652236E2"/>
    <w:rsid w:val="67195EBA"/>
    <w:rsid w:val="67C381DB"/>
    <w:rsid w:val="6887B3B9"/>
    <w:rsid w:val="68AF2464"/>
    <w:rsid w:val="6929E274"/>
    <w:rsid w:val="6A18A914"/>
    <w:rsid w:val="6C8F0578"/>
    <w:rsid w:val="6D586537"/>
    <w:rsid w:val="70125BBF"/>
    <w:rsid w:val="709005F9"/>
    <w:rsid w:val="73749C23"/>
    <w:rsid w:val="73823C4E"/>
    <w:rsid w:val="75D1A24F"/>
    <w:rsid w:val="75EBAAB2"/>
    <w:rsid w:val="76C077AC"/>
    <w:rsid w:val="783B2841"/>
    <w:rsid w:val="797E2CEB"/>
    <w:rsid w:val="79B7E526"/>
    <w:rsid w:val="7A3ED5C5"/>
    <w:rsid w:val="7AFDCEEF"/>
    <w:rsid w:val="7C838709"/>
    <w:rsid w:val="7CC83A1E"/>
    <w:rsid w:val="7F1B9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1DAC5E"/>
  <w15:chartTrackingRefBased/>
  <w15:docId w15:val="{DC34F671-19EB-40D9-A2B3-069F7FDEC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name w:val="Normal"/>
    <w:qFormat/>
    <w:rsid w:val="00BF3E81"/>
    <w:rPr>
      <w:rFonts w:ascii="Arial" w:hAnsi="Arial"/>
      <w:lang w:eastAsia="pl-PL"/>
    </w:rPr>
  </w:style>
  <w:style w:type="paragraph" w:styleId="Nagwek1">
    <w:name w:val="heading 1"/>
    <w:basedOn w:val="Normalny"/>
    <w:next w:val="Tekstpodstawowy"/>
    <w:autoRedefine/>
    <w:qFormat/>
    <w:rsid w:val="00BF3E8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BF3E81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b/>
      <w:bCs/>
      <w:sz w:val="22"/>
    </w:rPr>
  </w:style>
  <w:style w:type="paragraph" w:styleId="Tekstpodstawowy">
    <w:name w:val="Body Text"/>
    <w:basedOn w:val="Normalny"/>
    <w:autoRedefine/>
    <w:rsid w:val="00495AC1"/>
    <w:pPr>
      <w:spacing w:before="60" w:after="60"/>
      <w:jc w:val="center"/>
    </w:pPr>
    <w:rPr>
      <w:rFonts w:cs="Arial"/>
      <w:b/>
      <w:sz w:val="24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styleId="wpiswtabeli" w:customStyle="1">
    <w:name w:val="wpis_w_tabeli"/>
    <w:autoRedefine/>
    <w:rsid w:val="00F55385"/>
    <w:rPr>
      <w:rFonts w:ascii="Arial" w:hAnsi="Arial" w:cs="Arial"/>
      <w:b/>
      <w:sz w:val="16"/>
      <w:lang w:eastAsia="pl-PL"/>
    </w:rPr>
  </w:style>
  <w:style w:type="paragraph" w:styleId="wpiswtabelicentr" w:customStyle="1">
    <w:name w:val="wpis_w_tabeli_centr"/>
    <w:basedOn w:val="wpiswtabeli"/>
    <w:pPr>
      <w:jc w:val="center"/>
    </w:pPr>
    <w:rPr>
      <w:lang w:val="pl-PL"/>
    </w:rPr>
  </w:style>
  <w:style w:type="paragraph" w:styleId="tekstwtabeli" w:customStyle="1">
    <w:name w:val="tekst_w_tabeli"/>
    <w:basedOn w:val="Normalny"/>
    <w:link w:val="tekstwtabeliZnak"/>
    <w:autoRedefine/>
    <w:rPr>
      <w:b/>
      <w:bCs/>
    </w:rPr>
  </w:style>
  <w:style w:type="paragraph" w:styleId="tekstwtabelicentr" w:customStyle="1">
    <w:name w:val="tekst_w_tabeli_centr"/>
    <w:basedOn w:val="tekstwtabeli"/>
    <w:pPr>
      <w:jc w:val="center"/>
    </w:pPr>
    <w:rPr>
      <w:lang w:val="pl-PL"/>
    </w:rPr>
  </w:style>
  <w:style w:type="paragraph" w:styleId="tekstwtabeliTNR" w:customStyle="1">
    <w:name w:val="tekst_w_tabeli_TNR"/>
    <w:basedOn w:val="tekstwtabeli"/>
    <w:rPr>
      <w:rFonts w:ascii="Times New Roman" w:hAnsi="Times New Roman"/>
    </w:rPr>
  </w:style>
  <w:style w:type="paragraph" w:styleId="Tekstpodstawowykursywa" w:customStyle="1">
    <w:name w:val="Tekst podstawowy kursywa"/>
    <w:basedOn w:val="Tekstpodstawowy"/>
    <w:pPr>
      <w:spacing w:before="240" w:after="120"/>
    </w:pPr>
    <w:rPr>
      <w:b w:val="0"/>
      <w:bCs/>
      <w:i/>
      <w:iCs/>
    </w:rPr>
  </w:style>
  <w:style w:type="paragraph" w:styleId="komentarz" w:customStyle="1">
    <w:name w:val="komentarz"/>
    <w:basedOn w:val="tekstwtabeli"/>
    <w:link w:val="komentarzZnak"/>
    <w:autoRedefine/>
    <w:rsid w:val="008D60B8"/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/>
      <w:lang w:val="pl-PL"/>
    </w:rPr>
  </w:style>
  <w:style w:type="character" w:styleId="Normalnypogrubienie" w:customStyle="1">
    <w:name w:val="Normalny_pogrubienie"/>
    <w:rsid w:val="00367BFB"/>
    <w:rPr>
      <w:b/>
      <w:bCs/>
    </w:rPr>
  </w:style>
  <w:style w:type="numbering" w:styleId="Komentarznumerowanie" w:customStyle="1">
    <w:name w:val="Komentarz_numerowanie"/>
    <w:basedOn w:val="Bezlisty"/>
    <w:rsid w:val="00911519"/>
    <w:pPr>
      <w:numPr>
        <w:numId w:val="3"/>
      </w:numPr>
    </w:pPr>
  </w:style>
  <w:style w:type="paragraph" w:styleId="KomentarzListapunktowana1" w:customStyle="1">
    <w:name w:val="Komentarz_Lista punktowana 1"/>
    <w:basedOn w:val="Normalny"/>
    <w:rsid w:val="00DD3593"/>
    <w:pPr>
      <w:numPr>
        <w:numId w:val="5"/>
      </w:numPr>
    </w:pPr>
    <w:rPr>
      <w:i/>
      <w:sz w:val="16"/>
    </w:rPr>
  </w:style>
  <w:style w:type="character" w:styleId="tekstwtabeliZnak" w:customStyle="1">
    <w:name w:val="tekst_w_tabeli Znak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styleId="komentarzZnak" w:customStyle="1">
    <w:name w:val="komentarz Znak"/>
    <w:link w:val="komentarz"/>
    <w:rsid w:val="008D60B8"/>
    <w:rPr>
      <w:rFonts w:ascii="Arial" w:hAnsi="Arial"/>
      <w:bCs/>
      <w:i/>
      <w:sz w:val="16"/>
      <w:lang w:val="pl-PL" w:eastAsia="pl-PL"/>
    </w:rPr>
  </w:style>
  <w:style w:type="character" w:styleId="tekstwtabeliTHR" w:customStyle="1">
    <w:name w:val="tekst_w_tabeli_THR"/>
    <w:rsid w:val="00F0095C"/>
    <w:rPr>
      <w:rFonts w:ascii="Arial" w:hAnsi="Arial"/>
      <w:b/>
      <w:bCs/>
      <w:sz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095C"/>
    <w:pPr>
      <w:keepLines/>
      <w:numPr>
        <w:numId w:val="0"/>
      </w:numPr>
      <w:spacing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rsid w:val="00F0095C"/>
  </w:style>
  <w:style w:type="paragraph" w:styleId="Spistreci2">
    <w:name w:val="toc 2"/>
    <w:basedOn w:val="Normalny"/>
    <w:next w:val="Normalny"/>
    <w:autoRedefine/>
    <w:uiPriority w:val="39"/>
    <w:rsid w:val="00F0095C"/>
    <w:pPr>
      <w:ind w:left="200"/>
    </w:pPr>
  </w:style>
  <w:style w:type="paragraph" w:styleId="Spistreci3">
    <w:name w:val="toc 3"/>
    <w:basedOn w:val="Normalny"/>
    <w:next w:val="Normalny"/>
    <w:autoRedefine/>
    <w:uiPriority w:val="39"/>
    <w:rsid w:val="00F0095C"/>
    <w:pPr>
      <w:ind w:left="400"/>
    </w:pPr>
  </w:style>
  <w:style w:type="character" w:styleId="Hipercze">
    <w:name w:val="Hyperlink"/>
    <w:uiPriority w:val="99"/>
    <w:unhideWhenUsed/>
    <w:rsid w:val="00F0095C"/>
    <w:rPr>
      <w:color w:val="0563C1"/>
      <w:u w:val="single"/>
    </w:rPr>
  </w:style>
  <w:style w:type="paragraph" w:styleId="Tekstdymka">
    <w:name w:val="Balloon Text"/>
    <w:basedOn w:val="Normalny"/>
    <w:link w:val="TekstdymkaZnak"/>
    <w:rsid w:val="00EB698D"/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rsid w:val="00EB698D"/>
    <w:rPr>
      <w:rFonts w:ascii="Segoe UI" w:hAnsi="Segoe UI" w:cs="Segoe UI"/>
      <w:sz w:val="18"/>
      <w:szCs w:val="18"/>
      <w:lang w:val="pl-PL" w:eastAsia="pl-P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2004_01_ZPTT_szablon.dot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ARKUSZ ZLECENIA PROJEKTOWEGO</dc:title>
  <dc:subject/>
  <dc:creator>Henryk Lasota</dc:creator>
  <keywords/>
  <lastModifiedBy>Gość</lastModifiedBy>
  <revision>4</revision>
  <lastPrinted>2022-07-06T20:05:00.0000000Z</lastPrinted>
  <dcterms:created xsi:type="dcterms:W3CDTF">2023-12-08T09:46:00.0000000Z</dcterms:created>
  <dcterms:modified xsi:type="dcterms:W3CDTF">2023-12-08T10:30:38.7268247Z</dcterms:modified>
</coreProperties>
</file>