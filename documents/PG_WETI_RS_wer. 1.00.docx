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523708" w:rsidP="005508C9" w:rsidRDefault="00FA6E92" w14:paraId="672A6659" wp14:textId="6A4E7D68">
      <w:pPr>
        <w:pStyle w:val="Tekstpodstawowy"/>
      </w:pPr>
      <w:r w:rsidR="6C50547C">
        <w:rPr/>
        <w:t xml:space="preserve">. </w:t>
      </w:r>
      <w:r>
        <w:drawing>
          <wp:inline xmlns:wp14="http://schemas.microsoft.com/office/word/2010/wordprocessingDrawing" wp14:editId="3E6301C4" wp14:anchorId="6940A500">
            <wp:extent cx="3762375" cy="609600"/>
            <wp:effectExtent l="0" t="0" r="0" b="0"/>
            <wp:docPr id="1" name="Obraz 1" descr="Wydział_ETI_deskto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e2dfde1202054c7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23708" w:rsidP="00523708" w:rsidRDefault="00523708" w14:paraId="0A37501D" wp14:textId="77777777">
      <w:pPr>
        <w:pStyle w:val="Tekstpodstawowy"/>
        <w:jc w:val="center"/>
        <w:rPr>
          <w:rFonts w:ascii="Arial" w:hAnsi="Arial" w:cs="Arial"/>
          <w:sz w:val="24"/>
        </w:rPr>
      </w:pPr>
    </w:p>
    <w:p xmlns:wp14="http://schemas.microsoft.com/office/word/2010/wordml" w:rsidR="00523708" w:rsidP="00931AF7" w:rsidRDefault="00523708" w14:paraId="3B95C2C4" wp14:textId="77777777">
      <w:pPr>
        <w:pStyle w:val="Tekstpodstawowy"/>
        <w:spacing w:before="60" w:after="60"/>
        <w:jc w:val="center"/>
        <w:rPr>
          <w:rFonts w:ascii="Arial" w:hAnsi="Arial" w:cs="Arial"/>
          <w:b/>
          <w:sz w:val="24"/>
        </w:rPr>
      </w:pPr>
      <w:r w:rsidRPr="00523708">
        <w:rPr>
          <w:rFonts w:ascii="Arial" w:hAnsi="Arial" w:cs="Arial"/>
          <w:b/>
          <w:sz w:val="24"/>
        </w:rPr>
        <w:t>Dokumentacja Projektu grupowego</w:t>
      </w:r>
    </w:p>
    <w:p xmlns:wp14="http://schemas.microsoft.com/office/word/2010/wordml" w:rsidRPr="004868D0" w:rsidR="004868D0" w:rsidP="00931AF7" w:rsidRDefault="004868D0" w14:paraId="4D07761D" wp14:textId="77777777">
      <w:pPr>
        <w:pStyle w:val="Tekstpodstawowy"/>
        <w:spacing w:before="60" w:after="60"/>
        <w:jc w:val="center"/>
        <w:rPr>
          <w:rFonts w:ascii="Arial" w:hAnsi="Arial" w:cs="Arial"/>
          <w:b/>
          <w:sz w:val="36"/>
          <w:szCs w:val="36"/>
        </w:rPr>
      </w:pPr>
      <w:r w:rsidRPr="004868D0">
        <w:rPr>
          <w:rFonts w:ascii="Arial" w:hAnsi="Arial" w:cs="Arial"/>
          <w:b/>
          <w:sz w:val="36"/>
          <w:szCs w:val="36"/>
        </w:rPr>
        <w:t>Raport semestralny</w:t>
      </w:r>
    </w:p>
    <w:p xmlns:wp14="http://schemas.microsoft.com/office/word/2010/wordml" w:rsidRPr="00B2594D" w:rsidR="00523708" w:rsidP="00931AF7" w:rsidRDefault="00523708" w14:paraId="775E5E77" wp14:textId="77777777">
      <w:pPr>
        <w:pStyle w:val="Tekstpodstawowy"/>
        <w:spacing w:before="60" w:after="60"/>
        <w:jc w:val="center"/>
        <w:rPr>
          <w:rFonts w:ascii="Arial" w:hAnsi="Arial" w:cs="Arial"/>
          <w:sz w:val="22"/>
        </w:rPr>
      </w:pPr>
      <w:r w:rsidRPr="00B2594D">
        <w:rPr>
          <w:rFonts w:ascii="Arial" w:hAnsi="Arial" w:cs="Arial"/>
          <w:sz w:val="22"/>
        </w:rPr>
        <w:t>Wydział Elektroniki, Telekomunikacji i Informatyki</w:t>
      </w:r>
    </w:p>
    <w:p xmlns:wp14="http://schemas.microsoft.com/office/word/2010/wordml" w:rsidR="00523708" w:rsidP="00931AF7" w:rsidRDefault="00523708" w14:paraId="617D2521" wp14:textId="77777777">
      <w:pPr>
        <w:pStyle w:val="Tekstpodstawowy"/>
        <w:spacing w:before="60" w:after="60"/>
        <w:jc w:val="center"/>
        <w:rPr>
          <w:rFonts w:ascii="Arial" w:hAnsi="Arial" w:cs="Arial"/>
          <w:sz w:val="22"/>
        </w:rPr>
      </w:pPr>
      <w:r w:rsidRPr="00B2594D">
        <w:rPr>
          <w:rFonts w:ascii="Arial" w:hAnsi="Arial" w:cs="Arial"/>
          <w:sz w:val="22"/>
        </w:rPr>
        <w:t>Politechnika Gdańska</w:t>
      </w:r>
    </w:p>
    <w:p xmlns:wp14="http://schemas.microsoft.com/office/word/2010/wordml" w:rsidR="00F56E36" w:rsidP="00523708" w:rsidRDefault="00F56E36" w14:paraId="5DAB6C7B" wp14:textId="77777777">
      <w:pPr>
        <w:pStyle w:val="Tekstpodstawowy"/>
        <w:jc w:val="center"/>
        <w:rPr>
          <w:rFonts w:ascii="Arial" w:hAnsi="Arial" w:cs="Arial"/>
          <w:sz w:val="22"/>
        </w:rPr>
      </w:pPr>
    </w:p>
    <w:p xmlns:wp14="http://schemas.microsoft.com/office/word/2010/wordml" w:rsidRPr="00D10C75" w:rsidR="00F56E36" w:rsidP="00523708" w:rsidRDefault="00E44216" w14:paraId="2AF666DF" wp14:textId="77777777">
      <w:pPr>
        <w:pStyle w:val="Tekstpodstawowy"/>
        <w:jc w:val="center"/>
        <w:rPr>
          <w:rFonts w:ascii="Arial" w:hAnsi="Arial" w:cs="Arial"/>
          <w:b/>
          <w:sz w:val="22"/>
        </w:rPr>
      </w:pPr>
      <w:r w:rsidRPr="00D10C75">
        <w:rPr>
          <w:rFonts w:ascii="Arial" w:hAnsi="Arial" w:cs="Arial"/>
          <w:b/>
          <w:sz w:val="22"/>
        </w:rPr>
        <w:t>{wersja dokumentu wzorcowego: wersja 2/2023}</w:t>
      </w:r>
    </w:p>
    <w:p xmlns:wp14="http://schemas.microsoft.com/office/word/2010/wordml" w:rsidRPr="00B2594D" w:rsidR="00F56E36" w:rsidP="00523708" w:rsidRDefault="00F56E36" w14:paraId="02EB378F" wp14:textId="77777777">
      <w:pPr>
        <w:pStyle w:val="Tekstpodstawowy"/>
        <w:jc w:val="center"/>
        <w:rPr>
          <w:rFonts w:ascii="Arial" w:hAnsi="Arial" w:cs="Arial"/>
          <w:sz w:val="22"/>
        </w:rPr>
      </w:pPr>
    </w:p>
    <w:p xmlns:wp14="http://schemas.microsoft.com/office/word/2010/wordml" w:rsidR="00523708" w:rsidP="00523708" w:rsidRDefault="00523708" w14:paraId="6A05A809" wp14:textId="77777777">
      <w:pPr>
        <w:pStyle w:val="Tekstpodstawowy"/>
        <w:jc w:val="center"/>
      </w:pPr>
    </w:p>
    <w:tbl>
      <w:tblPr>
        <w:tblpPr w:leftFromText="180" w:rightFromText="180" w:vertAnchor="text" w:horzAnchor="page" w:tblpX="1367" w:tblpY="-17"/>
        <w:tblW w:w="9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xmlns:wp14="http://schemas.microsoft.com/office/word/2010/wordml" w:rsidR="00523708" w:rsidTr="6C50547C" w14:paraId="4BE7A3F0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71" w:type="dxa"/>
            <w:gridSpan w:val="2"/>
            <w:tcMar/>
          </w:tcPr>
          <w:p w:rsidR="00523708" w:rsidP="00CB5EB5" w:rsidRDefault="00523708" w14:paraId="14DF8052" wp14:textId="77777777">
            <w:pPr>
              <w:pStyle w:val="wpiswtabeli"/>
            </w:pPr>
            <w:r w:rsidR="6C50547C">
              <w:rPr/>
              <w:t>Nazwa i akronim projektu:</w:t>
            </w:r>
          </w:p>
          <w:p w:rsidR="00523708" w:rsidP="6C50547C" w:rsidRDefault="00523708" w14:paraId="5A39BBE3" wp14:textId="7230D7D2">
            <w:pPr>
              <w:pStyle w:val="komentarz"/>
              <w:rPr>
                <w:noProof w:val="0"/>
                <w:lang w:val="pl-PL"/>
              </w:rPr>
            </w:pPr>
            <w:r w:rsidRPr="6C50547C" w:rsidR="6C50547C">
              <w:rPr>
                <w:rFonts w:ascii="Times New Roman" w:hAnsi="Times New Roman" w:eastAsia="Times New Roman" w:cs="Times New Roman"/>
                <w:noProof w:val="0"/>
                <w:sz w:val="19"/>
                <w:szCs w:val="19"/>
                <w:lang w:val="pl-PL"/>
              </w:rPr>
              <w:t>Aplikacja do pomiaru objętości drewna w stosie.</w:t>
            </w:r>
          </w:p>
        </w:tc>
        <w:tc>
          <w:tcPr>
            <w:tcW w:w="4743" w:type="dxa"/>
            <w:gridSpan w:val="4"/>
            <w:tcMar/>
          </w:tcPr>
          <w:p w:rsidR="00523708" w:rsidP="00CB5EB5" w:rsidRDefault="00523708" w14:paraId="46828FC7" wp14:textId="77777777">
            <w:pPr>
              <w:pStyle w:val="wpiswtabeli"/>
            </w:pPr>
            <w:r w:rsidR="6C50547C">
              <w:rPr/>
              <w:t>Zleceniodawca:</w:t>
            </w:r>
          </w:p>
          <w:p w:rsidR="6C50547C" w:rsidP="6C50547C" w:rsidRDefault="6C50547C" w14:paraId="42FC37D4" w14:textId="5FD21B04">
            <w:pPr>
              <w:pStyle w:val="komentarz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pl-PL"/>
              </w:rPr>
            </w:pPr>
            <w:r w:rsidRPr="6C50547C" w:rsidR="6C50547C">
              <w:rPr>
                <w:rFonts w:ascii="Arial" w:hAnsi="Arial" w:eastAsia="Arial" w:cs="Arial"/>
                <w:noProof w:val="0"/>
                <w:sz w:val="19"/>
                <w:szCs w:val="19"/>
                <w:lang w:val="pl-PL"/>
              </w:rPr>
              <w:t>dr inż. Jacek Lebiedź prof. PG</w:t>
            </w:r>
          </w:p>
          <w:p w:rsidR="00523708" w:rsidP="00CB5EB5" w:rsidRDefault="00523708" w14:paraId="72A3D3EC" w14:noSpellErr="1" wp14:textId="3409FA55">
            <w:pPr>
              <w:pStyle w:val="komentarz"/>
            </w:pPr>
          </w:p>
        </w:tc>
      </w:tr>
      <w:tr xmlns:wp14="http://schemas.microsoft.com/office/word/2010/wordml" w:rsidR="00523708" w:rsidTr="6C50547C" w14:paraId="6F2CBD14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71" w:type="dxa"/>
            <w:gridSpan w:val="2"/>
            <w:tcMar/>
          </w:tcPr>
          <w:p w:rsidR="00523708" w:rsidP="00CB5EB5" w:rsidRDefault="00523708" w14:paraId="0E070BAE" wp14:textId="670BB4CF">
            <w:pPr>
              <w:pStyle w:val="wpiswtabeli"/>
            </w:pPr>
            <w:r w:rsidR="6C50547C">
              <w:rPr/>
              <w:t xml:space="preserve">Numer zlecenia:  </w:t>
            </w:r>
          </w:p>
          <w:p w:rsidRPr="00ED2CCE" w:rsidR="00523708" w:rsidP="00CB5EB5" w:rsidRDefault="00523708" w14:paraId="32EAEF19" wp14:textId="2B0D74EF">
            <w:pPr>
              <w:pStyle w:val="komentarz"/>
            </w:pPr>
            <w:r w:rsidR="6C50547C">
              <w:rPr/>
              <w:t>15@KISI’2023/24</w:t>
            </w:r>
          </w:p>
          <w:p w:rsidR="00523708" w:rsidP="00CB5EB5" w:rsidRDefault="00523708" w14:paraId="0D0B940D" w14:noSpellErr="1" wp14:textId="5CA6225D">
            <w:pPr>
              <w:pStyle w:val="komentarz"/>
            </w:pPr>
          </w:p>
          <w:p w:rsidR="00523708" w:rsidP="00CB5EB5" w:rsidRDefault="00523708" w14:paraId="0E27B00A" w14:noSpellErr="1" wp14:textId="14C0E27B">
            <w:pPr>
              <w:pStyle w:val="tekstwtabeli"/>
            </w:pPr>
          </w:p>
        </w:tc>
        <w:tc>
          <w:tcPr>
            <w:tcW w:w="2333" w:type="dxa"/>
            <w:gridSpan w:val="2"/>
            <w:tcMar/>
          </w:tcPr>
          <w:p w:rsidR="00523708" w:rsidP="00CB5EB5" w:rsidRDefault="00523708" w14:paraId="4FDAA7B2" w14:noSpellErr="1" wp14:textId="3A7884EA">
            <w:pPr>
              <w:pStyle w:val="wpiswtabeli"/>
            </w:pPr>
            <w:r w:rsidR="6C50547C">
              <w:rPr/>
              <w:t>Kierownik projektu:</w:t>
            </w:r>
          </w:p>
          <w:p w:rsidR="6C50547C" w:rsidP="6C50547C" w:rsidRDefault="6C50547C" w14:paraId="73165C35" w14:textId="61EAF553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Radosław Gajewski</w:t>
            </w:r>
          </w:p>
          <w:p w:rsidR="00523708" w:rsidP="00CB5EB5" w:rsidRDefault="00523708" w14:paraId="60061E4C" wp14:textId="77777777">
            <w:pPr>
              <w:pStyle w:val="tekstwtabeli"/>
            </w:pPr>
          </w:p>
        </w:tc>
        <w:tc>
          <w:tcPr>
            <w:tcW w:w="2410" w:type="dxa"/>
            <w:gridSpan w:val="2"/>
            <w:tcMar/>
          </w:tcPr>
          <w:p w:rsidR="00523708" w:rsidP="00CB5EB5" w:rsidRDefault="00523708" w14:paraId="16F00371" wp14:textId="77777777">
            <w:pPr>
              <w:pStyle w:val="wpiswtabeli"/>
            </w:pPr>
            <w:r w:rsidR="6C50547C">
              <w:rPr/>
              <w:t>Opiekun projektu:</w:t>
            </w:r>
          </w:p>
          <w:p w:rsidR="6C50547C" w:rsidP="6C50547C" w:rsidRDefault="6C50547C" w14:paraId="7A556D40" w14:textId="53A404BE">
            <w:pPr>
              <w:pStyle w:val="komentarz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pl-PL"/>
              </w:rPr>
            </w:pPr>
            <w:r w:rsidRPr="6C50547C" w:rsidR="6C50547C">
              <w:rPr>
                <w:rFonts w:ascii="Arial" w:hAnsi="Arial" w:eastAsia="Arial" w:cs="Arial"/>
                <w:noProof w:val="0"/>
                <w:sz w:val="19"/>
                <w:szCs w:val="19"/>
                <w:lang w:val="pl-PL"/>
              </w:rPr>
              <w:t>dr inż. Jacek Lebiedź prof. PG</w:t>
            </w:r>
          </w:p>
          <w:p w:rsidR="00523708" w:rsidP="00CB5EB5" w:rsidRDefault="00523708" w14:paraId="44EAFD9C" wp14:textId="77777777">
            <w:pPr>
              <w:pStyle w:val="tekstwtabeli"/>
            </w:pPr>
          </w:p>
        </w:tc>
      </w:tr>
      <w:tr xmlns:wp14="http://schemas.microsoft.com/office/word/2010/wordml" w:rsidR="00523708" w:rsidTr="6C50547C" w14:paraId="4B94D5A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  <w:tcMar/>
          </w:tcPr>
          <w:p w:rsidR="00523708" w:rsidP="00CB5EB5" w:rsidRDefault="00523708" w14:paraId="3DEEC669" wp14:textId="77777777">
            <w:pPr>
              <w:pStyle w:val="wpiswtabelicentr"/>
            </w:pPr>
          </w:p>
        </w:tc>
      </w:tr>
      <w:tr xmlns:wp14="http://schemas.microsoft.com/office/word/2010/wordml" w:rsidR="00523708" w:rsidTr="6C50547C" w14:paraId="1310694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71" w:type="dxa"/>
            <w:gridSpan w:val="2"/>
            <w:tcMar/>
          </w:tcPr>
          <w:p w:rsidR="00523708" w:rsidP="00CB5EB5" w:rsidRDefault="00523708" w14:paraId="2C2AC37F" wp14:textId="77777777">
            <w:pPr>
              <w:pStyle w:val="wpiswtabeli"/>
            </w:pPr>
            <w:r>
              <w:t>Nazwa / kod dokumentu:</w:t>
            </w:r>
          </w:p>
          <w:p w:rsidR="00523708" w:rsidP="00CB5EB5" w:rsidRDefault="00523708" w14:paraId="28585F33" wp14:textId="77777777">
            <w:pPr>
              <w:pStyle w:val="tekstwtabeli"/>
            </w:pPr>
            <w:r>
              <w:t>Raport semestralny – RS</w:t>
            </w:r>
          </w:p>
        </w:tc>
        <w:tc>
          <w:tcPr>
            <w:tcW w:w="4743" w:type="dxa"/>
            <w:gridSpan w:val="4"/>
            <w:tcMar/>
          </w:tcPr>
          <w:p w:rsidR="00523708" w:rsidP="00CB5EB5" w:rsidRDefault="00523708" w14:paraId="798DBC67" wp14:textId="77777777">
            <w:pPr>
              <w:pStyle w:val="wpiswtabeli"/>
            </w:pPr>
            <w:r w:rsidR="6C50547C">
              <w:rPr/>
              <w:t xml:space="preserve">Nr wersji: </w:t>
            </w:r>
          </w:p>
          <w:p w:rsidR="6C50547C" w:rsidP="6C50547C" w:rsidRDefault="6C50547C" w14:paraId="0144EB6E" w14:textId="317D22E5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1.0</w:t>
            </w:r>
          </w:p>
          <w:p w:rsidR="00523708" w:rsidP="00CB5EB5" w:rsidRDefault="00523708" w14:paraId="3656B9AB" wp14:textId="77777777">
            <w:pPr>
              <w:pStyle w:val="tekstwtabeli"/>
            </w:pPr>
          </w:p>
        </w:tc>
      </w:tr>
      <w:tr xmlns:wp14="http://schemas.microsoft.com/office/word/2010/wordml" w:rsidR="001869CD" w:rsidTr="6C50547C" w14:paraId="4789398D" wp14:textId="77777777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4471" w:type="dxa"/>
            <w:gridSpan w:val="2"/>
            <w:vMerge w:val="restart"/>
            <w:tcMar/>
          </w:tcPr>
          <w:p w:rsidR="001869CD" w:rsidP="00CB5EB5" w:rsidRDefault="001869CD" w14:paraId="6DE7F7B5" wp14:textId="77777777">
            <w:pPr>
              <w:pStyle w:val="wpiswtabeli"/>
            </w:pPr>
            <w:r w:rsidR="6C50547C">
              <w:rPr/>
              <w:t>Odpowiedzialny za dokument:</w:t>
            </w:r>
          </w:p>
          <w:p w:rsidR="6C50547C" w:rsidP="6C50547C" w:rsidRDefault="6C50547C" w14:paraId="04C82FDB" w14:textId="7A75D9CD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Gajewski Radosław</w:t>
            </w:r>
          </w:p>
          <w:p w:rsidR="6C50547C" w:rsidP="6C50547C" w:rsidRDefault="6C50547C" w14:paraId="39C8C84E" w14:textId="526ABF9E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Sikora Maciej</w:t>
            </w:r>
          </w:p>
          <w:p w:rsidR="6C50547C" w:rsidP="6C50547C" w:rsidRDefault="6C50547C" w14:paraId="67EAF131" w14:textId="08CDC0AC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Barczewski Jan</w:t>
            </w:r>
          </w:p>
          <w:p w:rsidR="001869CD" w:rsidP="00CB5EB5" w:rsidRDefault="001869CD" w14:paraId="45FB0818" wp14:textId="77777777">
            <w:pPr>
              <w:pStyle w:val="tekstwtabeli"/>
            </w:pPr>
          </w:p>
        </w:tc>
        <w:tc>
          <w:tcPr>
            <w:tcW w:w="4743" w:type="dxa"/>
            <w:gridSpan w:val="4"/>
            <w:tcMar/>
          </w:tcPr>
          <w:p w:rsidRPr="0081211A" w:rsidR="001869CD" w:rsidP="00CB5EB5" w:rsidRDefault="001869CD" w14:paraId="5A1AD33A" w14:noSpellErr="1" wp14:textId="5AC22716">
            <w:pPr>
              <w:pStyle w:val="wpiswtabeli"/>
            </w:pPr>
            <w:r w:rsidR="6C50547C">
              <w:rPr/>
              <w:t>Data pierwszego sporządzenia:</w:t>
            </w:r>
            <w:r w:rsidR="6C50547C">
              <w:rPr/>
              <w:t xml:space="preserve"> </w:t>
            </w:r>
          </w:p>
          <w:p w:rsidR="6C50547C" w:rsidP="6C50547C" w:rsidRDefault="6C50547C" w14:paraId="59EE6BB5" w14:textId="2426E440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23.01.2024</w:t>
            </w:r>
          </w:p>
          <w:p w:rsidR="001869CD" w:rsidP="00CB5EB5" w:rsidRDefault="001869CD" w14:paraId="049F31CB" wp14:textId="77777777">
            <w:pPr>
              <w:pStyle w:val="tekstwtabeli"/>
            </w:pPr>
          </w:p>
        </w:tc>
      </w:tr>
      <w:tr xmlns:wp14="http://schemas.microsoft.com/office/word/2010/wordml" w:rsidR="001869CD" w:rsidTr="6C50547C" w14:paraId="1A02F202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Mar/>
          </w:tcPr>
          <w:p w:rsidR="001869CD" w:rsidP="00CB5EB5" w:rsidRDefault="001869CD" w14:paraId="53128261" wp14:textId="77777777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="001869CD" w:rsidP="00CB5EB5" w:rsidRDefault="001869CD" w14:paraId="5696225A" wp14:textId="77777777">
            <w:pPr>
              <w:pStyle w:val="wpiswtabeli"/>
            </w:pPr>
            <w:r>
              <w:t xml:space="preserve">Data ostatniej aktualizacji: </w:t>
            </w:r>
          </w:p>
          <w:p w:rsidR="6C50547C" w:rsidP="6C50547C" w:rsidRDefault="6C50547C" w14:paraId="6E8638B9" w14:textId="7C44D528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23.01.2024</w:t>
            </w:r>
          </w:p>
          <w:p w:rsidR="001869CD" w:rsidP="00CB5EB5" w:rsidRDefault="001869CD" w14:paraId="62486C05" wp14:textId="77777777">
            <w:pPr>
              <w:pStyle w:val="tekstwtabeli"/>
            </w:pPr>
          </w:p>
        </w:tc>
      </w:tr>
      <w:tr xmlns:wp14="http://schemas.microsoft.com/office/word/2010/wordml" w:rsidR="001869CD" w:rsidTr="6C50547C" w14:paraId="675AB3F7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Borders/>
            <w:tcMar/>
          </w:tcPr>
          <w:p w:rsidR="001869CD" w:rsidP="00CB5EB5" w:rsidRDefault="001869CD" w14:paraId="4101652C" wp14:textId="77777777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="001869CD" w:rsidP="6C50547C" w:rsidRDefault="001869CD" w14:paraId="73458287" wp14:textId="64E0E898">
            <w:pPr>
              <w:pStyle w:val="wpiswtabeli"/>
              <w:rPr>
                <w:rStyle w:val="komentarzZnak"/>
                <w:b w:val="0"/>
                <w:bCs w:val="0"/>
              </w:rPr>
            </w:pPr>
            <w:r w:rsidR="6C50547C">
              <w:rPr/>
              <w:t xml:space="preserve">Semestr realizacji Projektu grupowego: 1 </w:t>
            </w:r>
          </w:p>
          <w:p w:rsidR="001869CD" w:rsidP="00447EEC" w:rsidRDefault="001869CD" w14:paraId="4B99056E" wp14:textId="72C79399">
            <w:pPr>
              <w:pStyle w:val="wpiswtabeli"/>
            </w:pPr>
          </w:p>
        </w:tc>
      </w:tr>
      <w:tr xmlns:wp14="http://schemas.microsoft.com/office/word/2010/wordml" w:rsidR="00523708" w:rsidTr="6C50547C" w14:paraId="61E4E030" wp14:textId="77777777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tcMar/>
            <w:vAlign w:val="bottom"/>
          </w:tcPr>
          <w:p w:rsidRPr="0081211A" w:rsidR="00523708" w:rsidP="00CB5EB5" w:rsidRDefault="00523708" w14:paraId="69FB8EB2" wp14:textId="77777777">
            <w:pPr>
              <w:pStyle w:val="wpiswtabelicentr"/>
            </w:pPr>
            <w:r w:rsidRPr="0081211A">
              <w:t>Historia dokumentu</w:t>
            </w:r>
          </w:p>
        </w:tc>
      </w:tr>
      <w:tr xmlns:wp14="http://schemas.microsoft.com/office/word/2010/wordml" w:rsidR="00523708" w:rsidTr="6C50547C" w14:paraId="6BC73A7D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  <w:vAlign w:val="center"/>
          </w:tcPr>
          <w:p w:rsidRPr="0081211A" w:rsidR="00523708" w:rsidP="00CB5EB5" w:rsidRDefault="00523708" w14:paraId="5F543AD6" wp14:textId="77777777">
            <w:pPr>
              <w:pStyle w:val="wpiswtabelicentr"/>
            </w:pPr>
            <w:r w:rsidRPr="0081211A">
              <w:t>Wersja</w:t>
            </w:r>
          </w:p>
        </w:tc>
        <w:tc>
          <w:tcPr>
            <w:tcW w:w="3539" w:type="dxa"/>
            <w:tcMar/>
            <w:vAlign w:val="center"/>
          </w:tcPr>
          <w:p w:rsidRPr="0081211A" w:rsidR="00523708" w:rsidP="00CB5EB5" w:rsidRDefault="00523708" w14:paraId="60A3DB32" wp14:textId="77777777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618" w:type="dxa"/>
            <w:tcMar/>
            <w:vAlign w:val="center"/>
          </w:tcPr>
          <w:p w:rsidRPr="0081211A" w:rsidR="00523708" w:rsidP="00CB5EB5" w:rsidRDefault="00523708" w14:paraId="3EA65F2D" wp14:textId="77777777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912" w:type="dxa"/>
            <w:gridSpan w:val="2"/>
            <w:tcMar/>
            <w:vAlign w:val="center"/>
          </w:tcPr>
          <w:p w:rsidRPr="0081211A" w:rsidR="00523708" w:rsidP="00CB5EB5" w:rsidRDefault="00523708" w14:paraId="1D3B54F0" wp14:textId="77777777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13" w:type="dxa"/>
            <w:tcMar/>
            <w:vAlign w:val="center"/>
          </w:tcPr>
          <w:p w:rsidRPr="0081211A" w:rsidR="00523708" w:rsidP="00CB5EB5" w:rsidRDefault="00523708" w14:paraId="51A59785" wp14:textId="77777777">
            <w:pPr>
              <w:pStyle w:val="wpiswtabelicentr"/>
            </w:pPr>
            <w:r w:rsidRPr="0081211A">
              <w:t>Data</w:t>
            </w:r>
          </w:p>
        </w:tc>
      </w:tr>
      <w:tr xmlns:wp14="http://schemas.microsoft.com/office/word/2010/wordml" w:rsidR="00523708" w:rsidTr="6C50547C" w14:paraId="52801A5A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</w:tcPr>
          <w:p w:rsidRPr="00523708" w:rsidR="00523708" w:rsidP="00CB5EB5" w:rsidRDefault="00523708" w14:paraId="27B99E8C" wp14:textId="77777777">
            <w:pPr>
              <w:pStyle w:val="komentarz"/>
              <w:rPr>
                <w:i w:val="0"/>
              </w:rPr>
            </w:pPr>
            <w:r w:rsidRPr="00523708">
              <w:rPr>
                <w:i w:val="0"/>
              </w:rPr>
              <w:t>1.00</w:t>
            </w:r>
          </w:p>
          <w:p w:rsidR="00523708" w:rsidP="00CB5EB5" w:rsidRDefault="00523708" w14:paraId="1299C43A" wp14:textId="77777777"/>
        </w:tc>
        <w:tc>
          <w:tcPr>
            <w:tcW w:w="3539" w:type="dxa"/>
            <w:tcMar/>
          </w:tcPr>
          <w:p w:rsidR="6C50547C" w:rsidP="6C50547C" w:rsidRDefault="6C50547C" w14:paraId="51CF5617" w14:textId="3FC575B9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Wstępna wersja</w:t>
            </w:r>
          </w:p>
          <w:p w:rsidR="00523708" w:rsidP="00CB5EB5" w:rsidRDefault="00523708" w14:paraId="4DDBEF00" w14:noSpellErr="1" wp14:textId="5E377796"/>
        </w:tc>
        <w:tc>
          <w:tcPr>
            <w:tcW w:w="1618" w:type="dxa"/>
            <w:tcMar/>
          </w:tcPr>
          <w:p w:rsidR="00523708" w:rsidP="00CB5EB5" w:rsidRDefault="00523708" w14:paraId="262E619E" wp14:textId="588687A3">
            <w:pPr>
              <w:pStyle w:val="komentarz"/>
            </w:pPr>
            <w:r w:rsidR="6C50547C">
              <w:rPr/>
              <w:t>całość</w:t>
            </w:r>
          </w:p>
          <w:p w:rsidR="00523708" w:rsidP="00CB5EB5" w:rsidRDefault="00523708" w14:paraId="3461D779" wp14:textId="77777777"/>
        </w:tc>
        <w:tc>
          <w:tcPr>
            <w:tcW w:w="1912" w:type="dxa"/>
            <w:gridSpan w:val="2"/>
            <w:tcMar/>
          </w:tcPr>
          <w:p w:rsidR="00523708" w:rsidP="6C50547C" w:rsidRDefault="00523708" w14:paraId="64195F76" wp14:textId="7A75D9CD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Gajewski Radosław</w:t>
            </w:r>
          </w:p>
          <w:p w:rsidR="00523708" w:rsidP="6C50547C" w:rsidRDefault="00523708" w14:paraId="595ADFA5" wp14:textId="526ABF9E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Sikora Maciej</w:t>
            </w:r>
          </w:p>
          <w:p w:rsidR="00523708" w:rsidP="6C50547C" w:rsidRDefault="00523708" w14:paraId="3CF2D8B6" wp14:textId="0379C343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50547C">
              <w:rPr/>
              <w:t>Barczewski Jan</w:t>
            </w:r>
          </w:p>
        </w:tc>
        <w:tc>
          <w:tcPr>
            <w:tcW w:w="1213" w:type="dxa"/>
            <w:tcMar/>
          </w:tcPr>
          <w:p w:rsidR="00523708" w:rsidP="00CB5EB5" w:rsidRDefault="00523708" w14:paraId="0FB78278" wp14:textId="059F9E74">
            <w:r w:rsidR="6C50547C">
              <w:rPr/>
              <w:t>23.01.2024</w:t>
            </w:r>
          </w:p>
        </w:tc>
      </w:tr>
      <w:tr xmlns:wp14="http://schemas.microsoft.com/office/word/2010/wordml" w:rsidR="00523708" w:rsidTr="6C50547C" w14:paraId="3D5B19E8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</w:tcPr>
          <w:p w:rsidR="00523708" w:rsidP="00CB5EB5" w:rsidRDefault="00523708" w14:paraId="71DAA7AF" wp14:textId="77777777">
            <w:pPr>
              <w:pStyle w:val="komentarz"/>
            </w:pPr>
            <w:r>
              <w:t>{wersja}</w:t>
            </w:r>
          </w:p>
          <w:p w:rsidR="00523708" w:rsidP="00CB5EB5" w:rsidRDefault="00523708" w14:paraId="1FC39945" wp14:textId="77777777"/>
        </w:tc>
        <w:tc>
          <w:tcPr>
            <w:tcW w:w="3539" w:type="dxa"/>
            <w:tcMar/>
          </w:tcPr>
          <w:p w:rsidR="00523708" w:rsidP="00CB5EB5" w:rsidRDefault="00523708" w14:paraId="412A9F30" wp14:textId="77777777">
            <w:pPr>
              <w:pStyle w:val="komentarz"/>
            </w:pPr>
            <w:r>
              <w:t>{opis np. dodanie punktu” rozbieżności”}</w:t>
            </w:r>
          </w:p>
          <w:p w:rsidR="00523708" w:rsidP="00CB5EB5" w:rsidRDefault="00523708" w14:paraId="0562CB0E" wp14:textId="77777777"/>
        </w:tc>
        <w:tc>
          <w:tcPr>
            <w:tcW w:w="1618" w:type="dxa"/>
            <w:tcMar/>
          </w:tcPr>
          <w:p w:rsidR="00523708" w:rsidP="00CB5EB5" w:rsidRDefault="00523708" w14:paraId="22C0D79A" wp14:textId="77777777">
            <w:pPr>
              <w:pStyle w:val="komentarz"/>
            </w:pPr>
            <w:r>
              <w:t>{np. pkt  2.3}</w:t>
            </w:r>
          </w:p>
          <w:p w:rsidR="00523708" w:rsidP="00CB5EB5" w:rsidRDefault="00523708" w14:paraId="34CE0A41" wp14:textId="77777777"/>
        </w:tc>
        <w:tc>
          <w:tcPr>
            <w:tcW w:w="1912" w:type="dxa"/>
            <w:gridSpan w:val="2"/>
            <w:tcMar/>
          </w:tcPr>
          <w:p w:rsidR="00523708" w:rsidP="00CB5EB5" w:rsidRDefault="00523708" w14:paraId="0AFE81EC" wp14:textId="77777777">
            <w:pPr>
              <w:pStyle w:val="komentarz"/>
            </w:pPr>
            <w:r>
              <w:t>{nazwisko, imię}</w:t>
            </w:r>
          </w:p>
          <w:p w:rsidR="00523708" w:rsidP="00CB5EB5" w:rsidRDefault="00523708" w14:paraId="62EBF3C5" wp14:textId="77777777"/>
        </w:tc>
        <w:tc>
          <w:tcPr>
            <w:tcW w:w="1213" w:type="dxa"/>
            <w:tcMar/>
          </w:tcPr>
          <w:p w:rsidR="00523708" w:rsidP="00CB5EB5" w:rsidRDefault="00523708" w14:paraId="698831B0" wp14:textId="77777777">
            <w:pPr>
              <w:pStyle w:val="komentarz"/>
            </w:pPr>
            <w:r>
              <w:t>{data zmiany}</w:t>
            </w:r>
          </w:p>
          <w:p w:rsidR="00523708" w:rsidP="00CB5EB5" w:rsidRDefault="00523708" w14:paraId="6D98A12B" wp14:textId="77777777"/>
        </w:tc>
      </w:tr>
    </w:tbl>
    <w:p xmlns:wp14="http://schemas.microsoft.com/office/word/2010/wordml" w:rsidR="00523708" w:rsidP="0081211A" w:rsidRDefault="00523708" w14:paraId="2946DB82" wp14:textId="77777777">
      <w:pPr>
        <w:pStyle w:val="komentarz"/>
      </w:pPr>
    </w:p>
    <w:p xmlns:wp14="http://schemas.microsoft.com/office/word/2010/wordml" w:rsidRPr="00F63438" w:rsidR="00523708" w:rsidP="00364707" w:rsidRDefault="004654CC" w14:paraId="3EEC72CF" wp14:textId="77777777">
      <w:pPr>
        <w:pStyle w:val="Nagwekspisutreci"/>
        <w:rPr>
          <w:rFonts w:ascii="Arial" w:hAnsi="Arial" w:cs="Arial"/>
          <w:b/>
          <w:color w:val="auto"/>
        </w:rPr>
      </w:pPr>
      <w:r>
        <w:br w:type="page"/>
      </w:r>
      <w:proofErr w:type="spellStart"/>
      <w:r w:rsidRPr="00F63438" w:rsidR="00523708">
        <w:rPr>
          <w:rFonts w:ascii="Arial" w:hAnsi="Arial" w:cs="Arial"/>
          <w:b/>
          <w:color w:val="auto"/>
        </w:rPr>
        <w:t>Spis</w:t>
      </w:r>
      <w:proofErr w:type="spellEnd"/>
      <w:r w:rsidRPr="00F63438" w:rsidR="00523708">
        <w:rPr>
          <w:rFonts w:ascii="Arial" w:hAnsi="Arial" w:cs="Arial"/>
          <w:b/>
          <w:color w:val="auto"/>
        </w:rPr>
        <w:t xml:space="preserve"> </w:t>
      </w:r>
      <w:proofErr w:type="spellStart"/>
      <w:r w:rsidRPr="00F63438" w:rsidR="00523708">
        <w:rPr>
          <w:rFonts w:ascii="Arial" w:hAnsi="Arial" w:cs="Arial"/>
          <w:b/>
          <w:color w:val="auto"/>
        </w:rPr>
        <w:t>treści</w:t>
      </w:r>
      <w:proofErr w:type="spellEnd"/>
    </w:p>
    <w:p xmlns:wp14="http://schemas.microsoft.com/office/word/2010/wordml" w:rsidR="00523708" w:rsidP="00523708" w:rsidRDefault="00523708" w14:paraId="5997CC1D" wp14:textId="77777777">
      <w:pPr>
        <w:rPr>
          <w:lang w:eastAsia="en-GB"/>
        </w:rPr>
      </w:pPr>
    </w:p>
    <w:p xmlns:wp14="http://schemas.microsoft.com/office/word/2010/wordml" w:rsidRPr="00F0095C" w:rsidR="000C1CB0" w:rsidP="00523708" w:rsidRDefault="000C1CB0" w14:paraId="110FFD37" wp14:textId="77777777">
      <w:pPr>
        <w:rPr>
          <w:lang w:eastAsia="en-GB"/>
        </w:rPr>
      </w:pPr>
    </w:p>
    <w:p xmlns:wp14="http://schemas.microsoft.com/office/word/2010/wordml" w:rsidRPr="00DD6415" w:rsidR="00F94AFE" w:rsidRDefault="00523708" w14:paraId="08F9A8F5" wp14:textId="77777777">
      <w:pPr>
        <w:pStyle w:val="Spistreci1"/>
        <w:tabs>
          <w:tab w:val="left" w:pos="44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r w:rsidRPr="00DD6415">
        <w:rPr>
          <w:rFonts w:ascii="Arial" w:hAnsi="Arial" w:cs="Arial"/>
          <w:b/>
          <w:bCs/>
        </w:rPr>
        <w:fldChar w:fldCharType="begin"/>
      </w:r>
      <w:r w:rsidRPr="00DD6415">
        <w:rPr>
          <w:rFonts w:ascii="Arial" w:hAnsi="Arial" w:cs="Arial"/>
          <w:b/>
          <w:bCs/>
        </w:rPr>
        <w:instrText xml:space="preserve"> TOC \o "1-3" \h \z \u </w:instrText>
      </w:r>
      <w:r w:rsidRPr="00DD6415">
        <w:rPr>
          <w:rFonts w:ascii="Arial" w:hAnsi="Arial" w:cs="Arial"/>
          <w:b/>
          <w:bCs/>
        </w:rPr>
        <w:fldChar w:fldCharType="separate"/>
      </w:r>
      <w:hyperlink w:history="1" w:anchor="_Toc114649450">
        <w:r w:rsidRPr="00DD6415" w:rsidR="00F94AFE">
          <w:rPr>
            <w:rStyle w:val="Hipercze"/>
            <w:rFonts w:ascii="Arial" w:hAnsi="Arial" w:cs="Arial"/>
            <w:noProof/>
          </w:rPr>
          <w:t>1</w:t>
        </w:r>
        <w:r w:rsidRPr="00DD6415" w:rsidR="00F94AFE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 w:rsidR="00F94AFE">
          <w:rPr>
            <w:rStyle w:val="Hipercze"/>
            <w:rFonts w:ascii="Arial" w:hAnsi="Arial" w:cs="Arial"/>
            <w:noProof/>
          </w:rPr>
          <w:t>Wprowadzenie - o dokumencie</w:t>
        </w:r>
        <w:r w:rsidRPr="00DD6415" w:rsidR="00F94AFE">
          <w:rPr>
            <w:rFonts w:ascii="Arial" w:hAnsi="Arial" w:cs="Arial"/>
            <w:noProof/>
            <w:webHidden/>
          </w:rPr>
          <w:tab/>
        </w:r>
        <w:r w:rsidRPr="00DD6415" w:rsidR="00F94AFE">
          <w:rPr>
            <w:rFonts w:ascii="Arial" w:hAnsi="Arial" w:cs="Arial"/>
            <w:noProof/>
            <w:webHidden/>
          </w:rPr>
          <w:fldChar w:fldCharType="begin"/>
        </w:r>
        <w:r w:rsidRPr="00DD6415" w:rsidR="00F94AFE">
          <w:rPr>
            <w:rFonts w:ascii="Arial" w:hAnsi="Arial" w:cs="Arial"/>
            <w:noProof/>
            <w:webHidden/>
          </w:rPr>
          <w:instrText xml:space="preserve"> PAGEREF _Toc114649450 \h </w:instrText>
        </w:r>
        <w:r w:rsidRPr="00DD6415" w:rsidR="00F94AFE">
          <w:rPr>
            <w:rFonts w:ascii="Arial" w:hAnsi="Arial" w:cs="Arial"/>
            <w:noProof/>
            <w:webHidden/>
          </w:rPr>
        </w:r>
        <w:r w:rsidRPr="00DD6415" w:rsidR="00F94AFE">
          <w:rPr>
            <w:rFonts w:ascii="Arial" w:hAnsi="Arial" w:cs="Arial"/>
            <w:noProof/>
            <w:webHidden/>
          </w:rPr>
          <w:fldChar w:fldCharType="separate"/>
        </w:r>
        <w:r w:rsidRPr="00DD6415" w:rsidR="00F94AFE">
          <w:rPr>
            <w:rFonts w:ascii="Arial" w:hAnsi="Arial" w:cs="Arial"/>
            <w:noProof/>
            <w:webHidden/>
          </w:rPr>
          <w:t>3</w:t>
        </w:r>
        <w:r w:rsidRPr="00DD6415" w:rsidR="00F94AFE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14299C18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51">
        <w:r w:rsidRPr="00DD6415">
          <w:rPr>
            <w:rStyle w:val="Hipercze"/>
            <w:rFonts w:ascii="Arial" w:hAnsi="Arial" w:cs="Arial"/>
            <w:noProof/>
          </w:rPr>
          <w:t>1.1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Cel dokumentu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_Toc114649451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22C106B1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52">
        <w:r w:rsidRPr="00DD6415">
          <w:rPr>
            <w:rStyle w:val="Hipercze"/>
            <w:rFonts w:ascii="Arial" w:hAnsi="Arial" w:cs="Arial"/>
            <w:noProof/>
          </w:rPr>
          <w:t>1.2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Zakres dokumentu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_Toc114649452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220BBE25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53">
        <w:r w:rsidRPr="00DD6415">
          <w:rPr>
            <w:rStyle w:val="Hipercze"/>
            <w:rFonts w:ascii="Arial" w:hAnsi="Arial" w:cs="Arial"/>
            <w:noProof/>
          </w:rPr>
          <w:t>1.3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Odbiorcy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_Toc114649453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3D1AF2F8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54">
        <w:r w:rsidRPr="00DD6415">
          <w:rPr>
            <w:rStyle w:val="Hipercze"/>
            <w:rFonts w:ascii="Arial" w:hAnsi="Arial" w:cs="Arial"/>
            <w:noProof/>
          </w:rPr>
          <w:t>1.4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Terminologia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_Toc114649454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47A0270E" wp14:textId="77777777">
      <w:pPr>
        <w:pStyle w:val="Spistreci1"/>
        <w:tabs>
          <w:tab w:val="left" w:pos="44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55">
        <w:r w:rsidRPr="00DD6415">
          <w:rPr>
            <w:rStyle w:val="Hipercze"/>
            <w:rFonts w:ascii="Arial" w:hAnsi="Arial" w:cs="Arial"/>
            <w:noProof/>
          </w:rPr>
          <w:t>2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Rezultaty projektu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_Toc114649455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5C1A760D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56">
        <w:r w:rsidRPr="00DD6415">
          <w:rPr>
            <w:rStyle w:val="Hipercze"/>
            <w:rFonts w:ascii="Arial" w:hAnsi="Arial" w:cs="Arial"/>
            <w:noProof/>
          </w:rPr>
          <w:t>2.1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Założenia początkowe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_Toc114649456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5A37756D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57">
        <w:r w:rsidRPr="00DD6415">
          <w:rPr>
            <w:rStyle w:val="Hipercze"/>
            <w:rFonts w:ascii="Arial" w:hAnsi="Arial" w:cs="Arial"/>
            <w:noProof/>
          </w:rPr>
          <w:t>2.2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Zakres wykonanych prac i ich charakterystyka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_Toc114649457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72182441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58">
        <w:r w:rsidRPr="00DD6415">
          <w:rPr>
            <w:rStyle w:val="Hipercze"/>
            <w:rFonts w:ascii="Arial" w:hAnsi="Arial" w:cs="Arial"/>
            <w:noProof/>
          </w:rPr>
          <w:t>2.3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Charakterystyka pracy zespołowej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_Toc114649458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2A47A827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59">
        <w:r w:rsidRPr="00DD6415">
          <w:rPr>
            <w:rStyle w:val="Hipercze"/>
            <w:rFonts w:ascii="Arial" w:hAnsi="Arial" w:cs="Arial"/>
            <w:noProof/>
          </w:rPr>
          <w:t>2.4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Osiągnięte wyniki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_Toc114649459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561A38F1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60">
        <w:r w:rsidRPr="00DD6415">
          <w:rPr>
            <w:rStyle w:val="Hipercze"/>
            <w:rFonts w:ascii="Arial" w:hAnsi="Arial" w:cs="Arial"/>
            <w:noProof/>
          </w:rPr>
          <w:t>2.5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Rozbieżności i zmiany w realizacji projektu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_Toc114649460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2FBA2443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61">
        <w:r w:rsidRPr="00DD6415">
          <w:rPr>
            <w:rStyle w:val="Hipercze"/>
            <w:rFonts w:ascii="Arial" w:hAnsi="Arial" w:cs="Arial"/>
            <w:noProof/>
          </w:rPr>
          <w:t>2.6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Postanowienia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_Toc114649461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61D16D09" wp14:textId="77777777">
      <w:pPr>
        <w:pStyle w:val="Spistreci2"/>
        <w:tabs>
          <w:tab w:val="left" w:pos="88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62">
        <w:r w:rsidRPr="00DD6415">
          <w:rPr>
            <w:rStyle w:val="Hipercze"/>
            <w:rFonts w:ascii="Arial" w:hAnsi="Arial" w:cs="Arial"/>
            <w:noProof/>
          </w:rPr>
          <w:t>2.7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Plany na kolejny semestr prac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_Toc114649462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DD6415" w:rsidR="00F94AFE" w:rsidRDefault="00F94AFE" w14:paraId="296A5E2E" wp14:textId="77777777">
      <w:pPr>
        <w:pStyle w:val="Spistreci1"/>
        <w:tabs>
          <w:tab w:val="left" w:pos="440"/>
          <w:tab w:val="right" w:leader="dot" w:pos="9062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463">
        <w:r w:rsidRPr="00DD6415">
          <w:rPr>
            <w:rStyle w:val="Hipercze"/>
            <w:rFonts w:ascii="Arial" w:hAnsi="Arial" w:cs="Arial"/>
            <w:noProof/>
          </w:rPr>
          <w:t>3</w:t>
        </w:r>
        <w:r w:rsidRPr="00DD6415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00DD6415">
          <w:rPr>
            <w:rStyle w:val="Hipercze"/>
            <w:rFonts w:ascii="Arial" w:hAnsi="Arial" w:cs="Arial"/>
            <w:noProof/>
          </w:rPr>
          <w:t>Załączniki</w:t>
        </w:r>
        <w:r w:rsidRPr="00DD6415">
          <w:rPr>
            <w:rFonts w:ascii="Arial" w:hAnsi="Arial" w:cs="Arial"/>
            <w:noProof/>
            <w:webHidden/>
          </w:rPr>
          <w:tab/>
        </w:r>
        <w:r w:rsidRPr="00DD6415">
          <w:rPr>
            <w:rFonts w:ascii="Arial" w:hAnsi="Arial" w:cs="Arial"/>
            <w:noProof/>
            <w:webHidden/>
          </w:rPr>
          <w:fldChar w:fldCharType="begin"/>
        </w:r>
        <w:r w:rsidRPr="00DD6415">
          <w:rPr>
            <w:rFonts w:ascii="Arial" w:hAnsi="Arial" w:cs="Arial"/>
            <w:noProof/>
            <w:webHidden/>
          </w:rPr>
          <w:instrText xml:space="preserve"> PAGEREF _Toc114649463 \h </w:instrText>
        </w:r>
        <w:r w:rsidRPr="00DD6415">
          <w:rPr>
            <w:rFonts w:ascii="Arial" w:hAnsi="Arial" w:cs="Arial"/>
            <w:noProof/>
            <w:webHidden/>
          </w:rPr>
        </w:r>
        <w:r w:rsidRPr="00DD6415">
          <w:rPr>
            <w:rFonts w:ascii="Arial" w:hAnsi="Arial" w:cs="Arial"/>
            <w:noProof/>
            <w:webHidden/>
          </w:rPr>
          <w:fldChar w:fldCharType="separate"/>
        </w:r>
        <w:r w:rsidRPr="00DD6415">
          <w:rPr>
            <w:rFonts w:ascii="Arial" w:hAnsi="Arial" w:cs="Arial"/>
            <w:noProof/>
            <w:webHidden/>
          </w:rPr>
          <w:t>3</w:t>
        </w:r>
        <w:r w:rsidRPr="00DD6415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="00523708" w:rsidP="00523708" w:rsidRDefault="00523708" w14:paraId="6B699379" wp14:textId="77777777">
      <w:pPr>
        <w:pStyle w:val="komentarz"/>
      </w:pPr>
      <w:r w:rsidRPr="00DD6415">
        <w:rPr>
          <w:rFonts w:cs="Arial"/>
          <w:b/>
          <w:bCs w:val="0"/>
        </w:rPr>
        <w:fldChar w:fldCharType="end"/>
      </w:r>
    </w:p>
    <w:p xmlns:wp14="http://schemas.microsoft.com/office/word/2010/wordml" w:rsidR="00523708" w:rsidP="0081211A" w:rsidRDefault="00523708" w14:paraId="3FE9F23F" wp14:textId="77777777">
      <w:pPr>
        <w:pStyle w:val="komentarz"/>
      </w:pPr>
    </w:p>
    <w:p xmlns:wp14="http://schemas.microsoft.com/office/word/2010/wordml" w:rsidRPr="00DD6415" w:rsidR="008B49F3" w:rsidP="00364707" w:rsidRDefault="00F63438" w14:paraId="445FD790" wp14:textId="77777777">
      <w:pPr>
        <w:pStyle w:val="Nagwek1"/>
        <w:rPr>
          <w:rFonts w:ascii="Arial" w:hAnsi="Arial" w:cs="Arial"/>
        </w:rPr>
      </w:pPr>
      <w:r>
        <w:br w:type="page"/>
      </w:r>
      <w:bookmarkStart w:name="_Toc114649450" w:id="0"/>
      <w:r w:rsidRPr="00DD6415" w:rsidR="008B49F3">
        <w:rPr>
          <w:rFonts w:ascii="Arial" w:hAnsi="Arial" w:cs="Arial"/>
        </w:rPr>
        <w:t>Wprowadzenie - o dokumencie</w:t>
      </w:r>
      <w:bookmarkEnd w:id="0"/>
    </w:p>
    <w:p xmlns:wp14="http://schemas.microsoft.com/office/word/2010/wordml" w:rsidRPr="00DD6415" w:rsidR="008B49F3" w:rsidRDefault="008B49F3" w14:paraId="099C1A4B" wp14:textId="77777777">
      <w:pPr>
        <w:pStyle w:val="Nagwek2"/>
        <w:rPr>
          <w:rFonts w:ascii="Arial" w:hAnsi="Arial" w:cs="Arial"/>
        </w:rPr>
      </w:pPr>
      <w:bookmarkStart w:name="_Toc114649451" w:id="1"/>
      <w:r w:rsidRPr="00DD6415">
        <w:rPr>
          <w:rFonts w:ascii="Arial" w:hAnsi="Arial" w:cs="Arial"/>
        </w:rPr>
        <w:t>Cel dokumentu</w:t>
      </w:r>
      <w:bookmarkEnd w:id="1"/>
    </w:p>
    <w:p xmlns:wp14="http://schemas.microsoft.com/office/word/2010/wordml" w:rsidRPr="00DD6415" w:rsidR="008B49F3" w:rsidRDefault="008B49F3" w14:paraId="568C206F" wp14:textId="77777777">
      <w:pPr>
        <w:pStyle w:val="komentarz"/>
        <w:rPr>
          <w:rFonts w:cs="Arial"/>
        </w:rPr>
      </w:pPr>
      <w:r w:rsidRPr="00DD6415">
        <w:rPr>
          <w:rFonts w:cs="Arial"/>
        </w:rPr>
        <w:t>{</w:t>
      </w:r>
      <w:r w:rsidRPr="00DD6415" w:rsidR="00D5730C">
        <w:rPr>
          <w:rFonts w:cs="Arial"/>
        </w:rPr>
        <w:t>nie zmieniać</w:t>
      </w:r>
      <w:r w:rsidRPr="00DD6415">
        <w:rPr>
          <w:rFonts w:cs="Arial"/>
        </w:rPr>
        <w:t>}</w:t>
      </w:r>
    </w:p>
    <w:p xmlns:wp14="http://schemas.microsoft.com/office/word/2010/wordml" w:rsidRPr="00DD6415" w:rsidR="008B49F3" w:rsidP="00034C32" w:rsidRDefault="00034C32" w14:paraId="2CCD095D" wp14:textId="77777777">
      <w:pPr>
        <w:ind w:firstLine="576"/>
        <w:jc w:val="both"/>
        <w:rPr>
          <w:rFonts w:ascii="Arial" w:hAnsi="Arial" w:cs="Arial"/>
        </w:rPr>
      </w:pPr>
      <w:r w:rsidRPr="00DD6415">
        <w:rPr>
          <w:rFonts w:ascii="Arial" w:hAnsi="Arial" w:cs="Arial"/>
        </w:rPr>
        <w:t xml:space="preserve">Celem dokumentu jest okresowe wskazanie wykonanych prac z podaniem ich </w:t>
      </w:r>
      <w:r w:rsidRPr="00DD6415" w:rsidR="00AD48E0">
        <w:rPr>
          <w:rFonts w:ascii="Arial" w:hAnsi="Arial" w:cs="Arial"/>
        </w:rPr>
        <w:t xml:space="preserve">krótkiej </w:t>
      </w:r>
      <w:r w:rsidRPr="00DD6415">
        <w:rPr>
          <w:rFonts w:ascii="Arial" w:hAnsi="Arial" w:cs="Arial"/>
        </w:rPr>
        <w:t>charakterystyki, wskazanie rozbieżności wykonywanych prac w stosunku do planowanych, podsumowanie prac z wykazaniem pracy zespołowej, krótkie wskazanie planów na II semestr oraz wyspecyfikowanie listy dokumentów</w:t>
      </w:r>
      <w:r w:rsidRPr="00DD6415" w:rsidR="00AD48E0">
        <w:rPr>
          <w:rFonts w:ascii="Arial" w:hAnsi="Arial" w:cs="Arial"/>
        </w:rPr>
        <w:t>,</w:t>
      </w:r>
      <w:r w:rsidRPr="00DD6415">
        <w:rPr>
          <w:rFonts w:ascii="Arial" w:hAnsi="Arial" w:cs="Arial"/>
        </w:rPr>
        <w:t xml:space="preserve"> wytworzonych w projekcie (wersji końcowych), które zostały </w:t>
      </w:r>
      <w:r w:rsidRPr="00DD6415">
        <w:rPr>
          <w:rFonts w:ascii="Arial" w:hAnsi="Arial" w:cs="Arial"/>
          <w:u w:val="single"/>
        </w:rPr>
        <w:t>umieszczone i zatwierdzone przez opiekuna</w:t>
      </w:r>
      <w:r w:rsidRPr="00DD6415">
        <w:rPr>
          <w:rFonts w:ascii="Arial" w:hAnsi="Arial" w:cs="Arial"/>
        </w:rPr>
        <w:t xml:space="preserve"> w serwisie SPG.</w:t>
      </w:r>
    </w:p>
    <w:p xmlns:wp14="http://schemas.microsoft.com/office/word/2010/wordml" w:rsidRPr="00DD6415" w:rsidR="000E7D92" w:rsidP="00034C32" w:rsidRDefault="000E7D92" w14:paraId="1F72F646" wp14:textId="77777777">
      <w:pPr>
        <w:ind w:firstLine="576"/>
        <w:jc w:val="both"/>
        <w:rPr>
          <w:rFonts w:ascii="Arial" w:hAnsi="Arial" w:cs="Arial"/>
        </w:rPr>
      </w:pPr>
    </w:p>
    <w:p xmlns:wp14="http://schemas.microsoft.com/office/word/2010/wordml" w:rsidRPr="00DD6415" w:rsidR="008B49F3" w:rsidRDefault="008B49F3" w14:paraId="64267C29" wp14:textId="77777777">
      <w:pPr>
        <w:pStyle w:val="Nagwek2"/>
        <w:rPr>
          <w:rFonts w:ascii="Arial" w:hAnsi="Arial" w:cs="Arial"/>
        </w:rPr>
      </w:pPr>
      <w:bookmarkStart w:name="_Toc114649452" w:id="2"/>
      <w:r w:rsidRPr="00DD6415">
        <w:rPr>
          <w:rFonts w:ascii="Arial" w:hAnsi="Arial" w:cs="Arial"/>
        </w:rPr>
        <w:t>Zakres dokumentu</w:t>
      </w:r>
      <w:bookmarkEnd w:id="2"/>
    </w:p>
    <w:p xmlns:wp14="http://schemas.microsoft.com/office/word/2010/wordml" w:rsidRPr="00DD6415" w:rsidR="008B49F3" w:rsidRDefault="008B49F3" w14:paraId="13F9BF38" wp14:noSpellErr="1" wp14:textId="587E7DAF">
      <w:pPr>
        <w:pStyle w:val="komentarz"/>
        <w:rPr>
          <w:rFonts w:cs="Arial"/>
        </w:rPr>
      </w:pPr>
      <w:r w:rsidRPr="6C50547C" w:rsidR="6C50547C">
        <w:rPr>
          <w:rFonts w:cs="Arial"/>
        </w:rPr>
        <w:t>{określenie, co wchodzi w zakres dokumentu, a co nie wchodzi, ew. wskazanie na dokumenty powiązane}</w:t>
      </w:r>
    </w:p>
    <w:p w:rsidR="6C50547C" w:rsidP="6C50547C" w:rsidRDefault="6C50547C" w14:paraId="154085D2" w14:textId="54CDA40F">
      <w:pPr>
        <w:pStyle w:val="komentarz"/>
        <w:numPr>
          <w:ilvl w:val="0"/>
          <w:numId w:val="47"/>
        </w:numPr>
        <w:rPr>
          <w:rFonts w:cs="Arial"/>
        </w:rPr>
      </w:pPr>
      <w:r w:rsidRPr="6C50547C" w:rsidR="6C50547C">
        <w:rPr>
          <w:rFonts w:cs="Arial"/>
          <w:i w:val="0"/>
          <w:iCs w:val="0"/>
          <w:sz w:val="20"/>
          <w:szCs w:val="20"/>
        </w:rPr>
        <w:t>Rezultaty projektu wraz z założeniami początkowymi</w:t>
      </w:r>
    </w:p>
    <w:p w:rsidR="6C50547C" w:rsidP="6C50547C" w:rsidRDefault="6C50547C" w14:paraId="671A959B" w14:textId="49E9882D">
      <w:pPr>
        <w:pStyle w:val="komentarz"/>
        <w:numPr>
          <w:ilvl w:val="0"/>
          <w:numId w:val="47"/>
        </w:numPr>
        <w:rPr>
          <w:rFonts w:cs="Arial"/>
          <w:b w:val="0"/>
          <w:bCs w:val="0"/>
          <w:i w:val="1"/>
          <w:iCs w:val="1"/>
          <w:sz w:val="16"/>
          <w:szCs w:val="16"/>
        </w:rPr>
      </w:pPr>
      <w:r w:rsidRPr="6C50547C" w:rsidR="6C50547C">
        <w:rPr>
          <w:rFonts w:cs="Arial"/>
          <w:b w:val="0"/>
          <w:bCs w:val="0"/>
          <w:i w:val="0"/>
          <w:iCs w:val="0"/>
          <w:sz w:val="20"/>
          <w:szCs w:val="20"/>
        </w:rPr>
        <w:t>Opis wykonywanych zadań z wyszczególnieniem osób odpowiedzialnych</w:t>
      </w:r>
    </w:p>
    <w:p w:rsidR="6C50547C" w:rsidP="6C50547C" w:rsidRDefault="6C50547C" w14:paraId="714963C8" w14:textId="7BA4AD41">
      <w:pPr>
        <w:pStyle w:val="komentarz"/>
        <w:numPr>
          <w:ilvl w:val="0"/>
          <w:numId w:val="47"/>
        </w:numPr>
        <w:rPr>
          <w:rFonts w:cs="Arial"/>
          <w:b w:val="0"/>
          <w:bCs w:val="0"/>
          <w:i w:val="1"/>
          <w:iCs w:val="1"/>
          <w:sz w:val="16"/>
          <w:szCs w:val="16"/>
        </w:rPr>
      </w:pPr>
      <w:r w:rsidRPr="6C50547C" w:rsidR="6C50547C">
        <w:rPr>
          <w:rFonts w:cs="Arial"/>
          <w:b w:val="0"/>
          <w:bCs w:val="0"/>
          <w:i w:val="0"/>
          <w:iCs w:val="0"/>
          <w:sz w:val="20"/>
          <w:szCs w:val="20"/>
        </w:rPr>
        <w:t>Plany i założenia na kolejny semestr</w:t>
      </w:r>
    </w:p>
    <w:p xmlns:wp14="http://schemas.microsoft.com/office/word/2010/wordml" w:rsidRPr="00DD6415" w:rsidR="008B49F3" w:rsidP="0081211A" w:rsidRDefault="008B49F3" w14:paraId="08CE6F91" wp14:textId="77777777">
      <w:pPr>
        <w:rPr>
          <w:rFonts w:ascii="Arial" w:hAnsi="Arial" w:cs="Arial"/>
        </w:rPr>
      </w:pPr>
    </w:p>
    <w:p xmlns:wp14="http://schemas.microsoft.com/office/word/2010/wordml" w:rsidRPr="00DD6415" w:rsidR="008B49F3" w:rsidRDefault="008B49F3" w14:paraId="130D73E5" wp14:textId="77777777">
      <w:pPr>
        <w:pStyle w:val="Nagwek2"/>
        <w:rPr>
          <w:rFonts w:ascii="Arial" w:hAnsi="Arial" w:cs="Arial"/>
        </w:rPr>
      </w:pPr>
      <w:bookmarkStart w:name="_Toc114649453" w:id="3"/>
      <w:r w:rsidRPr="00DD6415">
        <w:rPr>
          <w:rFonts w:ascii="Arial" w:hAnsi="Arial" w:cs="Arial"/>
        </w:rPr>
        <w:t>Odbiorcy</w:t>
      </w:r>
      <w:bookmarkEnd w:id="3"/>
    </w:p>
    <w:p w:rsidR="6C50547C" w:rsidP="6C50547C" w:rsidRDefault="6C50547C" w14:paraId="09B5325F" w14:textId="092E21FA">
      <w:pPr>
        <w:pStyle w:val="komentarz"/>
        <w:rPr>
          <w:rFonts w:cs="Arial"/>
        </w:rPr>
      </w:pPr>
      <w:r w:rsidRPr="6C50547C" w:rsidR="6C50547C">
        <w:rPr>
          <w:rFonts w:cs="Arial"/>
        </w:rPr>
        <w:t>{określenie adresatów dokumentu, może być to typ odbiorcy; tu: zleceniobiorca (Katedra), członkowie zespołu projektowego oraz wymienione z nazwiska osoby, do których dokument ma dotrzeć}</w:t>
      </w:r>
    </w:p>
    <w:p xmlns:wp14="http://schemas.microsoft.com/office/word/2010/wordml" w:rsidRPr="00DD6415" w:rsidR="008B49F3" w:rsidP="0081211A" w:rsidRDefault="008B49F3" w14:paraId="61CDCEAD" wp14:textId="1D8681A1">
      <w:pPr>
        <w:rPr>
          <w:rFonts w:ascii="Arial" w:hAnsi="Arial" w:cs="Arial"/>
        </w:rPr>
      </w:pPr>
      <w:r w:rsidRPr="6C50547C" w:rsidR="6C50547C">
        <w:rPr>
          <w:rFonts w:ascii="Arial" w:hAnsi="Arial" w:cs="Arial"/>
        </w:rPr>
        <w:t xml:space="preserve">Głównymi odbiorcami dokumentu są: Katedra Inteligentnych Systemów Interaktywnych, opiekun projektu i zarazem klient dr. inż. Jacek Lebiedź prof. PG oraz członkowie zespołu odpowiedzialnego za realizacje projektu.  </w:t>
      </w:r>
    </w:p>
    <w:p w:rsidR="6C50547C" w:rsidP="6C50547C" w:rsidRDefault="6C50547C" w14:paraId="2BD30615" w14:textId="2234A0F9">
      <w:pPr>
        <w:pStyle w:val="Normalny"/>
        <w:rPr>
          <w:rFonts w:ascii="Arial" w:hAnsi="Arial" w:cs="Arial"/>
        </w:rPr>
      </w:pPr>
    </w:p>
    <w:p xmlns:wp14="http://schemas.microsoft.com/office/word/2010/wordml" w:rsidRPr="00DD6415" w:rsidR="008B49F3" w:rsidRDefault="008B49F3" w14:paraId="3338CD5B" wp14:textId="77777777">
      <w:pPr>
        <w:pStyle w:val="Nagwek2"/>
        <w:rPr>
          <w:rFonts w:ascii="Arial" w:hAnsi="Arial" w:cs="Arial"/>
        </w:rPr>
      </w:pPr>
      <w:bookmarkStart w:name="_Toc114649454" w:id="4"/>
      <w:r w:rsidRPr="00DD6415">
        <w:rPr>
          <w:rFonts w:ascii="Arial" w:hAnsi="Arial" w:cs="Arial"/>
        </w:rPr>
        <w:t>Terminologia</w:t>
      </w:r>
      <w:bookmarkEnd w:id="4"/>
    </w:p>
    <w:p xmlns:wp14="http://schemas.microsoft.com/office/word/2010/wordml" w:rsidRPr="00DD6415" w:rsidR="008B49F3" w:rsidP="6C50547C" w:rsidRDefault="008B49F3" w14:paraId="6BB9E253" wp14:textId="532568DD">
      <w:pPr>
        <w:pStyle w:val="komentarz"/>
        <w:rPr>
          <w:rFonts w:cs="Arial"/>
        </w:rPr>
      </w:pPr>
      <w:r w:rsidRPr="6C50547C" w:rsidR="6C50547C">
        <w:rPr>
          <w:rFonts w:cs="Arial"/>
        </w:rPr>
        <w:t>{wyjaśnienie używanych w dokumencie pojęć i skrótów, oznaczenia używane wewnątrz dokumentu np. oznaczenia wymagań}</w:t>
      </w:r>
    </w:p>
    <w:p w:rsidR="6C50547C" w:rsidP="6C50547C" w:rsidRDefault="6C50547C" w14:paraId="398C1887" w14:textId="21313BCF">
      <w:pPr>
        <w:pStyle w:val="komentarz"/>
        <w:rPr>
          <w:rFonts w:ascii="Arial" w:hAnsi="Arial" w:cs="Arial"/>
          <w:i w:val="0"/>
          <w:iCs w:val="0"/>
          <w:sz w:val="22"/>
          <w:szCs w:val="22"/>
        </w:rPr>
      </w:pPr>
      <w:r w:rsidRPr="6C50547C" w:rsidR="6C50547C">
        <w:rPr>
          <w:rFonts w:ascii="Arial" w:hAnsi="Arial" w:cs="Arial"/>
          <w:i w:val="0"/>
          <w:iCs w:val="0"/>
          <w:sz w:val="22"/>
          <w:szCs w:val="22"/>
        </w:rPr>
        <w:t>Flood</w:t>
      </w:r>
      <w:r w:rsidRPr="6C50547C" w:rsidR="6C50547C">
        <w:rPr>
          <w:rFonts w:ascii="Arial" w:hAnsi="Arial" w:cs="Arial"/>
          <w:i w:val="0"/>
          <w:iCs w:val="0"/>
          <w:sz w:val="22"/>
          <w:szCs w:val="22"/>
        </w:rPr>
        <w:t xml:space="preserve"> </w:t>
      </w:r>
      <w:r w:rsidRPr="6C50547C" w:rsidR="6C50547C">
        <w:rPr>
          <w:rFonts w:ascii="Arial" w:hAnsi="Arial" w:cs="Arial"/>
          <w:i w:val="0"/>
          <w:iCs w:val="0"/>
          <w:sz w:val="22"/>
          <w:szCs w:val="22"/>
        </w:rPr>
        <w:t>fill</w:t>
      </w:r>
      <w:r w:rsidRPr="6C50547C" w:rsidR="6C50547C">
        <w:rPr>
          <w:rFonts w:ascii="Arial" w:hAnsi="Arial" w:cs="Arial"/>
          <w:i w:val="0"/>
          <w:iCs w:val="0"/>
          <w:sz w:val="22"/>
          <w:szCs w:val="22"/>
        </w:rPr>
        <w:t xml:space="preserve"> – nazwa algorytmu wykorzystywanego w aplikacji do pomiaru.</w:t>
      </w:r>
    </w:p>
    <w:p w:rsidR="6C50547C" w:rsidP="6C50547C" w:rsidRDefault="6C50547C" w14:paraId="3E0FD611" w14:textId="0BA70044">
      <w:pPr>
        <w:pStyle w:val="komentarz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C50547C" w:rsidR="6C50547C">
        <w:rPr>
          <w:i w:val="0"/>
          <w:iCs w:val="0"/>
          <w:sz w:val="22"/>
          <w:szCs w:val="22"/>
        </w:rPr>
        <w:t xml:space="preserve">Hue - odcień </w:t>
      </w:r>
      <w:r w:rsidRPr="6C50547C" w:rsidR="6C50547C">
        <w:rPr>
          <w:i w:val="0"/>
          <w:iCs w:val="0"/>
          <w:sz w:val="22"/>
          <w:szCs w:val="22"/>
        </w:rPr>
        <w:t>światła</w:t>
      </w:r>
      <w:r w:rsidRPr="6C50547C" w:rsidR="6C50547C">
        <w:rPr>
          <w:i w:val="0"/>
          <w:iCs w:val="0"/>
          <w:sz w:val="22"/>
          <w:szCs w:val="22"/>
        </w:rPr>
        <w:t xml:space="preserve"> </w:t>
      </w:r>
    </w:p>
    <w:p w:rsidR="6C50547C" w:rsidP="6C50547C" w:rsidRDefault="6C50547C" w14:paraId="1749F088" w14:textId="6DC38B44">
      <w:pPr>
        <w:pStyle w:val="komentarz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C50547C" w:rsidR="6C50547C">
        <w:rPr>
          <w:i w:val="0"/>
          <w:iCs w:val="0"/>
          <w:sz w:val="22"/>
          <w:szCs w:val="22"/>
        </w:rPr>
        <w:t>HSV - model opisu przestrzeni barw</w:t>
      </w:r>
    </w:p>
    <w:p xmlns:wp14="http://schemas.microsoft.com/office/word/2010/wordml" w:rsidRPr="00DD6415" w:rsidR="008B49F3" w:rsidP="00364707" w:rsidRDefault="00103A28" w14:paraId="61C03019" wp14:textId="77777777">
      <w:pPr>
        <w:pStyle w:val="Nagwek1"/>
        <w:rPr>
          <w:rFonts w:ascii="Arial" w:hAnsi="Arial" w:cs="Arial"/>
        </w:rPr>
      </w:pPr>
      <w:bookmarkStart w:name="_Toc114649455" w:id="5"/>
      <w:r w:rsidRPr="00DD6415">
        <w:rPr>
          <w:rFonts w:ascii="Arial" w:hAnsi="Arial" w:cs="Arial"/>
        </w:rPr>
        <w:t>Rezultaty</w:t>
      </w:r>
      <w:r w:rsidRPr="00DD6415" w:rsidR="008B49F3">
        <w:rPr>
          <w:rFonts w:ascii="Arial" w:hAnsi="Arial" w:cs="Arial"/>
        </w:rPr>
        <w:t xml:space="preserve"> projektu</w:t>
      </w:r>
      <w:bookmarkEnd w:id="5"/>
    </w:p>
    <w:p xmlns:wp14="http://schemas.microsoft.com/office/word/2010/wordml" w:rsidRPr="00DD6415" w:rsidR="008B49F3" w:rsidRDefault="008B49F3" w14:paraId="2BF4A06B" wp14:textId="77777777">
      <w:pPr>
        <w:pStyle w:val="Nagwek2"/>
        <w:rPr>
          <w:rFonts w:ascii="Arial" w:hAnsi="Arial" w:cs="Arial"/>
        </w:rPr>
      </w:pPr>
      <w:bookmarkStart w:name="_Toc114649456" w:id="6"/>
      <w:r w:rsidRPr="00DD6415">
        <w:rPr>
          <w:rFonts w:ascii="Arial" w:hAnsi="Arial" w:cs="Arial"/>
        </w:rPr>
        <w:t>Założenia początkowe</w:t>
      </w:r>
      <w:bookmarkEnd w:id="6"/>
    </w:p>
    <w:p xmlns:wp14="http://schemas.microsoft.com/office/word/2010/wordml" w:rsidRPr="00DD6415" w:rsidR="008B49F3" w:rsidP="0081211A" w:rsidRDefault="008B49F3" w14:paraId="2A8097AF" wp14:noSpellErr="1" wp14:textId="5D4401EE">
      <w:pPr>
        <w:pStyle w:val="komentarz"/>
        <w:rPr>
          <w:rFonts w:cs="Arial"/>
        </w:rPr>
      </w:pPr>
      <w:r w:rsidRPr="6C50547C" w:rsidR="6C50547C">
        <w:rPr>
          <w:rFonts w:cs="Arial"/>
        </w:rPr>
        <w:t>{</w:t>
      </w:r>
      <w:r w:rsidRPr="6C50547C" w:rsidR="6C50547C">
        <w:rPr>
          <w:rFonts w:cs="Arial"/>
        </w:rPr>
        <w:t>t</w:t>
      </w:r>
      <w:r w:rsidRPr="6C50547C" w:rsidR="6C50547C">
        <w:rPr>
          <w:rFonts w:cs="Arial"/>
        </w:rPr>
        <w:t>u należy przypomnieć w telegraficznym skrócie założenia przyjęte na starcie}</w:t>
      </w:r>
    </w:p>
    <w:p xmlns:wp14="http://schemas.microsoft.com/office/word/2010/wordml" w:rsidRPr="00DD6415" w:rsidR="008B49F3" w:rsidP="6C50547C" w:rsidRDefault="008B49F3" w14:paraId="6203946F" wp14:textId="2B887050">
      <w:pPr>
        <w:pStyle w:val="komentarz"/>
        <w:rPr>
          <w:rFonts w:cs="Arial"/>
        </w:rPr>
      </w:pPr>
    </w:p>
    <w:p xmlns:wp14="http://schemas.microsoft.com/office/word/2010/wordml" w:rsidRPr="00DD6415" w:rsidR="008B49F3" w:rsidP="6C50547C" w:rsidRDefault="008B49F3" w14:paraId="52084CEC" wp14:textId="37372234">
      <w:pPr>
        <w:pStyle w:val="komentarz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C50547C" w:rsidR="6C50547C">
        <w:rPr>
          <w:i w:val="0"/>
          <w:iCs w:val="0"/>
          <w:sz w:val="20"/>
          <w:szCs w:val="20"/>
        </w:rPr>
        <w:t xml:space="preserve">Celem projektu jest wykonanie aplikacji mobilnej na smartfony służącej do szacowania objętości stosu drewna na podstawie fotografii jego przekroju. </w:t>
      </w:r>
    </w:p>
    <w:p xmlns:wp14="http://schemas.microsoft.com/office/word/2010/wordml" w:rsidRPr="00DD6415" w:rsidR="008B49F3" w:rsidP="6C50547C" w:rsidRDefault="008B49F3" w14:paraId="72E36C70" wp14:textId="58DF7F95">
      <w:pPr>
        <w:pStyle w:val="komentarz"/>
        <w:ind w:firstLine="0"/>
        <w:jc w:val="both"/>
      </w:pPr>
    </w:p>
    <w:p xmlns:wp14="http://schemas.microsoft.com/office/word/2010/wordml" w:rsidRPr="00DD6415" w:rsidR="008B49F3" w:rsidP="6C50547C" w:rsidRDefault="008B49F3" w14:paraId="638C00CF" wp14:textId="0DF76EE0">
      <w:pPr>
        <w:pStyle w:val="komentarz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C50547C" w:rsidR="6C50547C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Założenia projektu:</w:t>
      </w:r>
    </w:p>
    <w:p xmlns:wp14="http://schemas.microsoft.com/office/word/2010/wordml" w:rsidRPr="00DD6415" w:rsidR="008B49F3" w:rsidP="6C50547C" w:rsidRDefault="008B49F3" w14:paraId="7B95C2C8" wp14:textId="43DAA411">
      <w:pPr>
        <w:pStyle w:val="Nagwek3"/>
        <w:keepNext w:val="1"/>
        <w:numPr>
          <w:numId w:val="0"/>
        </w:numPr>
        <w:tabs>
          <w:tab w:val="num" w:leader="none" w:pos="720"/>
          <w:tab w:val="num" w:leader="none" w:pos="720"/>
        </w:tabs>
        <w:spacing w:before="6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6C50547C" w:rsidR="6C50547C">
        <w:rPr>
          <w:rFonts w:ascii="Arial" w:hAnsi="Arial" w:eastAsia="Arial" w:cs="Arial"/>
          <w:b w:val="1"/>
          <w:bCs w:val="1"/>
          <w:sz w:val="20"/>
          <w:szCs w:val="20"/>
        </w:rPr>
        <w:t xml:space="preserve">Kompatybilność </w:t>
      </w:r>
      <w:r w:rsidRPr="6C50547C" w:rsidR="6C50547C">
        <w:rPr>
          <w:rFonts w:ascii="Arial" w:hAnsi="Arial" w:eastAsia="Arial" w:cs="Arial"/>
          <w:b w:val="0"/>
          <w:bCs w:val="0"/>
          <w:sz w:val="20"/>
          <w:szCs w:val="20"/>
        </w:rPr>
        <w:t>- Aplikacje będzie kompatybilna z urządzeniami pracującymi w oparciu o system Android.</w:t>
      </w:r>
    </w:p>
    <w:p xmlns:wp14="http://schemas.microsoft.com/office/word/2010/wordml" w:rsidRPr="00DD6415" w:rsidR="008B49F3" w:rsidP="6C50547C" w:rsidRDefault="008B49F3" w14:paraId="087D14EE" wp14:textId="5251A105">
      <w:pPr>
        <w:pStyle w:val="Nagwek3"/>
        <w:keepNext w:val="1"/>
        <w:numPr>
          <w:numId w:val="0"/>
        </w:numPr>
        <w:tabs>
          <w:tab w:val="num" w:leader="none" w:pos="720"/>
          <w:tab w:val="num" w:leader="none" w:pos="720"/>
        </w:tabs>
        <w:spacing w:before="60"/>
        <w:ind w:left="0"/>
        <w:rPr>
          <w:rFonts w:ascii="Arial" w:hAnsi="Arial" w:eastAsia="Arial" w:cs="Arial"/>
          <w:b w:val="0"/>
          <w:bCs w:val="0"/>
          <w:sz w:val="20"/>
          <w:szCs w:val="20"/>
        </w:rPr>
      </w:pPr>
      <w:r w:rsidRPr="6C50547C" w:rsidR="6C50547C">
        <w:rPr>
          <w:rFonts w:ascii="Arial" w:hAnsi="Arial" w:eastAsia="Arial" w:cs="Arial"/>
          <w:b w:val="1"/>
          <w:bCs w:val="1"/>
          <w:sz w:val="20"/>
          <w:szCs w:val="20"/>
        </w:rPr>
        <w:t>Dane wejściowe</w:t>
      </w:r>
      <w:r w:rsidRPr="6C50547C" w:rsidR="6C50547C">
        <w:rPr>
          <w:rFonts w:ascii="Arial" w:hAnsi="Arial" w:eastAsia="Arial" w:cs="Arial"/>
          <w:b w:val="0"/>
          <w:bCs w:val="0"/>
          <w:sz w:val="20"/>
          <w:szCs w:val="20"/>
        </w:rPr>
        <w:t xml:space="preserve"> - </w:t>
      </w:r>
      <w:r w:rsidRPr="6C50547C" w:rsidR="6C5054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Zakładamy, że znana jest długość stosu drewna oraz posiadamy zdjęcie jego przekroju, wraz z widocznym znacznikiem leśnictwa.</w:t>
      </w:r>
    </w:p>
    <w:p xmlns:wp14="http://schemas.microsoft.com/office/word/2010/wordml" w:rsidRPr="00DD6415" w:rsidR="008B49F3" w:rsidP="6C50547C" w:rsidRDefault="008B49F3" w14:paraId="23DE523C" wp14:textId="472F7B3A">
      <w:pPr>
        <w:pStyle w:val="Nagwek3"/>
        <w:keepNext w:val="1"/>
        <w:numPr>
          <w:numId w:val="0"/>
        </w:numPr>
        <w:tabs>
          <w:tab w:val="num" w:leader="none" w:pos="720"/>
          <w:tab w:val="num" w:leader="none" w:pos="720"/>
        </w:tabs>
        <w:spacing w:before="60"/>
        <w:ind w:left="0"/>
        <w:rPr>
          <w:rFonts w:ascii="Arial" w:hAnsi="Arial" w:eastAsia="Arial" w:cs="Arial"/>
          <w:b w:val="0"/>
          <w:bCs w:val="0"/>
          <w:sz w:val="20"/>
          <w:szCs w:val="20"/>
        </w:rPr>
      </w:pPr>
      <w:r w:rsidRPr="6C50547C" w:rsidR="6C50547C">
        <w:rPr>
          <w:rFonts w:ascii="Arial" w:hAnsi="Arial" w:eastAsia="Arial" w:cs="Arial"/>
          <w:b w:val="1"/>
          <w:bCs w:val="1"/>
          <w:i w:val="0"/>
          <w:iCs w:val="0"/>
          <w:sz w:val="20"/>
          <w:szCs w:val="20"/>
        </w:rPr>
        <w:t>Zastosowana metoda analizy obrazu</w:t>
      </w:r>
      <w:r w:rsidRPr="6C50547C" w:rsidR="6C50547C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 xml:space="preserve"> - Aplikacja będzie wykorzystywać metody przetwarzania i analizy obrazów w celu wyznaczenia pola przekroju stosu na podstawie zdjęcia z widocznym znacznikiem leśnictwa, którego rozmiary są znane i stałe.</w:t>
      </w:r>
    </w:p>
    <w:p xmlns:wp14="http://schemas.microsoft.com/office/word/2010/wordml" w:rsidRPr="00DD6415" w:rsidR="008B49F3" w:rsidRDefault="000E2203" w14:paraId="20943FBF" wp14:textId="77777777">
      <w:pPr>
        <w:pStyle w:val="Nagwek2"/>
        <w:rPr>
          <w:rFonts w:ascii="Arial" w:hAnsi="Arial" w:cs="Arial"/>
        </w:rPr>
      </w:pPr>
      <w:bookmarkStart w:name="_Toc114649457" w:id="7"/>
      <w:r w:rsidRPr="6C50547C" w:rsidR="6C50547C">
        <w:rPr>
          <w:rFonts w:ascii="Arial" w:hAnsi="Arial" w:cs="Arial"/>
        </w:rPr>
        <w:t>Zakres wykonanych prac i ich charakterystyka</w:t>
      </w:r>
      <w:bookmarkEnd w:id="7"/>
      <w:r w:rsidRPr="6C50547C" w:rsidR="6C50547C">
        <w:rPr>
          <w:rFonts w:ascii="Arial" w:hAnsi="Arial" w:cs="Arial"/>
        </w:rPr>
        <w:t xml:space="preserve"> </w:t>
      </w:r>
    </w:p>
    <w:p xmlns:wp14="http://schemas.microsoft.com/office/word/2010/wordml" w:rsidRPr="00DD6415" w:rsidR="008B49F3" w:rsidP="0081211A" w:rsidRDefault="008B49F3" w14:paraId="0627A031" wp14:textId="77777777">
      <w:pPr>
        <w:pStyle w:val="komentarz"/>
        <w:rPr>
          <w:rFonts w:cs="Arial"/>
        </w:rPr>
      </w:pPr>
      <w:r w:rsidRPr="6C50547C" w:rsidR="6C50547C">
        <w:rPr>
          <w:rFonts w:cs="Arial"/>
        </w:rPr>
        <w:t>{</w:t>
      </w:r>
      <w:r w:rsidRPr="6C50547C" w:rsidR="6C50547C">
        <w:rPr>
          <w:rFonts w:cs="Arial"/>
        </w:rPr>
        <w:t>t</w:t>
      </w:r>
      <w:r w:rsidRPr="6C50547C" w:rsidR="6C50547C">
        <w:rPr>
          <w:rFonts w:cs="Arial"/>
        </w:rPr>
        <w:t xml:space="preserve">u należy rzeczowo opisać </w:t>
      </w:r>
      <w:r w:rsidRPr="6C50547C" w:rsidR="6C50547C">
        <w:rPr>
          <w:rFonts w:cs="Arial"/>
        </w:rPr>
        <w:t>główne prace wykonane w I semestrze z podaniem krótkiej ich charakterystyki, może być tabela</w:t>
      </w:r>
      <w:r w:rsidRPr="6C50547C" w:rsidR="6C50547C">
        <w:rPr>
          <w:rFonts w:cs="Arial"/>
        </w:rPr>
        <w:t>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6C50547C" w:rsidTr="6C50547C" w14:paraId="6E52E033">
        <w:trPr>
          <w:trHeight w:val="300"/>
        </w:trPr>
        <w:tc>
          <w:tcPr>
            <w:tcW w:w="4530" w:type="dxa"/>
            <w:tcMar/>
          </w:tcPr>
          <w:p w:rsidR="6C50547C" w:rsidP="6C50547C" w:rsidRDefault="6C50547C" w14:paraId="571DF1B3" w14:textId="5DAF214D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</w:rPr>
            </w:pPr>
            <w:r w:rsidRPr="6C50547C" w:rsidR="6C50547C">
              <w:rPr>
                <w:rFonts w:ascii="Arial" w:hAnsi="Arial" w:cs="Arial"/>
                <w:b w:val="1"/>
                <w:bCs w:val="1"/>
              </w:rPr>
              <w:t>Zadanie</w:t>
            </w:r>
          </w:p>
        </w:tc>
        <w:tc>
          <w:tcPr>
            <w:tcW w:w="4530" w:type="dxa"/>
            <w:tcMar/>
          </w:tcPr>
          <w:p w:rsidR="6C50547C" w:rsidP="6C50547C" w:rsidRDefault="6C50547C" w14:paraId="5F9F6EBB" w14:textId="2F839208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C50547C" w:rsidR="6C50547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Charakterystyka zadania</w:t>
            </w:r>
          </w:p>
        </w:tc>
      </w:tr>
      <w:tr w:rsidR="6C50547C" w:rsidTr="6C50547C" w14:paraId="6761AF27">
        <w:trPr>
          <w:trHeight w:val="300"/>
        </w:trPr>
        <w:tc>
          <w:tcPr>
            <w:tcW w:w="4530" w:type="dxa"/>
            <w:tcMar/>
          </w:tcPr>
          <w:p w:rsidR="6C50547C" w:rsidP="6C50547C" w:rsidRDefault="6C50547C" w14:paraId="7047C1DD" w14:textId="0309B96A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Raport</w:t>
            </w:r>
          </w:p>
        </w:tc>
        <w:tc>
          <w:tcPr>
            <w:tcW w:w="4530" w:type="dxa"/>
            <w:tcMar/>
          </w:tcPr>
          <w:p w:rsidR="6C50547C" w:rsidP="6C50547C" w:rsidRDefault="6C50547C" w14:paraId="41BD7F63" w14:textId="30E1857E">
            <w:pPr>
              <w:pStyle w:val="Normalny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6C50547C" w:rsidR="6C50547C">
              <w:rPr>
                <w:rFonts w:ascii="Arial" w:hAnsi="Arial" w:cs="Arial"/>
                <w:sz w:val="20"/>
                <w:szCs w:val="20"/>
              </w:rPr>
              <w:t xml:space="preserve">Dokument zawierający główne informacje o planie wykonania zadania </w:t>
            </w:r>
            <w:r w:rsidRPr="6C50547C" w:rsidR="6C50547C">
              <w:rPr>
                <w:rFonts w:ascii="Arial" w:hAnsi="Arial" w:cs="Arial"/>
                <w:sz w:val="20"/>
                <w:szCs w:val="20"/>
              </w:rPr>
              <w:t xml:space="preserve">oraz opis </w:t>
            </w:r>
            <w:r w:rsidRPr="6C50547C" w:rsidR="6C50547C">
              <w:rPr>
                <w:rFonts w:ascii="Arial" w:hAnsi="Arial" w:cs="Arial"/>
                <w:sz w:val="20"/>
                <w:szCs w:val="20"/>
              </w:rPr>
              <w:t>dostępnych metod osiągnięcia celu.</w:t>
            </w:r>
          </w:p>
        </w:tc>
      </w:tr>
      <w:tr w:rsidR="6C50547C" w:rsidTr="6C50547C" w14:paraId="0A9E2BFE">
        <w:trPr>
          <w:trHeight w:val="300"/>
        </w:trPr>
        <w:tc>
          <w:tcPr>
            <w:tcW w:w="4530" w:type="dxa"/>
            <w:tcMar/>
          </w:tcPr>
          <w:p w:rsidR="6C50547C" w:rsidP="6C50547C" w:rsidRDefault="6C50547C" w14:paraId="51446F18" w14:textId="57823378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Projekt Interfejsu</w:t>
            </w:r>
          </w:p>
        </w:tc>
        <w:tc>
          <w:tcPr>
            <w:tcW w:w="4530" w:type="dxa"/>
            <w:tcMar/>
          </w:tcPr>
          <w:p w:rsidR="6C50547C" w:rsidP="6C50547C" w:rsidRDefault="6C50547C" w14:paraId="61098722" w14:textId="1A149639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  <w:sz w:val="20"/>
                <w:szCs w:val="20"/>
              </w:rPr>
              <w:t xml:space="preserve">Dokument zawierający plan na interfejs graficzny aplikacji mobilnej wraz z proponowanymi widokami poszczególnych etapów działania aplikacji wykonanych przy pomocy narzędzia </w:t>
            </w:r>
            <w:r w:rsidRPr="6C50547C" w:rsidR="6C50547C">
              <w:rPr>
                <w:rFonts w:ascii="Arial" w:hAnsi="Arial" w:cs="Arial"/>
                <w:sz w:val="20"/>
                <w:szCs w:val="20"/>
              </w:rPr>
              <w:t>Figma</w:t>
            </w:r>
            <w:r w:rsidRPr="6C50547C" w:rsidR="6C5054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6C50547C" w:rsidTr="6C50547C" w14:paraId="72D4A93E">
        <w:trPr>
          <w:trHeight w:val="300"/>
        </w:trPr>
        <w:tc>
          <w:tcPr>
            <w:tcW w:w="4530" w:type="dxa"/>
            <w:tcMar/>
          </w:tcPr>
          <w:p w:rsidR="6C50547C" w:rsidP="6C50547C" w:rsidRDefault="6C50547C" w14:paraId="40BF56E2" w14:textId="625214AD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Zastosowanie algorytmu do wyznaczenia pola powierzchni</w:t>
            </w:r>
          </w:p>
        </w:tc>
        <w:tc>
          <w:tcPr>
            <w:tcW w:w="4530" w:type="dxa"/>
            <w:tcMar/>
          </w:tcPr>
          <w:p w:rsidR="6C50547C" w:rsidP="6C50547C" w:rsidRDefault="6C50547C" w14:paraId="2443710C" w14:textId="1A2D8DF4">
            <w:pPr>
              <w:pStyle w:val="Normalny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6C50547C" w:rsidR="6C50547C">
              <w:rPr>
                <w:rFonts w:ascii="Arial" w:hAnsi="Arial" w:cs="Arial"/>
                <w:sz w:val="20"/>
                <w:szCs w:val="20"/>
              </w:rPr>
              <w:t xml:space="preserve">Wykorzystanie algorytmu </w:t>
            </w:r>
            <w:r w:rsidRPr="6C50547C" w:rsidR="6C50547C">
              <w:rPr>
                <w:rFonts w:ascii="Arial" w:hAnsi="Arial" w:cs="Arial"/>
                <w:sz w:val="20"/>
                <w:szCs w:val="20"/>
              </w:rPr>
              <w:t>Flood</w:t>
            </w:r>
            <w:r w:rsidRPr="6C50547C" w:rsidR="6C5054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C50547C" w:rsidR="6C50547C">
              <w:rPr>
                <w:rFonts w:ascii="Arial" w:hAnsi="Arial" w:cs="Arial"/>
                <w:sz w:val="20"/>
                <w:szCs w:val="20"/>
              </w:rPr>
              <w:t>fill</w:t>
            </w:r>
            <w:r w:rsidRPr="6C50547C" w:rsidR="6C50547C">
              <w:rPr>
                <w:rFonts w:ascii="Arial" w:hAnsi="Arial" w:cs="Arial"/>
                <w:sz w:val="20"/>
                <w:szCs w:val="20"/>
              </w:rPr>
              <w:t xml:space="preserve"> do obliczenia pola przekroju stosu drewno oraz przeskalowanie jego pola w oparciu o wymiary oznacznika.</w:t>
            </w:r>
          </w:p>
        </w:tc>
      </w:tr>
      <w:tr w:rsidR="6C50547C" w:rsidTr="6C50547C" w14:paraId="3F07028F">
        <w:trPr>
          <w:trHeight w:val="300"/>
        </w:trPr>
        <w:tc>
          <w:tcPr>
            <w:tcW w:w="4530" w:type="dxa"/>
            <w:tcMar/>
          </w:tcPr>
          <w:p w:rsidR="6C50547C" w:rsidP="6C50547C" w:rsidRDefault="6C50547C" w14:paraId="6B5F2A1F" w14:textId="658BD74C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Demo aplikacji na komputer</w:t>
            </w:r>
          </w:p>
        </w:tc>
        <w:tc>
          <w:tcPr>
            <w:tcW w:w="4530" w:type="dxa"/>
            <w:tcMar/>
          </w:tcPr>
          <w:p w:rsidR="6C50547C" w:rsidP="6C50547C" w:rsidRDefault="6C50547C" w14:paraId="672C9650" w14:textId="6D49871C">
            <w:pPr>
              <w:pStyle w:val="Normalny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6C50547C" w:rsidR="6C50547C">
              <w:rPr>
                <w:rFonts w:ascii="Arial" w:hAnsi="Arial" w:cs="Arial"/>
                <w:sz w:val="20"/>
                <w:szCs w:val="20"/>
              </w:rPr>
              <w:t>Użycie algorytmu wyznaczającego powierzchnie w aplikacji demonstracyjnej działającej na komputerze w celu zobrazowania możliwości takiego programu.</w:t>
            </w:r>
          </w:p>
        </w:tc>
      </w:tr>
      <w:tr w:rsidR="6C50547C" w:rsidTr="6C50547C" w14:paraId="21CD9FD8">
        <w:trPr>
          <w:trHeight w:val="300"/>
        </w:trPr>
        <w:tc>
          <w:tcPr>
            <w:tcW w:w="4530" w:type="dxa"/>
            <w:tcMar/>
          </w:tcPr>
          <w:p w:rsidR="6C50547C" w:rsidP="6C50547C" w:rsidRDefault="6C50547C" w14:paraId="11E1E63C" w14:textId="4AA544E2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Zebranie danych potrzebnych do pomiaru</w:t>
            </w:r>
          </w:p>
        </w:tc>
        <w:tc>
          <w:tcPr>
            <w:tcW w:w="4530" w:type="dxa"/>
            <w:tcMar/>
          </w:tcPr>
          <w:p w:rsidR="6C50547C" w:rsidP="6C50547C" w:rsidRDefault="6C50547C" w14:paraId="60B9632D" w14:textId="24F740ED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  <w:sz w:val="20"/>
                <w:szCs w:val="20"/>
              </w:rPr>
              <w:t>Zebranie zdjęć stosu oraz pomiary ręczne potrzebne do późniejszej weryfikacji działania algorytmu.</w:t>
            </w:r>
          </w:p>
        </w:tc>
      </w:tr>
      <w:tr w:rsidR="6C50547C" w:rsidTr="6C50547C" w14:paraId="0AD37FFF">
        <w:trPr>
          <w:trHeight w:val="300"/>
        </w:trPr>
        <w:tc>
          <w:tcPr>
            <w:tcW w:w="4530" w:type="dxa"/>
            <w:tcMar/>
          </w:tcPr>
          <w:p w:rsidR="6C50547C" w:rsidP="6C50547C" w:rsidRDefault="6C50547C" w14:paraId="2210C030" w14:textId="42EF956A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Wypełnianie</w:t>
            </w:r>
            <w:r w:rsidRPr="6C50547C" w:rsidR="6C50547C">
              <w:rPr>
                <w:rFonts w:ascii="Arial" w:hAnsi="Arial" w:cs="Arial"/>
              </w:rPr>
              <w:t xml:space="preserve"> dokumentacji projektowej</w:t>
            </w:r>
          </w:p>
        </w:tc>
        <w:tc>
          <w:tcPr>
            <w:tcW w:w="4530" w:type="dxa"/>
            <w:tcMar/>
          </w:tcPr>
          <w:p w:rsidR="6C50547C" w:rsidP="6C50547C" w:rsidRDefault="6C50547C" w14:paraId="7DE89692" w14:textId="52048767">
            <w:pPr>
              <w:pStyle w:val="Normalny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6C50547C" w:rsidR="6C50547C">
              <w:rPr>
                <w:rFonts w:ascii="Arial" w:hAnsi="Arial" w:cs="Arial"/>
                <w:sz w:val="20"/>
                <w:szCs w:val="20"/>
              </w:rPr>
              <w:t>Wypełnianie dokumentów związanych z realizacją projektu.</w:t>
            </w:r>
          </w:p>
        </w:tc>
      </w:tr>
    </w:tbl>
    <w:p xmlns:wp14="http://schemas.microsoft.com/office/word/2010/wordml" w:rsidRPr="00DD6415" w:rsidR="000E2203" w:rsidP="000E2203" w:rsidRDefault="000E2203" w14:paraId="4B22D442" wp14:textId="77777777">
      <w:pPr>
        <w:pStyle w:val="Nagwek2"/>
        <w:rPr>
          <w:rFonts w:ascii="Arial" w:hAnsi="Arial" w:cs="Arial"/>
        </w:rPr>
      </w:pPr>
      <w:bookmarkStart w:name="_Toc114649458" w:id="8"/>
      <w:r w:rsidRPr="6C50547C" w:rsidR="6C50547C">
        <w:rPr>
          <w:rFonts w:ascii="Arial" w:hAnsi="Arial" w:cs="Arial"/>
        </w:rPr>
        <w:t>Charakterystyka pracy zespołowej</w:t>
      </w:r>
      <w:bookmarkEnd w:id="8"/>
      <w:r w:rsidRPr="6C50547C" w:rsidR="6C50547C">
        <w:rPr>
          <w:rFonts w:ascii="Arial" w:hAnsi="Arial" w:cs="Arial"/>
        </w:rPr>
        <w:t xml:space="preserve"> </w:t>
      </w:r>
    </w:p>
    <w:p xmlns:wp14="http://schemas.microsoft.com/office/word/2010/wordml" w:rsidRPr="00DD6415" w:rsidR="000E2203" w:rsidP="000E2203" w:rsidRDefault="000E2203" w14:paraId="7A7E2CA3" wp14:textId="77777777">
      <w:pPr>
        <w:pStyle w:val="komentarz"/>
        <w:rPr>
          <w:rFonts w:cs="Arial"/>
          <w:b/>
          <w:color w:val="FF0000"/>
        </w:rPr>
      </w:pPr>
      <w:r w:rsidRPr="6C50547C" w:rsidR="6C50547C">
        <w:rPr>
          <w:rFonts w:cs="Arial"/>
          <w:b w:val="1"/>
          <w:bCs w:val="1"/>
          <w:color w:val="FF0000"/>
        </w:rPr>
        <w:t>{</w:t>
      </w:r>
      <w:r w:rsidRPr="6C50547C" w:rsidR="6C50547C">
        <w:rPr>
          <w:rFonts w:cs="Arial"/>
          <w:b w:val="1"/>
          <w:bCs w:val="1"/>
          <w:color w:val="FF0000"/>
        </w:rPr>
        <w:t>t</w:t>
      </w:r>
      <w:r w:rsidRPr="6C50547C" w:rsidR="6C50547C">
        <w:rPr>
          <w:rFonts w:cs="Arial"/>
          <w:b w:val="1"/>
          <w:bCs w:val="1"/>
          <w:color w:val="FF0000"/>
        </w:rPr>
        <w:t>u należy rzeczowo wskazać, kto co wykonywał, w jaki sposób kierowano projektem, jak przydzielano zadania, wskazać wkład poszczególnych osób w proces tworzenia produktu, dokumentowania, obsługi systemu SPG, współpracy z klientem, opiekunem itp.; należy wykazać jak realizowano pracę zespołową</w:t>
      </w:r>
      <w:r w:rsidRPr="6C50547C" w:rsidR="6C50547C">
        <w:rPr>
          <w:rFonts w:cs="Arial"/>
          <w:b w:val="1"/>
          <w:bCs w:val="1"/>
          <w:color w:val="FF0000"/>
        </w:rPr>
        <w:t>, może być tabela</w:t>
      </w:r>
      <w:r w:rsidRPr="6C50547C" w:rsidR="6C50547C">
        <w:rPr>
          <w:rFonts w:cs="Arial"/>
          <w:b w:val="1"/>
          <w:bCs w:val="1"/>
          <w:color w:val="FF0000"/>
        </w:rPr>
        <w:t>}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15"/>
        <w:gridCol w:w="4530"/>
      </w:tblGrid>
      <w:tr w:rsidR="6C50547C" w:rsidTr="6C50547C" w14:paraId="6D610F41">
        <w:trPr>
          <w:trHeight w:val="300"/>
        </w:trPr>
        <w:tc>
          <w:tcPr>
            <w:tcW w:w="4515" w:type="dxa"/>
            <w:tcMar/>
          </w:tcPr>
          <w:p w:rsidR="6C50547C" w:rsidP="6C50547C" w:rsidRDefault="6C50547C" w14:paraId="44C2BA80" w14:textId="2DDF93FC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</w:rPr>
            </w:pPr>
            <w:r w:rsidRPr="6C50547C" w:rsidR="6C50547C">
              <w:rPr>
                <w:rFonts w:ascii="Arial" w:hAnsi="Arial" w:cs="Arial"/>
                <w:b w:val="1"/>
                <w:bCs w:val="1"/>
              </w:rPr>
              <w:t>Zadanie</w:t>
            </w:r>
          </w:p>
        </w:tc>
        <w:tc>
          <w:tcPr>
            <w:tcW w:w="4530" w:type="dxa"/>
            <w:tcMar/>
          </w:tcPr>
          <w:p w:rsidR="6C50547C" w:rsidP="6C50547C" w:rsidRDefault="6C50547C" w14:paraId="4B15004E" w14:textId="74C1023B">
            <w:pPr>
              <w:pStyle w:val="komentarz"/>
              <w:jc w:val="center"/>
              <w:rPr>
                <w:rFonts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C50547C" w:rsidR="6C50547C">
              <w:rPr>
                <w:rFonts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Osoby odpowiedzialne</w:t>
            </w:r>
          </w:p>
        </w:tc>
      </w:tr>
      <w:tr w:rsidR="6C50547C" w:rsidTr="6C50547C" w14:paraId="7725BACC">
        <w:trPr>
          <w:trHeight w:val="300"/>
        </w:trPr>
        <w:tc>
          <w:tcPr>
            <w:tcW w:w="4515" w:type="dxa"/>
            <w:tcMar/>
          </w:tcPr>
          <w:p w:rsidR="6C50547C" w:rsidP="6C50547C" w:rsidRDefault="6C50547C" w14:paraId="3E5375E5" w14:textId="456C16C8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Raport</w:t>
            </w:r>
          </w:p>
        </w:tc>
        <w:tc>
          <w:tcPr>
            <w:tcW w:w="4530" w:type="dxa"/>
            <w:tcMar/>
          </w:tcPr>
          <w:p w:rsidR="6C50547C" w:rsidP="6C50547C" w:rsidRDefault="6C50547C" w14:paraId="2AA699D2" w14:textId="7B4A7C59">
            <w:pPr>
              <w:pStyle w:val="komentarz"/>
              <w:jc w:val="center"/>
              <w:rPr>
                <w:rFonts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C50547C" w:rsidR="6C50547C">
              <w:rPr>
                <w:rFonts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Jan Barczewski, Radosław Gajewski, Maciej Sikora</w:t>
            </w:r>
          </w:p>
        </w:tc>
      </w:tr>
      <w:tr w:rsidR="6C50547C" w:rsidTr="6C50547C" w14:paraId="26ED00C2">
        <w:trPr>
          <w:trHeight w:val="300"/>
        </w:trPr>
        <w:tc>
          <w:tcPr>
            <w:tcW w:w="4515" w:type="dxa"/>
            <w:tcMar/>
          </w:tcPr>
          <w:p w:rsidR="6C50547C" w:rsidP="6C50547C" w:rsidRDefault="6C50547C" w14:paraId="16C4A9D5" w14:textId="113C0B94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Projekt Interfejsu</w:t>
            </w:r>
          </w:p>
        </w:tc>
        <w:tc>
          <w:tcPr>
            <w:tcW w:w="4530" w:type="dxa"/>
            <w:tcMar/>
          </w:tcPr>
          <w:p w:rsidR="6C50547C" w:rsidP="6C50547C" w:rsidRDefault="6C50547C" w14:paraId="4765F52C" w14:textId="5070DF09">
            <w:pPr>
              <w:pStyle w:val="komentarz"/>
              <w:jc w:val="center"/>
              <w:rPr>
                <w:rFonts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C50547C" w:rsidR="6C50547C">
              <w:rPr>
                <w:rFonts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Radosław Gajewski</w:t>
            </w:r>
          </w:p>
        </w:tc>
      </w:tr>
      <w:tr w:rsidR="6C50547C" w:rsidTr="6C50547C" w14:paraId="20926FE3">
        <w:trPr>
          <w:trHeight w:val="300"/>
        </w:trPr>
        <w:tc>
          <w:tcPr>
            <w:tcW w:w="4515" w:type="dxa"/>
            <w:tcMar/>
          </w:tcPr>
          <w:p w:rsidR="6C50547C" w:rsidP="6C50547C" w:rsidRDefault="6C50547C" w14:paraId="2DBDCEF8" w14:textId="3818164F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Zastosowanie algorytmu do wyznaczenia pola powierzchni</w:t>
            </w:r>
          </w:p>
        </w:tc>
        <w:tc>
          <w:tcPr>
            <w:tcW w:w="4530" w:type="dxa"/>
            <w:tcMar/>
          </w:tcPr>
          <w:p w:rsidR="6C50547C" w:rsidP="6C50547C" w:rsidRDefault="6C50547C" w14:paraId="72E2A124" w14:textId="7C1394A9">
            <w:pPr>
              <w:pStyle w:val="komentarz"/>
              <w:jc w:val="center"/>
              <w:rPr>
                <w:rFonts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C50547C" w:rsidR="6C50547C">
              <w:rPr>
                <w:rFonts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Jan Barczewski, Maciej Sikora</w:t>
            </w:r>
          </w:p>
          <w:p w:rsidR="6C50547C" w:rsidP="6C50547C" w:rsidRDefault="6C50547C" w14:paraId="246F1C9E" w14:textId="7C61316E">
            <w:pPr>
              <w:pStyle w:val="komentarz"/>
              <w:jc w:val="center"/>
              <w:rPr>
                <w:rFonts w:cs="Arial"/>
                <w:b w:val="1"/>
                <w:bCs w:val="1"/>
                <w:color w:val="FF0000"/>
              </w:rPr>
            </w:pPr>
          </w:p>
        </w:tc>
      </w:tr>
      <w:tr w:rsidR="6C50547C" w:rsidTr="6C50547C" w14:paraId="0B7F2F1A">
        <w:trPr>
          <w:trHeight w:val="300"/>
        </w:trPr>
        <w:tc>
          <w:tcPr>
            <w:tcW w:w="4515" w:type="dxa"/>
            <w:tcMar/>
          </w:tcPr>
          <w:p w:rsidR="6C50547C" w:rsidP="6C50547C" w:rsidRDefault="6C50547C" w14:paraId="51EFBCB0" w14:textId="6D644B58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Demo aplikacji na komputer</w:t>
            </w:r>
          </w:p>
        </w:tc>
        <w:tc>
          <w:tcPr>
            <w:tcW w:w="4530" w:type="dxa"/>
            <w:tcMar/>
          </w:tcPr>
          <w:p w:rsidR="6C50547C" w:rsidP="6C50547C" w:rsidRDefault="6C50547C" w14:paraId="68066B3B" w14:textId="1B452F7B">
            <w:pPr>
              <w:pStyle w:val="komentarz"/>
              <w:jc w:val="center"/>
              <w:rPr>
                <w:rFonts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C50547C" w:rsidR="6C50547C">
              <w:rPr>
                <w:rFonts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Jan Barczewski, Maciej Sikora</w:t>
            </w:r>
          </w:p>
        </w:tc>
      </w:tr>
      <w:tr w:rsidR="6C50547C" w:rsidTr="6C50547C" w14:paraId="42418DD3">
        <w:trPr>
          <w:trHeight w:val="300"/>
        </w:trPr>
        <w:tc>
          <w:tcPr>
            <w:tcW w:w="4515" w:type="dxa"/>
            <w:tcMar/>
          </w:tcPr>
          <w:p w:rsidR="6C50547C" w:rsidP="6C50547C" w:rsidRDefault="6C50547C" w14:paraId="123504CB" w14:textId="6124062E">
            <w:pPr>
              <w:pStyle w:val="Normalny"/>
              <w:jc w:val="center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Zebranie danych potrzebnych do pomiaru</w:t>
            </w:r>
          </w:p>
        </w:tc>
        <w:tc>
          <w:tcPr>
            <w:tcW w:w="4530" w:type="dxa"/>
            <w:tcMar/>
          </w:tcPr>
          <w:p w:rsidR="6C50547C" w:rsidP="6C50547C" w:rsidRDefault="6C50547C" w14:paraId="108B660C" w14:textId="156179DA">
            <w:pPr>
              <w:pStyle w:val="komentarz"/>
              <w:jc w:val="center"/>
              <w:rPr>
                <w:rFonts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C50547C" w:rsidR="6C50547C">
              <w:rPr>
                <w:rFonts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Radosław Gajewski, Maciej Sikora</w:t>
            </w:r>
          </w:p>
        </w:tc>
      </w:tr>
      <w:tr w:rsidR="6C50547C" w:rsidTr="6C50547C" w14:paraId="0EA55D90">
        <w:trPr>
          <w:trHeight w:val="300"/>
        </w:trPr>
        <w:tc>
          <w:tcPr>
            <w:tcW w:w="4515" w:type="dxa"/>
            <w:tcMar/>
          </w:tcPr>
          <w:p w:rsidR="6C50547C" w:rsidP="6C50547C" w:rsidRDefault="6C50547C" w14:paraId="3B7FA274" w14:textId="152074BE">
            <w:pPr>
              <w:pStyle w:val="komentarz"/>
              <w:jc w:val="center"/>
              <w:rPr>
                <w:rFonts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C50547C" w:rsidR="6C50547C">
              <w:rPr>
                <w:rFonts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Wypełnianie dokumentacji projektowej</w:t>
            </w:r>
          </w:p>
        </w:tc>
        <w:tc>
          <w:tcPr>
            <w:tcW w:w="4530" w:type="dxa"/>
            <w:tcMar/>
          </w:tcPr>
          <w:p w:rsidR="6C50547C" w:rsidP="6C50547C" w:rsidRDefault="6C50547C" w14:paraId="2FF67E08" w14:textId="05C57795">
            <w:pPr>
              <w:pStyle w:val="komentarz"/>
              <w:jc w:val="center"/>
              <w:rPr>
                <w:rFonts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C50547C" w:rsidR="6C50547C">
              <w:rPr>
                <w:rFonts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Maciej Sikora, Radosław Gajewski, Jan Barczewski</w:t>
            </w:r>
          </w:p>
        </w:tc>
      </w:tr>
    </w:tbl>
    <w:p xmlns:wp14="http://schemas.microsoft.com/office/word/2010/wordml" w:rsidRPr="00DD6415" w:rsidR="000E2203" w:rsidP="6C50547C" w:rsidRDefault="000E2203" w14:paraId="07547A01" wp14:textId="5DA46F02">
      <w:pPr>
        <w:ind w:left="0"/>
        <w:jc w:val="center"/>
        <w:rPr>
          <w:rFonts w:ascii="Arial" w:hAnsi="Arial" w:cs="Arial"/>
          <w:b w:val="0"/>
          <w:bCs w:val="0"/>
          <w:color w:val="000000" w:themeColor="text1" w:themeTint="FF" w:themeShade="FF"/>
        </w:rPr>
      </w:pPr>
      <w:r w:rsidRPr="6C50547C" w:rsidR="6C50547C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Zadania były przydzielane poprzez równomierne rozkładanie pracy podczas spotkań zespołu. Współpraca z opiekunem była osiągana poprzez zdalne konsultacje w systemie </w:t>
      </w:r>
      <w:r w:rsidRPr="6C50547C" w:rsidR="6C50547C">
        <w:rPr>
          <w:rFonts w:ascii="Arial" w:hAnsi="Arial" w:cs="Arial"/>
          <w:b w:val="0"/>
          <w:bCs w:val="0"/>
          <w:color w:val="000000" w:themeColor="text1" w:themeTint="FF" w:themeShade="FF"/>
        </w:rPr>
        <w:t>eNauczanie</w:t>
      </w:r>
      <w:r w:rsidRPr="6C50547C" w:rsidR="6C50547C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. </w:t>
      </w:r>
    </w:p>
    <w:p xmlns:wp14="http://schemas.microsoft.com/office/word/2010/wordml" w:rsidRPr="00DD6415" w:rsidR="000E2203" w:rsidP="000E2203" w:rsidRDefault="000E2203" w14:paraId="2313AED3" wp14:textId="0351746E">
      <w:pPr>
        <w:pStyle w:val="Nagwek2"/>
        <w:rPr>
          <w:rFonts w:ascii="Arial" w:hAnsi="Arial" w:cs="Arial"/>
        </w:rPr>
      </w:pPr>
      <w:bookmarkStart w:name="_Toc114649459" w:id="9"/>
      <w:r w:rsidRPr="6C50547C" w:rsidR="6C50547C">
        <w:rPr>
          <w:rFonts w:ascii="Arial" w:hAnsi="Arial" w:cs="Arial"/>
        </w:rPr>
        <w:t>Osiągnięte wyniki</w:t>
      </w:r>
      <w:bookmarkEnd w:id="9"/>
    </w:p>
    <w:p xmlns:wp14="http://schemas.microsoft.com/office/word/2010/wordml" w:rsidRPr="00DD6415" w:rsidR="000E2203" w:rsidP="000E2203" w:rsidRDefault="000E2203" w14:paraId="0F1CB8AF" wp14:noSpellErr="1" wp14:textId="0BD1D296">
      <w:pPr>
        <w:pStyle w:val="komentarz"/>
        <w:rPr>
          <w:rFonts w:cs="Arial"/>
        </w:rPr>
      </w:pPr>
      <w:r w:rsidRPr="6C50547C" w:rsidR="6C50547C">
        <w:rPr>
          <w:rFonts w:cs="Arial"/>
        </w:rPr>
        <w:t>{</w:t>
      </w:r>
      <w:r w:rsidRPr="6C50547C" w:rsidR="6C50547C">
        <w:rPr>
          <w:rFonts w:cs="Arial"/>
        </w:rPr>
        <w:t>t</w:t>
      </w:r>
      <w:r w:rsidRPr="6C50547C" w:rsidR="6C50547C">
        <w:rPr>
          <w:rFonts w:cs="Arial"/>
        </w:rPr>
        <w:t>u należy rzeczowo opisać produkt pracy zespołu}</w:t>
      </w:r>
    </w:p>
    <w:p w:rsidR="6C50547C" w:rsidP="6C50547C" w:rsidRDefault="6C50547C" w14:paraId="47AAD447" w14:textId="22A49667">
      <w:pPr>
        <w:pStyle w:val="komentarz"/>
        <w:numPr>
          <w:ilvl w:val="0"/>
          <w:numId w:val="52"/>
        </w:numPr>
        <w:rPr>
          <w:rFonts w:ascii="Arial" w:hAnsi="Arial" w:eastAsia="Arial" w:cs="Arial"/>
          <w:sz w:val="20"/>
          <w:szCs w:val="20"/>
        </w:rPr>
      </w:pPr>
      <w:r w:rsidRPr="6C50547C" w:rsidR="6C50547C">
        <w:rPr>
          <w:rFonts w:ascii="Arial" w:hAnsi="Arial" w:eastAsia="Arial" w:cs="Arial"/>
          <w:sz w:val="20"/>
          <w:szCs w:val="20"/>
        </w:rPr>
        <w:t xml:space="preserve">Pozyskanie wiedzy na temat różnych rodzajów segmentacji obrazu. </w:t>
      </w:r>
    </w:p>
    <w:p w:rsidR="6C50547C" w:rsidP="6C50547C" w:rsidRDefault="6C50547C" w14:paraId="10A4C824" w14:textId="120FB878">
      <w:pPr>
        <w:pStyle w:val="komentarz"/>
        <w:numPr>
          <w:ilvl w:val="0"/>
          <w:numId w:val="52"/>
        </w:numPr>
        <w:rPr>
          <w:rFonts w:ascii="Arial" w:hAnsi="Arial" w:eastAsia="Arial" w:cs="Arial"/>
          <w:sz w:val="20"/>
          <w:szCs w:val="20"/>
        </w:rPr>
      </w:pPr>
      <w:r w:rsidRPr="6C50547C" w:rsidR="6C50547C">
        <w:rPr>
          <w:rFonts w:ascii="Arial" w:hAnsi="Arial" w:eastAsia="Arial" w:cs="Arial"/>
          <w:sz w:val="20"/>
          <w:szCs w:val="20"/>
        </w:rPr>
        <w:t xml:space="preserve">Demo aplikacji działające na komputerze pozwalające obliczyć objętość stosu w oparciu o algorytm </w:t>
      </w:r>
      <w:r w:rsidRPr="6C50547C" w:rsidR="6C50547C">
        <w:rPr>
          <w:rFonts w:ascii="Arial" w:hAnsi="Arial" w:eastAsia="Arial" w:cs="Arial"/>
          <w:sz w:val="20"/>
          <w:szCs w:val="20"/>
        </w:rPr>
        <w:t>Flood</w:t>
      </w:r>
      <w:r w:rsidRPr="6C50547C" w:rsidR="6C50547C">
        <w:rPr>
          <w:rFonts w:ascii="Arial" w:hAnsi="Arial" w:eastAsia="Arial" w:cs="Arial"/>
          <w:sz w:val="20"/>
          <w:szCs w:val="20"/>
        </w:rPr>
        <w:t xml:space="preserve"> </w:t>
      </w:r>
      <w:r w:rsidRPr="6C50547C" w:rsidR="6C50547C">
        <w:rPr>
          <w:rFonts w:ascii="Arial" w:hAnsi="Arial" w:eastAsia="Arial" w:cs="Arial"/>
          <w:sz w:val="20"/>
          <w:szCs w:val="20"/>
        </w:rPr>
        <w:t>fill</w:t>
      </w:r>
      <w:r w:rsidRPr="6C50547C" w:rsidR="6C50547C">
        <w:rPr>
          <w:rFonts w:ascii="Arial" w:hAnsi="Arial" w:eastAsia="Arial" w:cs="Arial"/>
          <w:sz w:val="20"/>
          <w:szCs w:val="20"/>
        </w:rPr>
        <w:t xml:space="preserve"> działający na odcieniu (Hue), obrazu w modelu HSV. </w:t>
      </w:r>
    </w:p>
    <w:p w:rsidR="6C50547C" w:rsidP="6C50547C" w:rsidRDefault="6C50547C" w14:paraId="61C035D3" w14:textId="17C7708A">
      <w:pPr>
        <w:pStyle w:val="komentarz"/>
        <w:numPr>
          <w:ilvl w:val="0"/>
          <w:numId w:val="52"/>
        </w:numPr>
        <w:rPr>
          <w:rFonts w:ascii="Arial" w:hAnsi="Arial" w:eastAsia="Arial" w:cs="Arial"/>
          <w:sz w:val="20"/>
          <w:szCs w:val="20"/>
        </w:rPr>
      </w:pPr>
      <w:r w:rsidRPr="6C50547C" w:rsidR="6C50547C">
        <w:rPr>
          <w:rFonts w:ascii="Arial" w:hAnsi="Arial" w:eastAsia="Arial" w:cs="Arial"/>
          <w:sz w:val="20"/>
          <w:szCs w:val="20"/>
        </w:rPr>
        <w:t>Projekt graficzny docelowego interfejsu aplikacji mobilnej.</w:t>
      </w:r>
    </w:p>
    <w:p w:rsidR="6C50547C" w:rsidP="6C50547C" w:rsidRDefault="6C50547C" w14:paraId="2EA08BEA" w14:textId="37240B12">
      <w:pPr>
        <w:pStyle w:val="komentarz"/>
        <w:rPr>
          <w:rFonts w:cs="Arial"/>
        </w:rPr>
      </w:pPr>
    </w:p>
    <w:p xmlns:wp14="http://schemas.microsoft.com/office/word/2010/wordml" w:rsidRPr="00DD6415" w:rsidR="000E2203" w:rsidP="0081211A" w:rsidRDefault="000E2203" w14:paraId="5043CB0F" wp14:textId="77777777">
      <w:pPr>
        <w:rPr>
          <w:rFonts w:ascii="Arial" w:hAnsi="Arial" w:cs="Arial"/>
        </w:rPr>
      </w:pPr>
    </w:p>
    <w:p xmlns:wp14="http://schemas.microsoft.com/office/word/2010/wordml" w:rsidRPr="00DD6415" w:rsidR="008B49F3" w:rsidRDefault="008B49F3" w14:paraId="3EB09649" wp14:textId="77777777">
      <w:pPr>
        <w:pStyle w:val="Nagwek2"/>
        <w:rPr>
          <w:rFonts w:ascii="Arial" w:hAnsi="Arial" w:cs="Arial"/>
        </w:rPr>
      </w:pPr>
      <w:bookmarkStart w:name="_Toc114649460" w:id="10"/>
      <w:r w:rsidRPr="6C50547C" w:rsidR="6C50547C">
        <w:rPr>
          <w:rFonts w:ascii="Arial" w:hAnsi="Arial" w:cs="Arial"/>
        </w:rPr>
        <w:t>Rozbieżności i zmian</w:t>
      </w:r>
      <w:r w:rsidRPr="6C50547C" w:rsidR="6C50547C">
        <w:rPr>
          <w:rFonts w:ascii="Arial" w:hAnsi="Arial" w:cs="Arial"/>
        </w:rPr>
        <w:t>y</w:t>
      </w:r>
      <w:r w:rsidRPr="6C50547C" w:rsidR="6C50547C">
        <w:rPr>
          <w:rFonts w:ascii="Arial" w:hAnsi="Arial" w:cs="Arial"/>
        </w:rPr>
        <w:t xml:space="preserve"> w realizacji projektu</w:t>
      </w:r>
      <w:bookmarkEnd w:id="10"/>
    </w:p>
    <w:p xmlns:wp14="http://schemas.microsoft.com/office/word/2010/wordml" w:rsidRPr="00DD6415" w:rsidR="008B49F3" w:rsidP="0081211A" w:rsidRDefault="008B49F3" w14:paraId="274C6D36" wp14:textId="225F3250">
      <w:pPr>
        <w:pStyle w:val="komentarz"/>
        <w:rPr>
          <w:rFonts w:cs="Arial"/>
        </w:rPr>
      </w:pPr>
      <w:r w:rsidRPr="6C50547C" w:rsidR="6C50547C">
        <w:rPr>
          <w:rFonts w:cs="Arial"/>
        </w:rPr>
        <w:t xml:space="preserve">{tu uczciwe przedstawienie rozbieżności w stosunku do pierwotnego planu, wraz z uzasadnieniem i propozycją zmian w realizacji </w:t>
      </w:r>
      <w:r w:rsidRPr="6C50547C" w:rsidR="6C50547C">
        <w:rPr>
          <w:rFonts w:cs="Arial"/>
        </w:rPr>
        <w:t>projektu}</w:t>
      </w:r>
    </w:p>
    <w:p w:rsidR="6C50547C" w:rsidP="6C50547C" w:rsidRDefault="6C50547C" w14:paraId="2608910A" w14:textId="110AAD02">
      <w:pPr>
        <w:pStyle w:val="komentarz"/>
        <w:rPr>
          <w:rFonts w:ascii="Arial" w:hAnsi="Arial" w:eastAsia="Arial" w:cs="Arial"/>
          <w:sz w:val="20"/>
          <w:szCs w:val="20"/>
        </w:rPr>
      </w:pPr>
      <w:r w:rsidRPr="6C50547C" w:rsidR="6C50547C">
        <w:rPr>
          <w:rFonts w:ascii="Arial" w:hAnsi="Arial" w:eastAsia="Arial" w:cs="Arial"/>
          <w:sz w:val="20"/>
          <w:szCs w:val="20"/>
        </w:rPr>
        <w:t xml:space="preserve">Dokładność algorytmu poniżej oczekiwań. Planowane udoskonalenie bieżącego algorytmu </w:t>
      </w:r>
      <w:r w:rsidRPr="6C50547C" w:rsidR="6C50547C">
        <w:rPr>
          <w:rFonts w:ascii="Arial" w:hAnsi="Arial" w:eastAsia="Arial" w:cs="Arial"/>
          <w:sz w:val="20"/>
          <w:szCs w:val="20"/>
        </w:rPr>
        <w:t>bądź</w:t>
      </w:r>
      <w:r w:rsidRPr="6C50547C" w:rsidR="6C50547C">
        <w:rPr>
          <w:rFonts w:ascii="Arial" w:hAnsi="Arial" w:eastAsia="Arial" w:cs="Arial"/>
          <w:sz w:val="20"/>
          <w:szCs w:val="20"/>
        </w:rPr>
        <w:t xml:space="preserve"> jego zmiana.</w:t>
      </w:r>
    </w:p>
    <w:p xmlns:wp14="http://schemas.microsoft.com/office/word/2010/wordml" w:rsidRPr="00DD6415" w:rsidR="008B49F3" w:rsidP="0081211A" w:rsidRDefault="008B49F3" w14:paraId="07459315" wp14:textId="77777777">
      <w:pPr>
        <w:rPr>
          <w:rFonts w:ascii="Arial" w:hAnsi="Arial" w:cs="Arial"/>
        </w:rPr>
      </w:pPr>
    </w:p>
    <w:p xmlns:wp14="http://schemas.microsoft.com/office/word/2010/wordml" w:rsidRPr="00DD6415" w:rsidR="002F7E7D" w:rsidP="002F7E7D" w:rsidRDefault="002F7E7D" w14:paraId="18AE75E0" wp14:textId="77777777">
      <w:pPr>
        <w:pStyle w:val="Nagwek2"/>
        <w:rPr>
          <w:rFonts w:ascii="Arial" w:hAnsi="Arial" w:cs="Arial"/>
        </w:rPr>
      </w:pPr>
      <w:bookmarkStart w:name="_Toc114649461" w:id="11"/>
      <w:r w:rsidRPr="6C50547C" w:rsidR="6C50547C">
        <w:rPr>
          <w:rFonts w:ascii="Arial" w:hAnsi="Arial" w:cs="Arial"/>
        </w:rPr>
        <w:t>Postanowienia</w:t>
      </w:r>
      <w:bookmarkEnd w:id="11"/>
      <w:r w:rsidRPr="6C50547C" w:rsidR="6C50547C">
        <w:rPr>
          <w:rFonts w:ascii="Arial" w:hAnsi="Arial" w:cs="Arial"/>
        </w:rPr>
        <w:t xml:space="preserve"> </w:t>
      </w:r>
    </w:p>
    <w:p xmlns:wp14="http://schemas.microsoft.com/office/word/2010/wordml" w:rsidRPr="00DD6415" w:rsidR="002F7E7D" w:rsidP="002F7E7D" w:rsidRDefault="002F7E7D" w14:paraId="70786E02" wp14:textId="77777777">
      <w:pPr>
        <w:pStyle w:val="komentarz"/>
        <w:rPr>
          <w:rFonts w:cs="Arial"/>
        </w:rPr>
      </w:pPr>
      <w:r w:rsidRPr="00DD6415">
        <w:rPr>
          <w:rFonts w:cs="Arial"/>
        </w:rPr>
        <w:t>{</w:t>
      </w:r>
      <w:r w:rsidRPr="00DD6415" w:rsidR="00FD1785">
        <w:rPr>
          <w:rFonts w:cs="Arial"/>
        </w:rPr>
        <w:t>j</w:t>
      </w:r>
      <w:r w:rsidRPr="00DD6415">
        <w:rPr>
          <w:rFonts w:cs="Arial"/>
        </w:rPr>
        <w:t>eśli ustalenia z opiekunem wymagają jakichś zmian w stosunku do pierwotnych założeń projektu, to należy je opisać w kontekście prac planowanych w II semestrze}</w:t>
      </w:r>
    </w:p>
    <w:p xmlns:wp14="http://schemas.microsoft.com/office/word/2010/wordml" w:rsidRPr="00DD6415" w:rsidR="000E2203" w:rsidP="002F7E7D" w:rsidRDefault="000E2203" w14:paraId="6537F28F" wp14:textId="77777777">
      <w:pPr>
        <w:pStyle w:val="komentarz"/>
        <w:rPr>
          <w:rFonts w:cs="Arial"/>
        </w:rPr>
      </w:pPr>
    </w:p>
    <w:p xmlns:wp14="http://schemas.microsoft.com/office/word/2010/wordml" w:rsidRPr="00DD6415" w:rsidR="00740E06" w:rsidP="00740E06" w:rsidRDefault="00740E06" w14:paraId="16BFD6D8" wp14:textId="77777777">
      <w:pPr>
        <w:pStyle w:val="Nagwek2"/>
        <w:rPr>
          <w:rFonts w:ascii="Arial" w:hAnsi="Arial" w:cs="Arial"/>
        </w:rPr>
      </w:pPr>
      <w:bookmarkStart w:name="_Toc114649462" w:id="12"/>
      <w:r w:rsidRPr="6C50547C" w:rsidR="6C50547C">
        <w:rPr>
          <w:rFonts w:ascii="Arial" w:hAnsi="Arial" w:cs="Arial"/>
        </w:rPr>
        <w:t>Plany na kolejny semestr prac</w:t>
      </w:r>
      <w:bookmarkEnd w:id="12"/>
      <w:r w:rsidRPr="6C50547C" w:rsidR="6C50547C">
        <w:rPr>
          <w:rFonts w:ascii="Arial" w:hAnsi="Arial" w:cs="Arial"/>
        </w:rPr>
        <w:t xml:space="preserve"> </w:t>
      </w:r>
    </w:p>
    <w:p xmlns:wp14="http://schemas.microsoft.com/office/word/2010/wordml" w:rsidRPr="00DD6415" w:rsidR="00740E06" w:rsidP="00740E06" w:rsidRDefault="00740E06" w14:paraId="13FD2BE5" wp14:textId="77777777">
      <w:pPr>
        <w:pStyle w:val="komentarz"/>
        <w:rPr>
          <w:rFonts w:cs="Arial"/>
        </w:rPr>
      </w:pPr>
      <w:r w:rsidRPr="6C50547C" w:rsidR="6C50547C">
        <w:rPr>
          <w:rFonts w:cs="Arial"/>
        </w:rPr>
        <w:t xml:space="preserve">{należy wskazać, jakie </w:t>
      </w:r>
      <w:r w:rsidRPr="6C50547C" w:rsidR="6C50547C">
        <w:rPr>
          <w:rFonts w:cs="Arial"/>
        </w:rPr>
        <w:t xml:space="preserve">główne </w:t>
      </w:r>
      <w:r w:rsidRPr="6C50547C" w:rsidR="6C50547C">
        <w:rPr>
          <w:rFonts w:cs="Arial"/>
        </w:rPr>
        <w:t>prace</w:t>
      </w:r>
      <w:r w:rsidRPr="6C50547C" w:rsidR="6C50547C">
        <w:rPr>
          <w:rFonts w:cs="Arial"/>
        </w:rPr>
        <w:t>/kierunku rozwoju projektu</w:t>
      </w:r>
      <w:r w:rsidRPr="6C50547C" w:rsidR="6C50547C">
        <w:rPr>
          <w:rFonts w:cs="Arial"/>
        </w:rPr>
        <w:t xml:space="preserve"> są przewidywane do wykonania w II semestrze </w:t>
      </w:r>
      <w:r w:rsidRPr="6C50547C" w:rsidR="6C50547C">
        <w:rPr>
          <w:rFonts w:cs="Arial"/>
        </w:rPr>
        <w:t>P</w:t>
      </w:r>
      <w:r w:rsidRPr="6C50547C" w:rsidR="6C50547C">
        <w:rPr>
          <w:rFonts w:cs="Arial"/>
        </w:rPr>
        <w:t>rojektu</w:t>
      </w:r>
      <w:r w:rsidRPr="6C50547C" w:rsidR="6C50547C">
        <w:rPr>
          <w:rFonts w:cs="Arial"/>
        </w:rPr>
        <w:t xml:space="preserve"> grupowego</w:t>
      </w:r>
      <w:r w:rsidRPr="6C50547C" w:rsidR="6C50547C">
        <w:rPr>
          <w:rFonts w:cs="Arial"/>
        </w:rPr>
        <w:t>}</w:t>
      </w:r>
    </w:p>
    <w:p xmlns:wp14="http://schemas.microsoft.com/office/word/2010/wordml" w:rsidRPr="00DD6415" w:rsidR="00DD6415" w:rsidP="6C50547C" w:rsidRDefault="00DD6415" w14:paraId="7BC3D8D3" wp14:textId="1590AB2D">
      <w:pPr>
        <w:pStyle w:val="ListParagraph"/>
        <w:numPr>
          <w:ilvl w:val="0"/>
          <w:numId w:val="49"/>
        </w:numPr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sz w:val="20"/>
          <w:szCs w:val="20"/>
        </w:rPr>
      </w:pPr>
      <w:r w:rsidRPr="6C50547C" w:rsidR="6C50547C">
        <w:rPr>
          <w:rFonts w:ascii="Arial" w:hAnsi="Arial" w:eastAsia="Arial" w:cs="Arial"/>
          <w:sz w:val="20"/>
          <w:szCs w:val="20"/>
        </w:rPr>
        <w:t>Wytworzenie aplikacji mobilnej w oparciu o wykonany projekt interfejsu.</w:t>
      </w:r>
    </w:p>
    <w:p xmlns:wp14="http://schemas.microsoft.com/office/word/2010/wordml" w:rsidRPr="00DD6415" w:rsidR="00DD6415" w:rsidP="6C50547C" w:rsidRDefault="00DD6415" w14:paraId="3A0FF5F2" wp14:textId="0C0C7F62">
      <w:pPr>
        <w:pStyle w:val="ListParagraph"/>
        <w:numPr>
          <w:ilvl w:val="0"/>
          <w:numId w:val="49"/>
        </w:numPr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l-PL"/>
        </w:rPr>
      </w:pPr>
      <w:r w:rsidRPr="6C50547C" w:rsidR="6C50547C">
        <w:rPr>
          <w:rFonts w:ascii="Arial" w:hAnsi="Arial" w:eastAsia="Arial" w:cs="Arial"/>
          <w:sz w:val="20"/>
          <w:szCs w:val="20"/>
        </w:rPr>
        <w:t xml:space="preserve">Podniesienie </w:t>
      </w:r>
      <w:r w:rsidRPr="6C50547C" w:rsidR="6C50547C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l-PL"/>
        </w:rPr>
        <w:t>dokładności pomiaru, poprzez ciągłe udoskonalanie algorytmu.</w:t>
      </w:r>
    </w:p>
    <w:p xmlns:wp14="http://schemas.microsoft.com/office/word/2010/wordml" w:rsidRPr="00DD6415" w:rsidR="008B49F3" w:rsidP="00364707" w:rsidRDefault="008B49F3" w14:paraId="042AF011" wp14:textId="77777777">
      <w:pPr>
        <w:pStyle w:val="Nagwek1"/>
        <w:rPr>
          <w:rFonts w:ascii="Arial" w:hAnsi="Arial" w:cs="Arial"/>
        </w:rPr>
      </w:pPr>
      <w:bookmarkStart w:name="_Toc114649463" w:id="13"/>
      <w:r w:rsidRPr="00DD6415">
        <w:rPr>
          <w:rFonts w:ascii="Arial" w:hAnsi="Arial" w:cs="Arial"/>
        </w:rPr>
        <w:t>Załączniki</w:t>
      </w:r>
      <w:bookmarkEnd w:id="13"/>
    </w:p>
    <w:p xmlns:wp14="http://schemas.microsoft.com/office/word/2010/wordml" w:rsidRPr="00DD6415" w:rsidR="008B49F3" w:rsidP="0081211A" w:rsidRDefault="008B49F3" w14:paraId="7FF3EC21" wp14:textId="77777777">
      <w:pPr>
        <w:pStyle w:val="komentarz"/>
        <w:rPr>
          <w:rFonts w:cs="Arial"/>
        </w:rPr>
      </w:pPr>
      <w:r w:rsidRPr="00DD6415">
        <w:rPr>
          <w:rFonts w:cs="Arial"/>
        </w:rPr>
        <w:t>{aktualne wersje dokumentów wypracowanych w trakcie realizacji projektu</w:t>
      </w:r>
      <w:r w:rsidRPr="00DD6415" w:rsidR="00CA4A8D">
        <w:rPr>
          <w:rFonts w:cs="Arial"/>
        </w:rPr>
        <w:t>, w</w:t>
      </w:r>
      <w:r w:rsidRPr="00DD6415" w:rsidR="008F2006">
        <w:rPr>
          <w:rFonts w:cs="Arial"/>
        </w:rPr>
        <w:t>łącznie</w:t>
      </w:r>
      <w:r w:rsidRPr="00DD6415" w:rsidR="00CA4A8D">
        <w:rPr>
          <w:rFonts w:cs="Arial"/>
        </w:rPr>
        <w:t xml:space="preserve"> z wyszczególnioną aktualną wersją raportu </w:t>
      </w:r>
      <w:r w:rsidRPr="00DD6415" w:rsidR="008F2006">
        <w:rPr>
          <w:rFonts w:cs="Arial"/>
        </w:rPr>
        <w:t>semestralnego</w:t>
      </w:r>
      <w:r w:rsidRPr="00DD6415">
        <w:rPr>
          <w:rFonts w:cs="Arial"/>
        </w:rPr>
        <w:t>}</w:t>
      </w:r>
    </w:p>
    <w:p xmlns:wp14="http://schemas.microsoft.com/office/word/2010/wordml" w:rsidRPr="00DD6415" w:rsidR="0081211A" w:rsidP="0081211A" w:rsidRDefault="0081211A" w14:paraId="5630AD66" wp14:textId="77777777">
      <w:pPr>
        <w:pStyle w:val="komentarz"/>
        <w:rPr>
          <w:rFonts w:cs="Arial"/>
        </w:rPr>
      </w:pPr>
    </w:p>
    <w:p xmlns:wp14="http://schemas.microsoft.com/office/word/2010/wordml" w:rsidRPr="00DD6415" w:rsidR="003C659B" w:rsidP="003C659B" w:rsidRDefault="003C659B" w14:paraId="07131690" wp14:textId="77777777">
      <w:pPr>
        <w:pStyle w:val="komentarz"/>
        <w:spacing w:after="120"/>
        <w:jc w:val="center"/>
        <w:rPr>
          <w:rFonts w:cs="Arial"/>
          <w:sz w:val="20"/>
          <w:szCs w:val="22"/>
        </w:rPr>
      </w:pPr>
      <w:r w:rsidRPr="00DD6415">
        <w:rPr>
          <w:rFonts w:cs="Arial"/>
          <w:sz w:val="20"/>
          <w:szCs w:val="22"/>
        </w:rPr>
        <w:t>Tabela. 3.1. Specyfikacja opracowanych dokumentów</w:t>
      </w:r>
      <w:r w:rsidRPr="00DD6415" w:rsidR="00035E58">
        <w:rPr>
          <w:rFonts w:cs="Arial"/>
          <w:sz w:val="20"/>
          <w:szCs w:val="22"/>
        </w:rPr>
        <w:t xml:space="preserve"> w 1 semestrze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392"/>
        <w:gridCol w:w="3929"/>
      </w:tblGrid>
      <w:tr xmlns:wp14="http://schemas.microsoft.com/office/word/2010/wordml" w:rsidRPr="00DD6415" w:rsidR="00151FDF" w:rsidTr="6C50547C" w14:paraId="24088E76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566" w:type="dxa"/>
            <w:tcMar/>
          </w:tcPr>
          <w:p w:rsidRPr="00DD6415" w:rsidR="00151FDF" w:rsidP="0081211A" w:rsidRDefault="00151FDF" w14:paraId="1EA4E93A" wp14:textId="77777777">
            <w:pPr>
              <w:pStyle w:val="tekstwtabeli"/>
              <w:rPr>
                <w:rFonts w:cs="Arial"/>
              </w:rPr>
            </w:pPr>
            <w:r w:rsidRPr="00DD6415">
              <w:rPr>
                <w:rFonts w:cs="Arial"/>
              </w:rPr>
              <w:t>L.p.</w:t>
            </w:r>
          </w:p>
        </w:tc>
        <w:tc>
          <w:tcPr>
            <w:tcW w:w="2392" w:type="dxa"/>
            <w:tcMar/>
          </w:tcPr>
          <w:p w:rsidRPr="00DD6415" w:rsidR="00151FDF" w:rsidP="0081211A" w:rsidRDefault="00151FDF" w14:paraId="4360F26E" wp14:textId="77777777">
            <w:pPr>
              <w:pStyle w:val="tekstwtabeli"/>
              <w:rPr>
                <w:rFonts w:cs="Arial"/>
              </w:rPr>
            </w:pPr>
            <w:r w:rsidRPr="00DD6415">
              <w:rPr>
                <w:rFonts w:cs="Arial"/>
              </w:rPr>
              <w:t>Nazwa dokumentu</w:t>
            </w:r>
          </w:p>
        </w:tc>
        <w:tc>
          <w:tcPr>
            <w:tcW w:w="3929" w:type="dxa"/>
            <w:tcMar/>
          </w:tcPr>
          <w:p w:rsidRPr="00DD6415" w:rsidR="00151FDF" w:rsidP="0081211A" w:rsidRDefault="00151FDF" w14:paraId="3C78E56F" wp14:textId="77777777">
            <w:pPr>
              <w:pStyle w:val="tekstwtabeli"/>
              <w:rPr>
                <w:rFonts w:cs="Arial"/>
              </w:rPr>
            </w:pPr>
            <w:r w:rsidRPr="00DD6415">
              <w:rPr>
                <w:rFonts w:cs="Arial"/>
              </w:rPr>
              <w:t>Nazwa pliku umieszczonego w SPG</w:t>
            </w:r>
          </w:p>
        </w:tc>
      </w:tr>
      <w:tr xmlns:wp14="http://schemas.microsoft.com/office/word/2010/wordml" w:rsidRPr="00DD6415" w:rsidR="00151FDF" w:rsidTr="6C50547C" w14:paraId="61829076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566" w:type="dxa"/>
            <w:tcMar/>
          </w:tcPr>
          <w:p w:rsidRPr="00DD6415" w:rsidR="00151FDF" w:rsidP="0081211A" w:rsidRDefault="00151FDF" w14:paraId="2BA226A1" wp14:textId="43EF7187">
            <w:pPr>
              <w:pStyle w:val="wpiswtabelicentr"/>
            </w:pPr>
            <w:r w:rsidR="6C50547C">
              <w:rPr/>
              <w:t>1</w:t>
            </w:r>
          </w:p>
        </w:tc>
        <w:tc>
          <w:tcPr>
            <w:tcW w:w="2392" w:type="dxa"/>
            <w:tcMar/>
          </w:tcPr>
          <w:p w:rsidRPr="00DD6415" w:rsidR="00151FDF" w:rsidP="6C50547C" w:rsidRDefault="00151FDF" w14:paraId="17AD93B2" wp14:textId="7AAE2DFE">
            <w:pPr>
              <w:pStyle w:val="wpiswtabeli"/>
              <w:rPr>
                <w:b w:val="0"/>
                <w:bCs w:val="0"/>
                <w:sz w:val="20"/>
                <w:szCs w:val="20"/>
                <w:lang w:val="pl-PL"/>
              </w:rPr>
            </w:pPr>
            <w:r w:rsidRPr="6C50547C" w:rsidR="6C50547C">
              <w:rPr>
                <w:b w:val="0"/>
                <w:bCs w:val="0"/>
                <w:sz w:val="20"/>
                <w:szCs w:val="20"/>
                <w:lang w:val="pl-PL"/>
              </w:rPr>
              <w:t xml:space="preserve">Raport </w:t>
            </w:r>
            <w:r w:rsidRPr="6C50547C" w:rsidR="6C50547C">
              <w:rPr>
                <w:b w:val="0"/>
                <w:bCs w:val="0"/>
                <w:sz w:val="20"/>
                <w:szCs w:val="20"/>
                <w:lang w:val="pl-PL"/>
              </w:rPr>
              <w:t>Sem</w:t>
            </w:r>
            <w:r w:rsidRPr="6C50547C" w:rsidR="6C50547C">
              <w:rPr>
                <w:b w:val="0"/>
                <w:bCs w:val="0"/>
                <w:sz w:val="20"/>
                <w:szCs w:val="20"/>
                <w:lang w:val="pl-PL"/>
              </w:rPr>
              <w:t>estralny</w:t>
            </w:r>
          </w:p>
        </w:tc>
        <w:tc>
          <w:tcPr>
            <w:tcW w:w="3929" w:type="dxa"/>
            <w:tcMar/>
          </w:tcPr>
          <w:p w:rsidRPr="00DD6415" w:rsidR="00151FDF" w:rsidRDefault="00151FDF" w14:paraId="0DE4B5B7" wp14:textId="580E911F">
            <w:pPr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PG_WETI_RS</w:t>
            </w:r>
          </w:p>
        </w:tc>
      </w:tr>
      <w:tr xmlns:wp14="http://schemas.microsoft.com/office/word/2010/wordml" w:rsidRPr="00DD6415" w:rsidR="00151FDF" w:rsidTr="6C50547C" w14:paraId="66204FF1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566" w:type="dxa"/>
            <w:tcMar/>
          </w:tcPr>
          <w:p w:rsidRPr="00DD6415" w:rsidR="00151FDF" w:rsidP="6C50547C" w:rsidRDefault="00151FDF" w14:paraId="2DBF0D7D" wp14:textId="1363EF97">
            <w:pPr>
              <w:pStyle w:val="wpiswtabelicentr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C50547C">
              <w:rPr/>
              <w:t>1</w:t>
            </w:r>
          </w:p>
        </w:tc>
        <w:tc>
          <w:tcPr>
            <w:tcW w:w="2392" w:type="dxa"/>
            <w:tcMar/>
          </w:tcPr>
          <w:p w:rsidRPr="00DD6415" w:rsidR="00151FDF" w:rsidP="6C50547C" w:rsidRDefault="00151FDF" w14:paraId="6B62F1B3" wp14:textId="6186F471">
            <w:pPr>
              <w:pStyle w:val="wpiswtabeli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0"/>
                <w:szCs w:val="20"/>
              </w:rPr>
            </w:pPr>
            <w:r w:rsidRPr="6C50547C" w:rsidR="6C50547C">
              <w:rPr>
                <w:b w:val="0"/>
                <w:bCs w:val="0"/>
                <w:sz w:val="20"/>
                <w:szCs w:val="20"/>
              </w:rPr>
              <w:t>Plakat</w:t>
            </w:r>
          </w:p>
        </w:tc>
        <w:tc>
          <w:tcPr>
            <w:tcW w:w="3929" w:type="dxa"/>
            <w:tcMar/>
          </w:tcPr>
          <w:p w:rsidRPr="00DD6415" w:rsidR="00151FDF" w:rsidRDefault="00151FDF" w14:paraId="02F2C34E" wp14:textId="530D9623">
            <w:pPr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PG_WETI_Plakat</w:t>
            </w:r>
          </w:p>
        </w:tc>
      </w:tr>
      <w:tr w:rsidR="6C50547C" w:rsidTr="6C50547C" w14:paraId="72993F26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566" w:type="dxa"/>
            <w:tcMar/>
          </w:tcPr>
          <w:p w:rsidR="6C50547C" w:rsidP="6C50547C" w:rsidRDefault="6C50547C" w14:paraId="7FCA6BA9" w14:textId="72BE1BEE">
            <w:pPr>
              <w:pStyle w:val="wpiswtabelicentr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</w:pPr>
            <w:r w:rsidRPr="6C50547C" w:rsidR="6C50547C"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  <w:t>3</w:t>
            </w:r>
          </w:p>
        </w:tc>
        <w:tc>
          <w:tcPr>
            <w:tcW w:w="2392" w:type="dxa"/>
            <w:tcMar/>
          </w:tcPr>
          <w:p w:rsidR="6C50547C" w:rsidP="6C50547C" w:rsidRDefault="6C50547C" w14:paraId="61DBC1F1" w14:textId="6FD3290B">
            <w:pPr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l-PL"/>
              </w:rPr>
            </w:pPr>
            <w:r w:rsidRPr="6C50547C" w:rsidR="6C5054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l-PL"/>
              </w:rPr>
              <w:t>Dokumentacja techniczna projektu</w:t>
            </w:r>
          </w:p>
        </w:tc>
        <w:tc>
          <w:tcPr>
            <w:tcW w:w="3929" w:type="dxa"/>
            <w:tcMar/>
          </w:tcPr>
          <w:p w:rsidR="6C50547C" w:rsidP="6C50547C" w:rsidRDefault="6C50547C" w14:paraId="6E594A05" w14:textId="1D033893">
            <w:pPr>
              <w:pStyle w:val="Normalny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PG_WETI_DTP</w:t>
            </w:r>
          </w:p>
        </w:tc>
      </w:tr>
      <w:tr w:rsidR="6C50547C" w:rsidTr="6C50547C" w14:paraId="79383D47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566" w:type="dxa"/>
            <w:tcMar/>
          </w:tcPr>
          <w:p w:rsidR="6C50547C" w:rsidP="6C50547C" w:rsidRDefault="6C50547C" w14:paraId="6FA22BBE" w14:textId="7A5CA962">
            <w:pPr>
              <w:pStyle w:val="wpiswtabelicentr"/>
            </w:pPr>
            <w:r w:rsidR="6C50547C">
              <w:rPr/>
              <w:t>4</w:t>
            </w:r>
          </w:p>
        </w:tc>
        <w:tc>
          <w:tcPr>
            <w:tcW w:w="2392" w:type="dxa"/>
            <w:tcMar/>
          </w:tcPr>
          <w:p w:rsidR="6C50547C" w:rsidP="6C50547C" w:rsidRDefault="6C50547C" w14:paraId="786B0FBC" w14:textId="0340E706">
            <w:pPr>
              <w:spacing w:before="60" w:beforeAutospacing="off" w:after="6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pl-PL"/>
              </w:rPr>
            </w:pPr>
            <w:r w:rsidRPr="6C50547C" w:rsidR="6C50547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pl-PL"/>
              </w:rPr>
              <w:t>Informacje o projekcie</w:t>
            </w:r>
          </w:p>
        </w:tc>
        <w:tc>
          <w:tcPr>
            <w:tcW w:w="3929" w:type="dxa"/>
            <w:tcMar/>
          </w:tcPr>
          <w:p w:rsidR="6C50547C" w:rsidP="6C50547C" w:rsidRDefault="6C50547C" w14:paraId="234B1AE2" w14:textId="79425C0F">
            <w:pPr>
              <w:pStyle w:val="Normalny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PG_WETI_IoP</w:t>
            </w:r>
          </w:p>
        </w:tc>
      </w:tr>
      <w:tr w:rsidR="6C50547C" w:rsidTr="6C50547C" w14:paraId="27056967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566" w:type="dxa"/>
            <w:tcMar/>
          </w:tcPr>
          <w:p w:rsidR="6C50547C" w:rsidP="6C50547C" w:rsidRDefault="6C50547C" w14:paraId="00D12665" w14:textId="797FD4D0">
            <w:pPr>
              <w:pStyle w:val="wpiswtabelicentr"/>
            </w:pPr>
            <w:r w:rsidR="6C50547C">
              <w:rPr/>
              <w:t>5</w:t>
            </w:r>
          </w:p>
        </w:tc>
        <w:tc>
          <w:tcPr>
            <w:tcW w:w="2392" w:type="dxa"/>
            <w:tcMar/>
          </w:tcPr>
          <w:p w:rsidR="6C50547C" w:rsidP="6C50547C" w:rsidRDefault="6C50547C" w14:paraId="3C384A79" w14:textId="29623618">
            <w:pPr>
              <w:spacing w:before="60" w:beforeAutospacing="off" w:after="60" w:afterAutospacing="off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l-PL"/>
              </w:rPr>
            </w:pPr>
            <w:r w:rsidRPr="6C50547C" w:rsidR="6C50547C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l-PL"/>
              </w:rPr>
              <w:t>Harmonogram i specyfikacja wymagań</w:t>
            </w:r>
          </w:p>
        </w:tc>
        <w:tc>
          <w:tcPr>
            <w:tcW w:w="3929" w:type="dxa"/>
            <w:tcMar/>
          </w:tcPr>
          <w:p w:rsidR="6C50547C" w:rsidP="6C50547C" w:rsidRDefault="6C50547C" w14:paraId="37130FD9" w14:textId="6250F0F2">
            <w:pPr>
              <w:pStyle w:val="Normalny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PG_WETI_HiSW</w:t>
            </w:r>
          </w:p>
        </w:tc>
      </w:tr>
      <w:tr w:rsidR="6C50547C" w:rsidTr="6C50547C" w14:paraId="2510F42D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566" w:type="dxa"/>
            <w:tcMar/>
          </w:tcPr>
          <w:p w:rsidR="6C50547C" w:rsidP="6C50547C" w:rsidRDefault="6C50547C" w14:paraId="67E8CEBA" w14:textId="35D23D86">
            <w:pPr>
              <w:pStyle w:val="wpiswtabelicentr"/>
            </w:pPr>
            <w:r w:rsidR="6C50547C">
              <w:rPr/>
              <w:t>6</w:t>
            </w:r>
          </w:p>
        </w:tc>
        <w:tc>
          <w:tcPr>
            <w:tcW w:w="2392" w:type="dxa"/>
            <w:tcMar/>
          </w:tcPr>
          <w:p w:rsidR="6C50547C" w:rsidP="6C50547C" w:rsidRDefault="6C50547C" w14:paraId="03189206" w14:textId="5E245265">
            <w:pPr>
              <w:pStyle w:val="wpiswtabeli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0"/>
                <w:szCs w:val="20"/>
              </w:rPr>
            </w:pPr>
            <w:r w:rsidRPr="6C50547C" w:rsidR="6C50547C">
              <w:rPr>
                <w:b w:val="0"/>
                <w:bCs w:val="0"/>
                <w:sz w:val="20"/>
                <w:szCs w:val="20"/>
              </w:rPr>
              <w:t>Raport</w:t>
            </w:r>
          </w:p>
        </w:tc>
        <w:tc>
          <w:tcPr>
            <w:tcW w:w="3929" w:type="dxa"/>
            <w:tcMar/>
          </w:tcPr>
          <w:p w:rsidR="6C50547C" w:rsidP="6C50547C" w:rsidRDefault="6C50547C" w14:paraId="7AE5C2B5" w14:textId="749D70F0">
            <w:pPr>
              <w:pStyle w:val="Normalny"/>
              <w:rPr>
                <w:rFonts w:ascii="Arial" w:hAnsi="Arial" w:cs="Arial"/>
              </w:rPr>
            </w:pPr>
            <w:r w:rsidRPr="6C50547C" w:rsidR="6C50547C">
              <w:rPr>
                <w:rFonts w:ascii="Arial" w:hAnsi="Arial" w:cs="Arial"/>
              </w:rPr>
              <w:t>Projekt Grupowy - Raport</w:t>
            </w:r>
          </w:p>
        </w:tc>
      </w:tr>
      <w:tr w:rsidR="6C50547C" w:rsidTr="6C50547C" w14:paraId="68F42613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566" w:type="dxa"/>
            <w:tcMar/>
          </w:tcPr>
          <w:p w:rsidR="6C50547C" w:rsidP="6C50547C" w:rsidRDefault="6C50547C" w14:paraId="01DA0D18" w14:textId="2F170350">
            <w:pPr>
              <w:pStyle w:val="wpiswtabelicentr"/>
            </w:pPr>
            <w:r w:rsidR="6C50547C">
              <w:rPr/>
              <w:t>7</w:t>
            </w:r>
          </w:p>
        </w:tc>
        <w:tc>
          <w:tcPr>
            <w:tcW w:w="2392" w:type="dxa"/>
            <w:tcMar/>
          </w:tcPr>
          <w:p w:rsidR="6C50547C" w:rsidP="6C50547C" w:rsidRDefault="6C50547C" w14:paraId="58213CB5" w14:textId="55D88A49">
            <w:pPr>
              <w:pStyle w:val="wpiswtabeli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0"/>
                <w:szCs w:val="20"/>
              </w:rPr>
            </w:pPr>
            <w:r w:rsidRPr="6C50547C" w:rsidR="6C50547C">
              <w:rPr>
                <w:b w:val="0"/>
                <w:bCs w:val="0"/>
                <w:sz w:val="20"/>
                <w:szCs w:val="20"/>
              </w:rPr>
              <w:t>Projekt Interfejsu</w:t>
            </w:r>
          </w:p>
        </w:tc>
        <w:tc>
          <w:tcPr>
            <w:tcW w:w="3929" w:type="dxa"/>
            <w:tcMar/>
          </w:tcPr>
          <w:p w:rsidR="6C50547C" w:rsidP="6C50547C" w:rsidRDefault="6C50547C" w14:paraId="3208F4A7" w14:textId="0EE7E4AA">
            <w:pPr>
              <w:pStyle w:val="wpiswtabeli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0"/>
                <w:szCs w:val="20"/>
              </w:rPr>
            </w:pPr>
            <w:r w:rsidRPr="6C50547C" w:rsidR="6C50547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Projekt Grupowy - </w:t>
            </w:r>
            <w:r w:rsidRPr="6C50547C" w:rsidR="6C50547C">
              <w:rPr>
                <w:b w:val="0"/>
                <w:bCs w:val="0"/>
                <w:sz w:val="20"/>
                <w:szCs w:val="20"/>
              </w:rPr>
              <w:t>Projekt Interfejsu</w:t>
            </w:r>
          </w:p>
        </w:tc>
      </w:tr>
    </w:tbl>
    <w:p xmlns:wp14="http://schemas.microsoft.com/office/word/2010/wordml" w:rsidRPr="00DD6415" w:rsidR="008B49F3" w:rsidP="0081211A" w:rsidRDefault="008B49F3" w14:paraId="680A4E5D" wp14:textId="77777777">
      <w:pPr>
        <w:rPr>
          <w:rFonts w:ascii="Arial" w:hAnsi="Arial" w:cs="Arial"/>
        </w:rPr>
      </w:pPr>
    </w:p>
    <w:sectPr w:rsidRPr="00DD6415" w:rsidR="008B49F3" w:rsidSect="002A57C2">
      <w:headerReference w:type="default" r:id="rId8"/>
      <w:footerReference w:type="default" r:id="rId9"/>
      <w:pgSz w:w="11906" w:h="16838" w:orient="portrait"/>
      <w:pgMar w:top="1276" w:right="1417" w:bottom="1417" w:left="141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C27D1" w:rsidRDefault="00CC27D1" w14:paraId="19219836" wp14:textId="77777777">
      <w:r>
        <w:separator/>
      </w:r>
    </w:p>
  </w:endnote>
  <w:endnote w:type="continuationSeparator" w:id="0">
    <w:p xmlns:wp14="http://schemas.microsoft.com/office/word/2010/wordml" w:rsidR="00CC27D1" w:rsidRDefault="00CC27D1" w14:paraId="296FEF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45414" w:rsidRDefault="002F7E7D" w14:paraId="6B9004A5" wp14:textId="77777777">
    <w:pPr>
      <w:pStyle w:val="Stopka"/>
      <w:pBdr>
        <w:top w:val="single" w:color="auto" w:sz="4" w:space="1"/>
      </w:pBdr>
      <w:tabs>
        <w:tab w:val="clear" w:pos="9072"/>
        <w:tab w:val="right" w:pos="9214"/>
      </w:tabs>
      <w:rPr>
        <w:sz w:val="16"/>
      </w:rPr>
    </w:pPr>
    <w:proofErr w:type="spellStart"/>
    <w:r>
      <w:rPr>
        <w:rStyle w:val="Numerstrony"/>
        <w:rFonts w:ascii="Arial" w:hAnsi="Arial" w:cs="Arial"/>
        <w:sz w:val="16"/>
      </w:rPr>
      <w:t>PG_WETI_RS_wer</w:t>
    </w:r>
    <w:proofErr w:type="spellEnd"/>
    <w:r>
      <w:rPr>
        <w:rStyle w:val="Numerstrony"/>
        <w:rFonts w:ascii="Arial" w:hAnsi="Arial" w:cs="Arial"/>
        <w:sz w:val="16"/>
      </w:rPr>
      <w:t>. 1.00</w:t>
    </w:r>
    <w:r w:rsidR="00F45414">
      <w:rPr>
        <w:rFonts w:ascii="Arial" w:hAnsi="Arial" w:cs="Arial"/>
        <w:sz w:val="16"/>
      </w:rPr>
      <w:tab/>
    </w:r>
    <w:r w:rsidR="00F45414">
      <w:rPr>
        <w:rStyle w:val="Numerstrony"/>
        <w:rFonts w:ascii="Arial" w:hAnsi="Arial" w:cs="Arial"/>
        <w:sz w:val="16"/>
      </w:rPr>
      <w:fldChar w:fldCharType="begin"/>
    </w:r>
    <w:r w:rsidR="00F45414">
      <w:rPr>
        <w:rStyle w:val="Numerstrony"/>
        <w:rFonts w:ascii="Arial" w:hAnsi="Arial" w:cs="Arial"/>
        <w:sz w:val="16"/>
      </w:rPr>
      <w:instrText xml:space="preserve"> PAGE </w:instrText>
    </w:r>
    <w:r w:rsidR="00F45414">
      <w:rPr>
        <w:rStyle w:val="Numerstrony"/>
        <w:rFonts w:ascii="Arial" w:hAnsi="Arial" w:cs="Arial"/>
        <w:sz w:val="16"/>
      </w:rPr>
      <w:fldChar w:fldCharType="separate"/>
    </w:r>
    <w:r w:rsidR="00FE0B54">
      <w:rPr>
        <w:rStyle w:val="Numerstrony"/>
        <w:rFonts w:ascii="Arial" w:hAnsi="Arial" w:cs="Arial"/>
        <w:noProof/>
        <w:sz w:val="16"/>
      </w:rPr>
      <w:t>2</w:t>
    </w:r>
    <w:r w:rsidR="00F45414">
      <w:rPr>
        <w:rStyle w:val="Numerstrony"/>
        <w:rFonts w:ascii="Arial" w:hAnsi="Arial" w:cs="Arial"/>
        <w:sz w:val="16"/>
      </w:rPr>
      <w:fldChar w:fldCharType="end"/>
    </w:r>
    <w:r w:rsidR="00F45414">
      <w:rPr>
        <w:rStyle w:val="Numerstrony"/>
        <w:rFonts w:ascii="Arial" w:hAnsi="Arial" w:cs="Arial"/>
        <w:sz w:val="16"/>
      </w:rPr>
      <w:t xml:space="preserve"> / </w:t>
    </w:r>
    <w:r w:rsidR="00F45414">
      <w:rPr>
        <w:rStyle w:val="Numerstrony"/>
        <w:rFonts w:ascii="Arial" w:hAnsi="Arial" w:cs="Arial"/>
        <w:sz w:val="16"/>
      </w:rPr>
      <w:fldChar w:fldCharType="begin"/>
    </w:r>
    <w:r w:rsidR="00F45414">
      <w:rPr>
        <w:rStyle w:val="Numerstrony"/>
        <w:rFonts w:ascii="Arial" w:hAnsi="Arial" w:cs="Arial"/>
        <w:sz w:val="16"/>
      </w:rPr>
      <w:instrText xml:space="preserve"> NUMPAGES </w:instrText>
    </w:r>
    <w:r w:rsidR="00F45414">
      <w:rPr>
        <w:rStyle w:val="Numerstrony"/>
        <w:rFonts w:ascii="Arial" w:hAnsi="Arial" w:cs="Arial"/>
        <w:sz w:val="16"/>
      </w:rPr>
      <w:fldChar w:fldCharType="separate"/>
    </w:r>
    <w:r w:rsidR="00FE0B54">
      <w:rPr>
        <w:rStyle w:val="Numerstrony"/>
        <w:rFonts w:ascii="Arial" w:hAnsi="Arial" w:cs="Arial"/>
        <w:noProof/>
        <w:sz w:val="16"/>
      </w:rPr>
      <w:t>2</w:t>
    </w:r>
    <w:r w:rsidR="00F45414">
      <w:rPr>
        <w:rStyle w:val="Numerstrony"/>
        <w:rFonts w:ascii="Arial" w:hAnsi="Arial" w:cs="Arial"/>
        <w:sz w:val="16"/>
      </w:rPr>
      <w:fldChar w:fldCharType="end"/>
    </w:r>
    <w:r w:rsidR="00F45414">
      <w:rPr>
        <w:rStyle w:val="Numerstrony"/>
        <w:rFonts w:ascii="Arial" w:hAnsi="Arial" w:cs="Arial"/>
        <w:sz w:val="16"/>
      </w:rPr>
      <w:tab/>
    </w:r>
    <w:r w:rsidR="00F45414">
      <w:rPr>
        <w:rStyle w:val="Numerstrony"/>
        <w:rFonts w:ascii="Arial" w:hAnsi="Arial" w:cs="Arial"/>
        <w:sz w:val="16"/>
      </w:rPr>
      <w:t xml:space="preserve">Data </w:t>
    </w:r>
    <w:r>
      <w:rPr>
        <w:rStyle w:val="Numerstrony"/>
        <w:rFonts w:ascii="Arial" w:hAnsi="Arial" w:cs="Arial"/>
        <w:sz w:val="16"/>
      </w:rPr>
      <w:fldChar w:fldCharType="begin"/>
    </w:r>
    <w:r>
      <w:rPr>
        <w:rStyle w:val="Numerstrony"/>
        <w:rFonts w:ascii="Arial" w:hAnsi="Arial" w:cs="Arial"/>
        <w:sz w:val="16"/>
      </w:rPr>
      <w:instrText xml:space="preserve"> DATE  \@ "dd.MM.yyyy HH:mm:ss" </w:instrText>
    </w:r>
    <w:r>
      <w:rPr>
        <w:rStyle w:val="Numerstrony"/>
        <w:rFonts w:ascii="Arial" w:hAnsi="Arial" w:cs="Arial"/>
        <w:sz w:val="16"/>
      </w:rPr>
      <w:fldChar w:fldCharType="separate"/>
    </w:r>
    <w:r w:rsidR="00D10C75">
      <w:rPr>
        <w:rStyle w:val="Numerstrony"/>
        <w:rFonts w:ascii="Arial" w:hAnsi="Arial" w:cs="Arial"/>
        <w:noProof/>
        <w:sz w:val="16"/>
      </w:rPr>
      <w:t>29.09.2023 10:28:05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C27D1" w:rsidRDefault="00CC27D1" w14:paraId="7194DBDC" wp14:textId="77777777">
      <w:r>
        <w:separator/>
      </w:r>
    </w:p>
  </w:footnote>
  <w:footnote w:type="continuationSeparator" w:id="0">
    <w:p xmlns:wp14="http://schemas.microsoft.com/office/word/2010/wordml" w:rsidR="00CC27D1" w:rsidRDefault="00CC27D1" w14:paraId="769D0D3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E0B54" w:rsidP="002A57C2" w:rsidRDefault="00F45414" w14:paraId="4842E497" wp14:textId="77777777">
    <w:pPr>
      <w:pStyle w:val="Nagwek"/>
      <w:pBdr>
        <w:bottom w:val="single" w:color="auto" w:sz="4" w:space="1"/>
      </w:pBdr>
      <w:tabs>
        <w:tab w:val="clear" w:pos="9072"/>
        <w:tab w:val="right" w:pos="9214"/>
      </w:tabs>
    </w:pPr>
    <w:r>
      <w:rPr>
        <w:rFonts w:cs="Times New Roman"/>
        <w:bCs/>
        <w:iCs/>
      </w:rPr>
      <w:t>SZP</w:t>
    </w:r>
    <w:r>
      <w:rPr>
        <w:rFonts w:cs="Times New Roman"/>
        <w:bCs/>
        <w:i/>
      </w:rPr>
      <w:t>{akronim projektu}</w:t>
    </w:r>
    <w:r>
      <w:tab/>
    </w:r>
    <w:r w:rsidR="00B3168D">
      <w:t>Raport semestralny</w:t>
    </w:r>
    <w:r>
      <w:tab/>
    </w:r>
    <w:r>
      <w:t xml:space="preserve">Projekt </w:t>
    </w:r>
    <w:r w:rsidR="00B3168D">
      <w:t>g</w:t>
    </w:r>
    <w:r>
      <w:t>rupowy, WETI PG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4604e20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Nagwek2"/>
      <w:lvlText w:val="%1.%2"/>
      <w:lvlJc w:val="left"/>
      <w:pPr>
        <w:ind w:left="576" w:hanging="576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20af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ce7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21677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85e3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664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295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54121"/>
    <w:multiLevelType w:val="multilevel"/>
    <w:tmpl w:val="1BA8548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num w:numId="53">
    <w:abstractNumId w:val="15"/>
  </w:num>
  <w:num w:numId="52">
    <w:abstractNumId w:val="14"/>
  </w:num>
  <w:num w:numId="51">
    <w:abstractNumId w:val="13"/>
  </w:num>
  <w:num w:numId="50">
    <w:abstractNumId w:val="12"/>
  </w:num>
  <w:num w:numId="49">
    <w:abstractNumId w:val="11"/>
  </w:num>
  <w:num w:numId="48">
    <w:abstractNumId w:val="10"/>
  </w:num>
  <w:num w:numId="47">
    <w:abstractNumId w:val="9"/>
  </w:num>
  <w:num w:numId="1" w16cid:durableId="255602694">
    <w:abstractNumId w:val="2"/>
  </w:num>
  <w:num w:numId="2" w16cid:durableId="422066209">
    <w:abstractNumId w:val="8"/>
  </w:num>
  <w:num w:numId="3" w16cid:durableId="52970928">
    <w:abstractNumId w:val="3"/>
  </w:num>
  <w:num w:numId="4" w16cid:durableId="837843750">
    <w:abstractNumId w:val="1"/>
  </w:num>
  <w:num w:numId="5" w16cid:durableId="1154757736">
    <w:abstractNumId w:val="0"/>
  </w:num>
  <w:num w:numId="6" w16cid:durableId="1130905971">
    <w:abstractNumId w:val="0"/>
  </w:num>
  <w:num w:numId="7" w16cid:durableId="505900405">
    <w:abstractNumId w:val="5"/>
  </w:num>
  <w:num w:numId="8" w16cid:durableId="1928423177">
    <w:abstractNumId w:val="6"/>
  </w:num>
  <w:num w:numId="9" w16cid:durableId="176848051">
    <w:abstractNumId w:val="6"/>
  </w:num>
  <w:num w:numId="10" w16cid:durableId="809707048">
    <w:abstractNumId w:val="6"/>
  </w:num>
  <w:num w:numId="11" w16cid:durableId="1948731918">
    <w:abstractNumId w:val="0"/>
  </w:num>
  <w:num w:numId="12" w16cid:durableId="981273090">
    <w:abstractNumId w:val="4"/>
  </w:num>
  <w:num w:numId="13" w16cid:durableId="480081427">
    <w:abstractNumId w:val="0"/>
  </w:num>
  <w:num w:numId="14" w16cid:durableId="73280790">
    <w:abstractNumId w:val="0"/>
  </w:num>
  <w:num w:numId="15" w16cid:durableId="1436559932">
    <w:abstractNumId w:val="0"/>
  </w:num>
  <w:num w:numId="16" w16cid:durableId="195000941">
    <w:abstractNumId w:val="0"/>
  </w:num>
  <w:num w:numId="17" w16cid:durableId="1853568386">
    <w:abstractNumId w:val="0"/>
  </w:num>
  <w:num w:numId="18" w16cid:durableId="1738165478">
    <w:abstractNumId w:val="0"/>
  </w:num>
  <w:num w:numId="19" w16cid:durableId="1675260631">
    <w:abstractNumId w:val="0"/>
  </w:num>
  <w:num w:numId="20" w16cid:durableId="1611274224">
    <w:abstractNumId w:val="0"/>
  </w:num>
  <w:num w:numId="21" w16cid:durableId="109205335">
    <w:abstractNumId w:val="0"/>
  </w:num>
  <w:num w:numId="22" w16cid:durableId="1657757106">
    <w:abstractNumId w:val="0"/>
  </w:num>
  <w:num w:numId="23" w16cid:durableId="1027684459">
    <w:abstractNumId w:val="0"/>
  </w:num>
  <w:num w:numId="24" w16cid:durableId="237790820">
    <w:abstractNumId w:val="0"/>
  </w:num>
  <w:num w:numId="25" w16cid:durableId="1474566619">
    <w:abstractNumId w:val="0"/>
  </w:num>
  <w:num w:numId="26" w16cid:durableId="560481148">
    <w:abstractNumId w:val="0"/>
  </w:num>
  <w:num w:numId="27" w16cid:durableId="1027632609">
    <w:abstractNumId w:val="0"/>
  </w:num>
  <w:num w:numId="28" w16cid:durableId="580483132">
    <w:abstractNumId w:val="0"/>
  </w:num>
  <w:num w:numId="29" w16cid:durableId="1511751503">
    <w:abstractNumId w:val="0"/>
  </w:num>
  <w:num w:numId="30" w16cid:durableId="1342975978">
    <w:abstractNumId w:val="0"/>
  </w:num>
  <w:num w:numId="31" w16cid:durableId="1435901915">
    <w:abstractNumId w:val="0"/>
  </w:num>
  <w:num w:numId="32" w16cid:durableId="1161776480">
    <w:abstractNumId w:val="0"/>
  </w:num>
  <w:num w:numId="33" w16cid:durableId="826213615">
    <w:abstractNumId w:val="0"/>
  </w:num>
  <w:num w:numId="34" w16cid:durableId="2025671939">
    <w:abstractNumId w:val="0"/>
  </w:num>
  <w:num w:numId="35" w16cid:durableId="969090405">
    <w:abstractNumId w:val="0"/>
  </w:num>
  <w:num w:numId="36" w16cid:durableId="1207062768">
    <w:abstractNumId w:val="7"/>
  </w:num>
  <w:num w:numId="37" w16cid:durableId="1209957522">
    <w:abstractNumId w:val="0"/>
  </w:num>
  <w:num w:numId="38" w16cid:durableId="778523581">
    <w:abstractNumId w:val="0"/>
  </w:num>
  <w:num w:numId="39" w16cid:durableId="948585553">
    <w:abstractNumId w:val="0"/>
  </w:num>
  <w:num w:numId="40" w16cid:durableId="466901810">
    <w:abstractNumId w:val="0"/>
  </w:num>
  <w:num w:numId="41" w16cid:durableId="1231965657">
    <w:abstractNumId w:val="0"/>
  </w:num>
  <w:num w:numId="42" w16cid:durableId="1451897092">
    <w:abstractNumId w:val="0"/>
  </w:num>
  <w:num w:numId="43" w16cid:durableId="505098004">
    <w:abstractNumId w:val="0"/>
  </w:num>
  <w:num w:numId="44" w16cid:durableId="1539313323">
    <w:abstractNumId w:val="0"/>
  </w:num>
  <w:num w:numId="45" w16cid:durableId="1968536640">
    <w:abstractNumId w:val="0"/>
  </w:num>
  <w:num w:numId="46" w16cid:durableId="947890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1MDA1NzW2MDQyNTBU0lEKTi0uzszPAykwNK8FALOw1/wtAAAA"/>
  </w:docVars>
  <w:rsids>
    <w:rsidRoot w:val="0081211A"/>
    <w:rsid w:val="00034C32"/>
    <w:rsid w:val="00035E58"/>
    <w:rsid w:val="00086B7D"/>
    <w:rsid w:val="000C1CB0"/>
    <w:rsid w:val="000E2203"/>
    <w:rsid w:val="000E5DCC"/>
    <w:rsid w:val="000E7D92"/>
    <w:rsid w:val="000F31DF"/>
    <w:rsid w:val="00103A28"/>
    <w:rsid w:val="0012417D"/>
    <w:rsid w:val="00136F28"/>
    <w:rsid w:val="00151FDF"/>
    <w:rsid w:val="001869CD"/>
    <w:rsid w:val="001943FE"/>
    <w:rsid w:val="00214403"/>
    <w:rsid w:val="00246105"/>
    <w:rsid w:val="002609F6"/>
    <w:rsid w:val="002751EA"/>
    <w:rsid w:val="00275F7F"/>
    <w:rsid w:val="002A57C2"/>
    <w:rsid w:val="002F7E7D"/>
    <w:rsid w:val="00330576"/>
    <w:rsid w:val="00346EE3"/>
    <w:rsid w:val="00364707"/>
    <w:rsid w:val="00365C30"/>
    <w:rsid w:val="003A097C"/>
    <w:rsid w:val="003C659B"/>
    <w:rsid w:val="003D2152"/>
    <w:rsid w:val="00447EEC"/>
    <w:rsid w:val="00451793"/>
    <w:rsid w:val="004654CC"/>
    <w:rsid w:val="00466DB8"/>
    <w:rsid w:val="00471D12"/>
    <w:rsid w:val="004868D0"/>
    <w:rsid w:val="00487325"/>
    <w:rsid w:val="004963CE"/>
    <w:rsid w:val="004B1714"/>
    <w:rsid w:val="00523708"/>
    <w:rsid w:val="0054265D"/>
    <w:rsid w:val="005508C9"/>
    <w:rsid w:val="005536E6"/>
    <w:rsid w:val="0057756C"/>
    <w:rsid w:val="00587B3C"/>
    <w:rsid w:val="00597F49"/>
    <w:rsid w:val="005A1395"/>
    <w:rsid w:val="005C20A3"/>
    <w:rsid w:val="00614613"/>
    <w:rsid w:val="006252B2"/>
    <w:rsid w:val="00661F5D"/>
    <w:rsid w:val="00671251"/>
    <w:rsid w:val="00680A09"/>
    <w:rsid w:val="00683582"/>
    <w:rsid w:val="00693254"/>
    <w:rsid w:val="006A74F9"/>
    <w:rsid w:val="006F2B42"/>
    <w:rsid w:val="00740937"/>
    <w:rsid w:val="00740E06"/>
    <w:rsid w:val="00743E1C"/>
    <w:rsid w:val="00761819"/>
    <w:rsid w:val="007845E3"/>
    <w:rsid w:val="007D377C"/>
    <w:rsid w:val="0081211A"/>
    <w:rsid w:val="008B49F3"/>
    <w:rsid w:val="008F2006"/>
    <w:rsid w:val="00931AF7"/>
    <w:rsid w:val="00960239"/>
    <w:rsid w:val="00A5516C"/>
    <w:rsid w:val="00A62A1D"/>
    <w:rsid w:val="00AA4A43"/>
    <w:rsid w:val="00AB7254"/>
    <w:rsid w:val="00AD48E0"/>
    <w:rsid w:val="00AE7CA7"/>
    <w:rsid w:val="00B10ECC"/>
    <w:rsid w:val="00B2594D"/>
    <w:rsid w:val="00B26549"/>
    <w:rsid w:val="00B3168D"/>
    <w:rsid w:val="00B62531"/>
    <w:rsid w:val="00BC15F9"/>
    <w:rsid w:val="00BC75C8"/>
    <w:rsid w:val="00BE00E0"/>
    <w:rsid w:val="00C1018D"/>
    <w:rsid w:val="00CA001F"/>
    <w:rsid w:val="00CA4A8D"/>
    <w:rsid w:val="00CB5EB5"/>
    <w:rsid w:val="00CC27D1"/>
    <w:rsid w:val="00D10C75"/>
    <w:rsid w:val="00D21A2D"/>
    <w:rsid w:val="00D5730C"/>
    <w:rsid w:val="00D91FCC"/>
    <w:rsid w:val="00DC5C29"/>
    <w:rsid w:val="00DD604C"/>
    <w:rsid w:val="00DD6415"/>
    <w:rsid w:val="00DE50F8"/>
    <w:rsid w:val="00E44216"/>
    <w:rsid w:val="00E821EF"/>
    <w:rsid w:val="00E82D98"/>
    <w:rsid w:val="00ED21C9"/>
    <w:rsid w:val="00F10C32"/>
    <w:rsid w:val="00F21E41"/>
    <w:rsid w:val="00F45414"/>
    <w:rsid w:val="00F56E36"/>
    <w:rsid w:val="00F63438"/>
    <w:rsid w:val="00F94AFE"/>
    <w:rsid w:val="00FA6E92"/>
    <w:rsid w:val="00FD1785"/>
    <w:rsid w:val="00FE0B54"/>
    <w:rsid w:val="00FE4E37"/>
    <w:rsid w:val="00FF3F84"/>
    <w:rsid w:val="6C50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4F228D"/>
  <w15:chartTrackingRefBased/>
  <w15:docId w15:val="{CCFACF9F-7B82-4D4D-B164-57BB6D501B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ny" w:default="1">
    <w:name w:val="Normal"/>
    <w:qFormat/>
    <w:rPr>
      <w:lang w:eastAsia="pl-PL"/>
    </w:rPr>
  </w:style>
  <w:style w:type="paragraph" w:styleId="Nagwek1">
    <w:name w:val="heading 1"/>
    <w:basedOn w:val="Normalny"/>
    <w:next w:val="Normalny"/>
    <w:autoRedefine/>
    <w:qFormat/>
    <w:rsid w:val="00364707"/>
    <w:pPr>
      <w:keepNext/>
      <w:numPr>
        <w:numId w:val="5"/>
      </w:numPr>
      <w:tabs>
        <w:tab w:val="clear" w:pos="432"/>
      </w:tabs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semiHidden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styleId="tekstwtabeliZnak" w:customStyle="1">
    <w:name w:val="tekst_w_tabeli Znak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styleId="wpiswtabeli" w:customStyle="1">
    <w:name w:val="wpis_w_tabeli"/>
    <w:autoRedefine/>
    <w:rsid w:val="0081211A"/>
    <w:rPr>
      <w:rFonts w:ascii="Arial" w:hAnsi="Arial" w:cs="Arial"/>
      <w:b/>
      <w:sz w:val="16"/>
      <w:lang w:eastAsia="pl-PL"/>
    </w:rPr>
  </w:style>
  <w:style w:type="paragraph" w:styleId="wpiswtabelicentr" w:customStyle="1">
    <w:name w:val="wpis_w_tabeli_centr"/>
    <w:basedOn w:val="wpiswtabeli"/>
    <w:pPr>
      <w:jc w:val="center"/>
    </w:pPr>
    <w:rPr>
      <w:lang w:val="pl-PL"/>
    </w:rPr>
  </w:style>
  <w:style w:type="paragraph" w:styleId="tekstwtabeli" w:customStyle="1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styleId="tekstwtabelicentr" w:customStyle="1">
    <w:name w:val="tekst_w_tabeli_centr"/>
    <w:basedOn w:val="tekstwtabeli"/>
    <w:pPr>
      <w:jc w:val="center"/>
    </w:pPr>
    <w:rPr>
      <w:lang w:val="pl-PL"/>
    </w:rPr>
  </w:style>
  <w:style w:type="paragraph" w:styleId="tekstwtabeliTNR" w:customStyle="1">
    <w:name w:val="tekst_w_tabeli_TNR"/>
    <w:basedOn w:val="tekstwtabeli"/>
    <w:rPr>
      <w:rFonts w:ascii="Times New Roman" w:hAnsi="Times New Roman"/>
    </w:rPr>
  </w:style>
  <w:style w:type="paragraph" w:styleId="Tekstpodstawowykursywa" w:customStyle="1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styleId="komentarz" w:customStyle="1">
    <w:name w:val="komentarz"/>
    <w:basedOn w:val="tekstwtabeli"/>
    <w:link w:val="komentarzZnak"/>
    <w:autoRedefine/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styleId="komentarzZnak" w:customStyle="1">
    <w:name w:val="komentarz Znak"/>
    <w:link w:val="komentarz"/>
    <w:locked/>
    <w:rsid w:val="002751EA"/>
    <w:rPr>
      <w:rFonts w:ascii="Arial" w:hAnsi="Arial"/>
      <w:b/>
      <w:bCs/>
      <w:i/>
      <w:sz w:val="16"/>
      <w:lang w:val="pl-PL" w:eastAsia="pl-PL" w:bidi="ar-SA"/>
    </w:rPr>
  </w:style>
  <w:style w:type="paragraph" w:styleId="Nagwek1beznumeru" w:customStyle="1">
    <w:name w:val="Nagłówek 1 bez numeru"/>
    <w:basedOn w:val="Normalny"/>
    <w:pPr>
      <w:keepNext/>
      <w:numPr>
        <w:numId w:val="5"/>
      </w:numPr>
      <w:spacing w:before="240"/>
      <w:outlineLvl w:val="0"/>
    </w:pPr>
    <w:rPr>
      <w:b/>
      <w:sz w:val="24"/>
    </w:rPr>
  </w:style>
  <w:style w:type="paragraph" w:styleId="Tekstpodstawowy">
    <w:name w:val="Body Text"/>
    <w:basedOn w:val="Normalny"/>
    <w:link w:val="TekstpodstawowyZnak"/>
    <w:rsid w:val="00523708"/>
    <w:pPr>
      <w:spacing w:after="120"/>
    </w:pPr>
  </w:style>
  <w:style w:type="character" w:styleId="TekstpodstawowyZnak" w:customStyle="1">
    <w:name w:val="Tekst podstawowy Znak"/>
    <w:link w:val="Tekstpodstawowy"/>
    <w:rsid w:val="00523708"/>
    <w:rPr>
      <w:lang w:val="pl-PL"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3708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rsid w:val="00523708"/>
  </w:style>
  <w:style w:type="paragraph" w:styleId="Spistreci2">
    <w:name w:val="toc 2"/>
    <w:basedOn w:val="Normalny"/>
    <w:next w:val="Normalny"/>
    <w:autoRedefine/>
    <w:uiPriority w:val="39"/>
    <w:rsid w:val="00523708"/>
    <w:pPr>
      <w:ind w:left="200"/>
    </w:pPr>
  </w:style>
  <w:style w:type="character" w:styleId="Hipercze">
    <w:name w:val="Hyperlink"/>
    <w:uiPriority w:val="99"/>
    <w:unhideWhenUsed/>
    <w:rsid w:val="00523708"/>
    <w:rPr>
      <w:color w:val="0563C1"/>
      <w:u w:val="single"/>
    </w:rPr>
  </w:style>
  <w:style w:type="paragraph" w:styleId="Tekstdymka">
    <w:name w:val="Balloon Text"/>
    <w:basedOn w:val="Normalny"/>
    <w:link w:val="TekstdymkaZnak"/>
    <w:rsid w:val="003C659B"/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link w:val="Tekstdymka"/>
    <w:rsid w:val="003C659B"/>
    <w:rPr>
      <w:rFonts w:ascii="Segoe UI" w:hAnsi="Segoe UI" w:cs="Segoe UI"/>
      <w:sz w:val="18"/>
      <w:szCs w:val="18"/>
      <w:lang w:val="pl-PL" w:eastAsia="pl-PL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e2dfde1202054c7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2004_01_ZPTT_szablon.dot</ap:Template>
  <ap:Application>Microsoft Word for the web</ap:Application>
  <ap:DocSecurity>0</ap:DocSecurity>
  <ap:ScaleCrop>false</ap:ScaleCrop>
  <ap:Company>PG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ARKUSZ ZLECENIA PROJEKTOWEGO</dc:title>
  <dc:subject/>
  <dc:creator>Henryk Lasota</dc:creator>
  <keywords/>
  <lastModifiedBy>Radosław Gajewski, s188687</lastModifiedBy>
  <revision>4</revision>
  <lastPrinted>2022-07-07T20:14:00.0000000Z</lastPrinted>
  <dcterms:created xsi:type="dcterms:W3CDTF">2024-01-23T16:20:00.0000000Z</dcterms:created>
  <dcterms:modified xsi:type="dcterms:W3CDTF">2024-01-23T18:06:05.8471269Z</dcterms:modified>
</coreProperties>
</file>